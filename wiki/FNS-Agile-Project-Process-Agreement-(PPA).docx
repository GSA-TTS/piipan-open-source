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70EF7C" w14:textId="354E4DD9" w:rsidR="003835B1" w:rsidRDefault="003A3372" w:rsidP="00164CE2">
      <w:pPr>
        <w:ind w:left="6480"/>
        <w:rPr>
          <w:sz w:val="28"/>
        </w:rPr>
      </w:pPr>
      <w:bookmarkStart w:id="0" w:name="_Toc398635407"/>
      <w:bookmarkStart w:id="1" w:name="_Toc414887517"/>
      <w:bookmarkStart w:id="2" w:name="_Toc414887580"/>
      <w:bookmarkStart w:id="3" w:name="_Toc419888669"/>
      <w:bookmarkStart w:id="4" w:name="_Toc466540470"/>
      <w:r>
        <w:rPr>
          <w:sz w:val="28"/>
        </w:rPr>
        <w:t>&lt;Date&gt;</w:t>
      </w:r>
    </w:p>
    <w:p w14:paraId="5FA036CB" w14:textId="77777777" w:rsidR="003835B1" w:rsidRDefault="003835B1" w:rsidP="003835B1">
      <w:pPr>
        <w:ind w:left="6480"/>
        <w:rPr>
          <w:sz w:val="28"/>
        </w:rPr>
      </w:pPr>
    </w:p>
    <w:p w14:paraId="20630647" w14:textId="28F81CC8" w:rsidR="00CE59DD" w:rsidRDefault="00EB02CC" w:rsidP="00164CE2">
      <w:pPr>
        <w:ind w:left="6480"/>
        <w:rPr>
          <w:b/>
          <w:sz w:val="32"/>
        </w:rPr>
      </w:pPr>
      <w:r>
        <w:rPr>
          <w:b/>
          <w:sz w:val="32"/>
        </w:rPr>
        <w:t xml:space="preserve">Version </w:t>
      </w:r>
      <w:r w:rsidR="00E26D2B">
        <w:rPr>
          <w:b/>
          <w:sz w:val="32"/>
        </w:rPr>
        <w:t>X.x</w:t>
      </w:r>
    </w:p>
    <w:p w14:paraId="11F4A74A" w14:textId="77777777" w:rsidR="00522390" w:rsidRDefault="00522390" w:rsidP="00CE59DD">
      <w:pPr>
        <w:rPr>
          <w:sz w:val="28"/>
        </w:rPr>
        <w:sectPr w:rsidR="00522390" w:rsidSect="00E02F37">
          <w:headerReference w:type="default" r:id="rId12"/>
          <w:footerReference w:type="default" r:id="rId13"/>
          <w:footerReference w:type="first" r:id="rId14"/>
          <w:pgSz w:w="12240" w:h="15840"/>
          <w:pgMar w:top="1440" w:right="1440" w:bottom="1440" w:left="1440" w:header="288" w:footer="432" w:gutter="0"/>
          <w:cols w:space="720"/>
          <w:docGrid w:linePitch="360"/>
        </w:sectPr>
      </w:pPr>
    </w:p>
    <w:p w14:paraId="745B1C84" w14:textId="77777777" w:rsidR="00F013CF" w:rsidRPr="00F013CF" w:rsidRDefault="00F013CF" w:rsidP="00F013CF">
      <w:pPr>
        <w:spacing w:after="240"/>
        <w:rPr>
          <w:b/>
          <w:sz w:val="22"/>
          <w:lang w:eastAsia="ja-JP"/>
        </w:rPr>
      </w:pPr>
      <w:bookmarkStart w:id="5" w:name="_Toc453066796"/>
      <w:bookmarkStart w:id="6" w:name="_Toc531756491"/>
      <w:bookmarkStart w:id="7" w:name="_Toc529856551"/>
      <w:bookmarkStart w:id="8" w:name="_Toc529855774"/>
      <w:bookmarkStart w:id="9" w:name="_Toc528945611"/>
      <w:bookmarkStart w:id="10" w:name="_Toc169684625"/>
      <w:bookmarkStart w:id="11" w:name="_Toc46886684"/>
      <w:bookmarkStart w:id="12" w:name="_Toc1631615"/>
      <w:bookmarkEnd w:id="0"/>
      <w:bookmarkEnd w:id="1"/>
      <w:bookmarkEnd w:id="2"/>
      <w:bookmarkEnd w:id="3"/>
      <w:bookmarkEnd w:id="4"/>
      <w:r w:rsidRPr="00F013CF">
        <w:rPr>
          <w:b/>
          <w:sz w:val="22"/>
          <w:lang w:eastAsia="ja-JP"/>
        </w:rPr>
        <w:lastRenderedPageBreak/>
        <w:t>NOTES TO THE AUTHOR/TEMPLATE INSTRUCTIONS</w:t>
      </w:r>
      <w:bookmarkEnd w:id="5"/>
    </w:p>
    <w:p w14:paraId="6661EADD" w14:textId="5CDEEE44" w:rsidR="00F013CF" w:rsidRPr="00F013CF" w:rsidRDefault="00F013CF" w:rsidP="00F013CF">
      <w:pPr>
        <w:spacing w:before="100" w:beforeAutospacing="1" w:after="100" w:afterAutospacing="1"/>
        <w:rPr>
          <w:rFonts w:eastAsiaTheme="minorHAnsi"/>
          <w:szCs w:val="24"/>
        </w:rPr>
      </w:pPr>
      <w:r w:rsidRPr="00F013CF">
        <w:rPr>
          <w:rFonts w:eastAsiaTheme="minorHAnsi"/>
          <w:szCs w:val="24"/>
        </w:rPr>
        <w:t>This template includes instructions and boilerplate text for this document.  The author should note that:</w:t>
      </w:r>
    </w:p>
    <w:p w14:paraId="557C0450" w14:textId="7CE83451" w:rsidR="00F013CF" w:rsidRPr="00F013CF" w:rsidRDefault="00F013CF" w:rsidP="00F013CF">
      <w:pPr>
        <w:tabs>
          <w:tab w:val="num" w:pos="720"/>
        </w:tabs>
        <w:spacing w:before="120"/>
        <w:ind w:left="720" w:hanging="360"/>
        <w:rPr>
          <w:sz w:val="22"/>
        </w:rPr>
      </w:pPr>
      <w:r w:rsidRPr="00F013CF">
        <w:rPr>
          <w:sz w:val="22"/>
        </w:rPr>
        <w:t xml:space="preserve">Each section provides instructions or describes the intent, assumptions, and context for content included in that section.  Instructional text appears in </w:t>
      </w:r>
      <w:r w:rsidRPr="00F013CF">
        <w:rPr>
          <w:i/>
          <w:color w:val="0070C0"/>
          <w:sz w:val="22"/>
        </w:rPr>
        <w:t>blue italicized text</w:t>
      </w:r>
      <w:r w:rsidRPr="00F013CF">
        <w:rPr>
          <w:color w:val="0070C0"/>
          <w:sz w:val="22"/>
        </w:rPr>
        <w:t xml:space="preserve"> </w:t>
      </w:r>
      <w:r w:rsidRPr="00F013CF">
        <w:rPr>
          <w:sz w:val="22"/>
        </w:rPr>
        <w:t>throughout this template.</w:t>
      </w:r>
    </w:p>
    <w:p w14:paraId="11BE5DB6" w14:textId="77777777" w:rsidR="00F013CF" w:rsidRPr="00F013CF" w:rsidRDefault="00F013CF" w:rsidP="00F013CF">
      <w:pPr>
        <w:tabs>
          <w:tab w:val="num" w:pos="720"/>
        </w:tabs>
        <w:ind w:left="720" w:hanging="360"/>
        <w:rPr>
          <w:sz w:val="22"/>
        </w:rPr>
      </w:pPr>
      <w:r w:rsidRPr="00F013CF">
        <w:rPr>
          <w:sz w:val="22"/>
        </w:rPr>
        <w:t>Replace instructional text in each section with project specific information.</w:t>
      </w:r>
    </w:p>
    <w:p w14:paraId="4F1DD121" w14:textId="77777777" w:rsidR="00F013CF" w:rsidRPr="00F013CF" w:rsidRDefault="00F013CF" w:rsidP="00F013CF">
      <w:pPr>
        <w:tabs>
          <w:tab w:val="num" w:pos="720"/>
        </w:tabs>
        <w:ind w:left="720" w:hanging="360"/>
        <w:rPr>
          <w:sz w:val="22"/>
        </w:rPr>
      </w:pPr>
      <w:r w:rsidRPr="00F013CF">
        <w:rPr>
          <w:sz w:val="22"/>
        </w:rPr>
        <w:t>Use or modify boilerplate examples of wording and formats for text and tables as appropriate.</w:t>
      </w:r>
    </w:p>
    <w:p w14:paraId="45ECB9CD" w14:textId="77777777" w:rsidR="00F013CF" w:rsidRPr="00F013CF" w:rsidRDefault="00F013CF" w:rsidP="00F013CF">
      <w:pPr>
        <w:tabs>
          <w:tab w:val="num" w:pos="720"/>
        </w:tabs>
        <w:ind w:left="720" w:hanging="360"/>
        <w:rPr>
          <w:sz w:val="22"/>
        </w:rPr>
      </w:pPr>
      <w:r w:rsidRPr="00F013CF">
        <w:rPr>
          <w:sz w:val="22"/>
        </w:rPr>
        <w:t>Search and replace all text enclosed in angle brackets - &lt;  &gt; - with project specific information (e.g.,  &lt;Project Name&gt; or &lt;Project Acronym&gt;.</w:t>
      </w:r>
    </w:p>
    <w:p w14:paraId="25A0CD02" w14:textId="77777777" w:rsidR="00F013CF" w:rsidRPr="00F013CF" w:rsidRDefault="00F013CF" w:rsidP="00F013CF">
      <w:pPr>
        <w:spacing w:before="100" w:beforeAutospacing="1" w:after="100" w:afterAutospacing="1"/>
        <w:rPr>
          <w:rFonts w:eastAsiaTheme="minorHAnsi"/>
          <w:szCs w:val="24"/>
        </w:rPr>
      </w:pPr>
      <w:r w:rsidRPr="00F013CF">
        <w:rPr>
          <w:rFonts w:eastAsiaTheme="minorHAnsi"/>
          <w:szCs w:val="24"/>
        </w:rPr>
        <w:t>Follow these steps when using this template:</w:t>
      </w:r>
    </w:p>
    <w:p w14:paraId="24E58FE8" w14:textId="0A2B3227" w:rsidR="00F013CF" w:rsidRPr="00F013CF" w:rsidRDefault="00F013CF" w:rsidP="00F013CF">
      <w:pPr>
        <w:numPr>
          <w:ilvl w:val="0"/>
          <w:numId w:val="29"/>
        </w:numPr>
        <w:autoSpaceDE w:val="0"/>
        <w:autoSpaceDN w:val="0"/>
        <w:contextualSpacing/>
        <w:rPr>
          <w:sz w:val="22"/>
          <w:szCs w:val="22"/>
        </w:rPr>
      </w:pPr>
      <w:r w:rsidRPr="00F013CF">
        <w:rPr>
          <w:sz w:val="22"/>
        </w:rPr>
        <w:t xml:space="preserve">All documents must be compliant with Section 508 </w:t>
      </w:r>
      <w:r w:rsidRPr="00F013CF">
        <w:rPr>
          <w:sz w:val="22"/>
          <w:szCs w:val="22"/>
        </w:rPr>
        <w:t xml:space="preserve">requirements.  Refer to </w:t>
      </w:r>
      <w:hyperlink r:id="rId15" w:history="1">
        <w:r w:rsidRPr="00F013CF">
          <w:rPr>
            <w:color w:val="0000FF" w:themeColor="hyperlink"/>
            <w:sz w:val="22"/>
            <w:szCs w:val="22"/>
            <w:u w:val="single"/>
          </w:rPr>
          <w:t>FNS 504-508 Compliance Reference Library</w:t>
        </w:r>
      </w:hyperlink>
      <w:r w:rsidRPr="00F013CF">
        <w:rPr>
          <w:sz w:val="22"/>
          <w:szCs w:val="22"/>
        </w:rPr>
        <w:t xml:space="preserve"> or </w:t>
      </w:r>
      <w:hyperlink r:id="rId16" w:history="1">
        <w:r w:rsidRPr="00F013CF">
          <w:rPr>
            <w:color w:val="0000FF" w:themeColor="hyperlink"/>
            <w:sz w:val="22"/>
            <w:szCs w:val="22"/>
            <w:u w:val="single"/>
          </w:rPr>
          <w:t>Section508.gov</w:t>
        </w:r>
      </w:hyperlink>
      <w:r w:rsidRPr="00F013CF">
        <w:rPr>
          <w:sz w:val="22"/>
          <w:szCs w:val="22"/>
        </w:rPr>
        <w:t xml:space="preserve"> for more information.</w:t>
      </w:r>
    </w:p>
    <w:p w14:paraId="15CE8A61" w14:textId="77777777" w:rsidR="00F013CF" w:rsidRPr="00F013CF" w:rsidRDefault="00F013CF" w:rsidP="00F013CF">
      <w:pPr>
        <w:numPr>
          <w:ilvl w:val="0"/>
          <w:numId w:val="29"/>
        </w:numPr>
        <w:rPr>
          <w:sz w:val="22"/>
          <w:szCs w:val="22"/>
        </w:rPr>
      </w:pPr>
      <w:r w:rsidRPr="00F013CF">
        <w:rPr>
          <w:sz w:val="22"/>
          <w:szCs w:val="22"/>
        </w:rPr>
        <w:t>Modify any boilerplate text, as appropriate, for your specific project.</w:t>
      </w:r>
    </w:p>
    <w:p w14:paraId="2F9F6F93" w14:textId="77777777" w:rsidR="00F013CF" w:rsidRPr="00F013CF" w:rsidRDefault="00F013CF" w:rsidP="00F013CF">
      <w:pPr>
        <w:numPr>
          <w:ilvl w:val="0"/>
          <w:numId w:val="29"/>
        </w:numPr>
        <w:rPr>
          <w:sz w:val="22"/>
        </w:rPr>
      </w:pPr>
      <w:r w:rsidRPr="00F013CF">
        <w:rPr>
          <w:sz w:val="22"/>
        </w:rPr>
        <w:t>Use Styles for new sections such as Heading 1, Heading 2 and Std Para.</w:t>
      </w:r>
    </w:p>
    <w:p w14:paraId="1288270F" w14:textId="3B546AF7" w:rsidR="00F013CF" w:rsidRPr="00F013CF" w:rsidRDefault="00F013CF" w:rsidP="00F013CF">
      <w:pPr>
        <w:numPr>
          <w:ilvl w:val="0"/>
          <w:numId w:val="29"/>
        </w:numPr>
        <w:rPr>
          <w:sz w:val="22"/>
        </w:rPr>
      </w:pPr>
      <w:r w:rsidRPr="00F013CF">
        <w:rPr>
          <w:sz w:val="22"/>
        </w:rPr>
        <w:t xml:space="preserve">Place Table captions and descriptions </w:t>
      </w:r>
      <w:r w:rsidRPr="00F013CF">
        <w:rPr>
          <w:i/>
          <w:sz w:val="22"/>
        </w:rPr>
        <w:t>above</w:t>
      </w:r>
      <w:r w:rsidRPr="00F013CF">
        <w:rPr>
          <w:sz w:val="22"/>
        </w:rPr>
        <w:t xml:space="preserve"> the table and centered.  All tables must have an associated tag providing appropriate alternative text for Section 508 compliance.</w:t>
      </w:r>
    </w:p>
    <w:p w14:paraId="0C4F16F6" w14:textId="73B0DD53" w:rsidR="00F013CF" w:rsidRPr="00F013CF" w:rsidRDefault="00F013CF" w:rsidP="00F013CF">
      <w:pPr>
        <w:numPr>
          <w:ilvl w:val="0"/>
          <w:numId w:val="29"/>
        </w:numPr>
        <w:rPr>
          <w:sz w:val="22"/>
        </w:rPr>
      </w:pPr>
      <w:r w:rsidRPr="00F013CF">
        <w:rPr>
          <w:sz w:val="22"/>
        </w:rPr>
        <w:t xml:space="preserve">Place Figure captions and descriptions </w:t>
      </w:r>
      <w:r w:rsidRPr="00F013CF">
        <w:rPr>
          <w:i/>
          <w:sz w:val="22"/>
        </w:rPr>
        <w:t>below</w:t>
      </w:r>
      <w:r w:rsidRPr="00F013CF">
        <w:rPr>
          <w:sz w:val="22"/>
        </w:rPr>
        <w:t xml:space="preserve"> the figure and centered.  All figures must have an associated tag providing appropriate alternative text for Section 508 compliance.</w:t>
      </w:r>
    </w:p>
    <w:p w14:paraId="51308ACC" w14:textId="77777777" w:rsidR="00F013CF" w:rsidRPr="00F013CF" w:rsidRDefault="00F013CF" w:rsidP="00F013CF">
      <w:pPr>
        <w:numPr>
          <w:ilvl w:val="0"/>
          <w:numId w:val="29"/>
        </w:numPr>
        <w:rPr>
          <w:sz w:val="22"/>
        </w:rPr>
      </w:pPr>
      <w:r w:rsidRPr="00F013CF">
        <w:rPr>
          <w:sz w:val="22"/>
        </w:rPr>
        <w:t>Update the Table of Contents and any List of Tables or List of Figures by right-clicking it and selecting Update field / Update entire table.</w:t>
      </w:r>
    </w:p>
    <w:p w14:paraId="4E498D20" w14:textId="77777777" w:rsidR="00F013CF" w:rsidRPr="00F013CF" w:rsidRDefault="00F013CF" w:rsidP="00F013CF">
      <w:pPr>
        <w:numPr>
          <w:ilvl w:val="0"/>
          <w:numId w:val="29"/>
        </w:numPr>
        <w:spacing w:after="120"/>
        <w:rPr>
          <w:sz w:val="22"/>
        </w:rPr>
      </w:pPr>
      <w:r w:rsidRPr="00F013CF">
        <w:rPr>
          <w:sz w:val="22"/>
        </w:rPr>
        <w:t>Delete this “Notes to the Author/Template Instructions” page and all instructional text to the author before finalizing the draft of the document.</w:t>
      </w:r>
    </w:p>
    <w:p w14:paraId="76B7D65E" w14:textId="77777777" w:rsidR="00F013CF" w:rsidRPr="00F013CF" w:rsidRDefault="00F013CF" w:rsidP="00F013CF">
      <w:pPr>
        <w:rPr>
          <w:b/>
          <w:sz w:val="22"/>
        </w:rPr>
      </w:pPr>
    </w:p>
    <w:p w14:paraId="05A7DAE0" w14:textId="77777777" w:rsidR="00F013CF" w:rsidRPr="00F013CF" w:rsidRDefault="00F013CF" w:rsidP="00F013CF">
      <w:pPr>
        <w:rPr>
          <w:b/>
          <w:color w:val="000000" w:themeColor="text1"/>
          <w:sz w:val="22"/>
        </w:rPr>
      </w:pPr>
      <w:r w:rsidRPr="00F013CF">
        <w:rPr>
          <w:b/>
          <w:sz w:val="22"/>
        </w:rPr>
        <w:t>SDLC TEMPLATE 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  <w:tblCaption w:val="Document Revision History"/>
        <w:tblDescription w:val="Document revision history table showing version, date, author and change description."/>
      </w:tblPr>
      <w:tblGrid>
        <w:gridCol w:w="1438"/>
        <w:gridCol w:w="1869"/>
        <w:gridCol w:w="3475"/>
      </w:tblGrid>
      <w:tr w:rsidR="00F65DC0" w:rsidRPr="00F013CF" w14:paraId="30DC0FED" w14:textId="77777777" w:rsidTr="00D93556">
        <w:trPr>
          <w:tblHeader/>
        </w:trPr>
        <w:tc>
          <w:tcPr>
            <w:tcW w:w="1438" w:type="dxa"/>
            <w:shd w:val="clear" w:color="auto" w:fill="002060"/>
            <w:hideMark/>
          </w:tcPr>
          <w:p w14:paraId="13846745" w14:textId="77777777" w:rsidR="00F65DC0" w:rsidRPr="00F013CF" w:rsidRDefault="00F65DC0" w:rsidP="00F013CF">
            <w:pPr>
              <w:spacing w:line="274" w:lineRule="exact"/>
              <w:ind w:left="227" w:right="-20"/>
              <w:jc w:val="center"/>
              <w:rPr>
                <w:rFonts w:eastAsia="Arial Narrow"/>
                <w:bCs/>
                <w:color w:val="FFFFFF"/>
                <w:sz w:val="22"/>
                <w:szCs w:val="22"/>
              </w:rPr>
            </w:pPr>
            <w:r w:rsidRPr="00F013CF">
              <w:rPr>
                <w:rFonts w:eastAsia="Arial Narrow"/>
                <w:bCs/>
                <w:color w:val="FFFFFF"/>
                <w:sz w:val="22"/>
                <w:szCs w:val="22"/>
              </w:rPr>
              <w:t>VERSION</w:t>
            </w:r>
          </w:p>
        </w:tc>
        <w:tc>
          <w:tcPr>
            <w:tcW w:w="1869" w:type="dxa"/>
            <w:shd w:val="clear" w:color="auto" w:fill="002060"/>
            <w:hideMark/>
          </w:tcPr>
          <w:p w14:paraId="597A75C4" w14:textId="77777777" w:rsidR="00F65DC0" w:rsidRPr="00F013CF" w:rsidRDefault="00F65DC0" w:rsidP="00F013CF">
            <w:pPr>
              <w:spacing w:line="276" w:lineRule="auto"/>
              <w:jc w:val="center"/>
              <w:rPr>
                <w:rFonts w:eastAsia="Arial Narrow"/>
                <w:bCs/>
                <w:color w:val="FFFFFF"/>
                <w:sz w:val="22"/>
                <w:szCs w:val="22"/>
              </w:rPr>
            </w:pPr>
            <w:r w:rsidRPr="00F013CF">
              <w:rPr>
                <w:rFonts w:eastAsia="Arial Narrow"/>
                <w:bCs/>
                <w:color w:val="FFFFFF"/>
                <w:sz w:val="22"/>
                <w:szCs w:val="22"/>
              </w:rPr>
              <w:t>DATE</w:t>
            </w:r>
          </w:p>
        </w:tc>
        <w:tc>
          <w:tcPr>
            <w:tcW w:w="3475" w:type="dxa"/>
            <w:shd w:val="clear" w:color="auto" w:fill="002060"/>
            <w:hideMark/>
          </w:tcPr>
          <w:p w14:paraId="344AB3AF" w14:textId="77777777" w:rsidR="00F65DC0" w:rsidRPr="00F013CF" w:rsidRDefault="00F65DC0" w:rsidP="00F013CF">
            <w:pPr>
              <w:spacing w:line="276" w:lineRule="auto"/>
              <w:jc w:val="center"/>
              <w:rPr>
                <w:rFonts w:eastAsia="Arial Narrow"/>
                <w:bCs/>
                <w:color w:val="FFFFFF"/>
                <w:sz w:val="22"/>
                <w:szCs w:val="22"/>
              </w:rPr>
            </w:pPr>
            <w:r w:rsidRPr="00F013CF">
              <w:rPr>
                <w:rFonts w:eastAsia="Arial Narrow"/>
                <w:bCs/>
                <w:color w:val="FFFFFF"/>
                <w:sz w:val="22"/>
                <w:szCs w:val="22"/>
              </w:rPr>
              <w:t>CHANGE DESCRIPTION</w:t>
            </w:r>
          </w:p>
        </w:tc>
      </w:tr>
      <w:tr w:rsidR="00F65DC0" w:rsidRPr="00F013CF" w14:paraId="0069394A" w14:textId="77777777" w:rsidTr="00F013CF">
        <w:trPr>
          <w:trHeight w:val="953"/>
        </w:trPr>
        <w:tc>
          <w:tcPr>
            <w:tcW w:w="1438" w:type="dxa"/>
          </w:tcPr>
          <w:p w14:paraId="7562ABBD" w14:textId="6C75F425" w:rsidR="00F65DC0" w:rsidRDefault="00F65DC0" w:rsidP="00E26D2B">
            <w:pPr>
              <w:pStyle w:val="StdPara"/>
              <w:rPr>
                <w:rFonts w:eastAsiaTheme="minorHAnsi"/>
              </w:rPr>
            </w:pPr>
            <w:r>
              <w:rPr>
                <w:rFonts w:eastAsiaTheme="minorHAnsi"/>
              </w:rPr>
              <w:t>1.0</w:t>
            </w:r>
          </w:p>
        </w:tc>
        <w:tc>
          <w:tcPr>
            <w:tcW w:w="1869" w:type="dxa"/>
          </w:tcPr>
          <w:p w14:paraId="6563766E" w14:textId="6E256B54" w:rsidR="00F65DC0" w:rsidRPr="00F013CF" w:rsidRDefault="00F65DC0" w:rsidP="00E26D2B">
            <w:pPr>
              <w:pStyle w:val="StdPara"/>
              <w:rPr>
                <w:rFonts w:eastAsiaTheme="minorHAnsi"/>
              </w:rPr>
            </w:pPr>
            <w:r>
              <w:rPr>
                <w:rFonts w:eastAsiaTheme="minorHAnsi"/>
              </w:rPr>
              <w:t>06/30/2018</w:t>
            </w:r>
          </w:p>
        </w:tc>
        <w:tc>
          <w:tcPr>
            <w:tcW w:w="3475" w:type="dxa"/>
          </w:tcPr>
          <w:p w14:paraId="67A357B9" w14:textId="085F7543" w:rsidR="00F65DC0" w:rsidRPr="00F013CF" w:rsidRDefault="00F65DC0" w:rsidP="00E26D2B">
            <w:pPr>
              <w:pStyle w:val="StdPara"/>
              <w:rPr>
                <w:rFonts w:eastAsia="Arial"/>
              </w:rPr>
            </w:pPr>
            <w:r>
              <w:rPr>
                <w:rFonts w:eastAsia="Arial"/>
              </w:rPr>
              <w:t>Developed initial PPA document</w:t>
            </w:r>
          </w:p>
        </w:tc>
      </w:tr>
      <w:tr w:rsidR="00F65DC0" w:rsidRPr="00F013CF" w14:paraId="761BF3ED" w14:textId="77777777" w:rsidTr="00F013CF">
        <w:trPr>
          <w:trHeight w:val="953"/>
        </w:trPr>
        <w:tc>
          <w:tcPr>
            <w:tcW w:w="1438" w:type="dxa"/>
          </w:tcPr>
          <w:p w14:paraId="421B7EB8" w14:textId="00949445" w:rsidR="00F65DC0" w:rsidRPr="00F013CF" w:rsidRDefault="00F65DC0" w:rsidP="00E26D2B">
            <w:pPr>
              <w:pStyle w:val="StdPara"/>
              <w:rPr>
                <w:rFonts w:eastAsiaTheme="minorHAnsi"/>
              </w:rPr>
            </w:pPr>
            <w:r>
              <w:rPr>
                <w:rFonts w:eastAsiaTheme="minorHAnsi"/>
              </w:rPr>
              <w:t>2</w:t>
            </w:r>
            <w:r w:rsidRPr="00F013CF">
              <w:rPr>
                <w:rFonts w:eastAsiaTheme="minorHAnsi"/>
              </w:rPr>
              <w:t>.0</w:t>
            </w:r>
          </w:p>
        </w:tc>
        <w:tc>
          <w:tcPr>
            <w:tcW w:w="1869" w:type="dxa"/>
          </w:tcPr>
          <w:p w14:paraId="33D93156" w14:textId="1B22ED6F" w:rsidR="00F65DC0" w:rsidRPr="00F013CF" w:rsidRDefault="00F65DC0" w:rsidP="00E26D2B">
            <w:pPr>
              <w:pStyle w:val="StdPara"/>
              <w:rPr>
                <w:rFonts w:eastAsiaTheme="minorHAnsi"/>
              </w:rPr>
            </w:pPr>
            <w:r w:rsidRPr="00F013CF">
              <w:rPr>
                <w:rFonts w:eastAsiaTheme="minorHAnsi"/>
              </w:rPr>
              <w:t>10/29/2020</w:t>
            </w:r>
          </w:p>
        </w:tc>
        <w:tc>
          <w:tcPr>
            <w:tcW w:w="3475" w:type="dxa"/>
          </w:tcPr>
          <w:p w14:paraId="47E34D5E" w14:textId="68FF6583" w:rsidR="00F65DC0" w:rsidRPr="00F013CF" w:rsidRDefault="00F65DC0" w:rsidP="00E26D2B">
            <w:pPr>
              <w:pStyle w:val="StdPara"/>
              <w:rPr>
                <w:rFonts w:eastAsia="Arial"/>
              </w:rPr>
            </w:pPr>
            <w:r w:rsidRPr="00E26D2B">
              <w:rPr>
                <w:rFonts w:eastAsia="Arial"/>
              </w:rPr>
              <w:t>Updated to reflect new FNS Agile SDLC processes and comply with Section 508 standards.</w:t>
            </w:r>
          </w:p>
        </w:tc>
      </w:tr>
    </w:tbl>
    <w:p w14:paraId="2969B0B4" w14:textId="77777777" w:rsidR="00F013CF" w:rsidRPr="00F013CF" w:rsidRDefault="00F013CF" w:rsidP="00F013CF">
      <w:pPr>
        <w:rPr>
          <w:b/>
          <w:sz w:val="22"/>
        </w:rPr>
      </w:pPr>
    </w:p>
    <w:p w14:paraId="56ACA88E" w14:textId="77777777" w:rsidR="00F013CF" w:rsidRPr="00F013CF" w:rsidRDefault="00F013CF" w:rsidP="00F013CF">
      <w:pPr>
        <w:rPr>
          <w:b/>
          <w:color w:val="000000" w:themeColor="text1"/>
          <w:sz w:val="22"/>
        </w:rPr>
      </w:pPr>
      <w:r w:rsidRPr="00F013CF">
        <w:rPr>
          <w:b/>
          <w:sz w:val="22"/>
        </w:rPr>
        <w:t>SDLC TEMPLATE CONTACT INFORMATION</w:t>
      </w:r>
    </w:p>
    <w:tbl>
      <w:tblPr>
        <w:tblStyle w:val="TableGrid"/>
        <w:tblpPr w:leftFromText="180" w:rightFromText="180" w:bottomFromText="200" w:vertAnchor="text" w:tblpX="10" w:tblpY="1"/>
        <w:tblW w:w="9715" w:type="dxa"/>
        <w:tblLayout w:type="fixed"/>
        <w:tblLook w:val="01E0" w:firstRow="1" w:lastRow="1" w:firstColumn="1" w:lastColumn="1" w:noHBand="0" w:noVBand="0"/>
        <w:tblCaption w:val="Contact Information"/>
        <w:tblDescription w:val="Table containing contact information for points of contact to include responsibility, contact person, and email address."/>
      </w:tblPr>
      <w:tblGrid>
        <w:gridCol w:w="3505"/>
        <w:gridCol w:w="2890"/>
        <w:gridCol w:w="3320"/>
      </w:tblGrid>
      <w:tr w:rsidR="00F013CF" w:rsidRPr="00F013CF" w14:paraId="3B20EF81" w14:textId="77777777" w:rsidTr="00D93556">
        <w:trPr>
          <w:trHeight w:val="441"/>
          <w:tblHeader/>
        </w:trPr>
        <w:tc>
          <w:tcPr>
            <w:tcW w:w="3505" w:type="dxa"/>
            <w:shd w:val="clear" w:color="auto" w:fill="002060"/>
            <w:hideMark/>
          </w:tcPr>
          <w:p w14:paraId="38CB2E25" w14:textId="77777777" w:rsidR="00F013CF" w:rsidRPr="00F013CF" w:rsidRDefault="00F013CF" w:rsidP="00F013CF">
            <w:pPr>
              <w:spacing w:before="57" w:line="276" w:lineRule="auto"/>
              <w:ind w:right="-20"/>
              <w:jc w:val="center"/>
              <w:rPr>
                <w:color w:val="FFFFFF" w:themeColor="background1"/>
                <w:sz w:val="22"/>
              </w:rPr>
            </w:pPr>
            <w:r w:rsidRPr="00F013CF">
              <w:rPr>
                <w:color w:val="FFFFFF" w:themeColor="background1"/>
                <w:sz w:val="22"/>
              </w:rPr>
              <w:t>RESPONSIBILILTY</w:t>
            </w:r>
          </w:p>
        </w:tc>
        <w:tc>
          <w:tcPr>
            <w:tcW w:w="2890" w:type="dxa"/>
            <w:shd w:val="clear" w:color="auto" w:fill="002060"/>
            <w:hideMark/>
          </w:tcPr>
          <w:p w14:paraId="65B6241F" w14:textId="77777777" w:rsidR="00F013CF" w:rsidRPr="00F013CF" w:rsidRDefault="00F013CF" w:rsidP="00F013CF">
            <w:pPr>
              <w:spacing w:before="57" w:line="276" w:lineRule="auto"/>
              <w:ind w:right="-20"/>
              <w:jc w:val="center"/>
              <w:rPr>
                <w:color w:val="FFFFFF" w:themeColor="background1"/>
                <w:sz w:val="22"/>
              </w:rPr>
            </w:pPr>
            <w:r w:rsidRPr="00F013CF">
              <w:rPr>
                <w:color w:val="FFFFFF" w:themeColor="background1"/>
                <w:sz w:val="22"/>
              </w:rPr>
              <w:t>CONTACT PERSON</w:t>
            </w:r>
          </w:p>
        </w:tc>
        <w:tc>
          <w:tcPr>
            <w:tcW w:w="3320" w:type="dxa"/>
            <w:shd w:val="clear" w:color="auto" w:fill="002060"/>
            <w:hideMark/>
          </w:tcPr>
          <w:p w14:paraId="17949B92" w14:textId="77777777" w:rsidR="00F013CF" w:rsidRPr="00F013CF" w:rsidRDefault="00F013CF" w:rsidP="00F013CF">
            <w:pPr>
              <w:spacing w:before="57" w:line="276" w:lineRule="auto"/>
              <w:ind w:right="-20"/>
              <w:jc w:val="center"/>
              <w:rPr>
                <w:rFonts w:eastAsia="Arial"/>
                <w:bCs/>
                <w:sz w:val="20"/>
              </w:rPr>
            </w:pPr>
            <w:r w:rsidRPr="00F013CF">
              <w:rPr>
                <w:color w:val="FFFFFF" w:themeColor="background1"/>
                <w:sz w:val="22"/>
              </w:rPr>
              <w:t>EMAIL ADDRESS</w:t>
            </w:r>
          </w:p>
        </w:tc>
      </w:tr>
      <w:tr w:rsidR="00F013CF" w:rsidRPr="00F013CF" w14:paraId="58C1A45F" w14:textId="77777777" w:rsidTr="00D93556">
        <w:trPr>
          <w:trHeight w:val="332"/>
        </w:trPr>
        <w:tc>
          <w:tcPr>
            <w:tcW w:w="3505" w:type="dxa"/>
          </w:tcPr>
          <w:p w14:paraId="7990FBEE" w14:textId="77777777" w:rsidR="00F013CF" w:rsidRPr="00F013CF" w:rsidRDefault="00F013CF" w:rsidP="00F013CF">
            <w:pPr>
              <w:spacing w:line="226" w:lineRule="exact"/>
              <w:ind w:left="101" w:right="-20"/>
              <w:rPr>
                <w:rFonts w:eastAsia="Calibri" w:cs="Arial"/>
                <w:sz w:val="22"/>
              </w:rPr>
            </w:pPr>
            <w:r w:rsidRPr="00F013CF">
              <w:rPr>
                <w:rFonts w:eastAsia="Calibri" w:cs="Arial"/>
                <w:sz w:val="22"/>
              </w:rPr>
              <w:t>Portfolio Management Division Director, Chief Portfolio Officer</w:t>
            </w:r>
          </w:p>
        </w:tc>
        <w:tc>
          <w:tcPr>
            <w:tcW w:w="2890" w:type="dxa"/>
            <w:vAlign w:val="center"/>
          </w:tcPr>
          <w:p w14:paraId="4A1DD205" w14:textId="77777777" w:rsidR="00F013CF" w:rsidRPr="00F013CF" w:rsidRDefault="00F013CF" w:rsidP="00F013CF">
            <w:pPr>
              <w:spacing w:line="226" w:lineRule="exact"/>
              <w:ind w:left="101" w:right="-20"/>
              <w:jc w:val="center"/>
              <w:rPr>
                <w:rFonts w:eastAsia="Arial"/>
                <w:sz w:val="22"/>
              </w:rPr>
            </w:pPr>
            <w:r w:rsidRPr="00F013CF">
              <w:rPr>
                <w:rFonts w:eastAsia="Arial"/>
                <w:sz w:val="22"/>
              </w:rPr>
              <w:t>Joe Shaw</w:t>
            </w:r>
          </w:p>
        </w:tc>
        <w:tc>
          <w:tcPr>
            <w:tcW w:w="3320" w:type="dxa"/>
            <w:vAlign w:val="center"/>
          </w:tcPr>
          <w:p w14:paraId="750EEDB1" w14:textId="77777777" w:rsidR="00F013CF" w:rsidRPr="00F013CF" w:rsidRDefault="00540488" w:rsidP="00F013CF">
            <w:pPr>
              <w:spacing w:line="226" w:lineRule="exact"/>
              <w:ind w:left="101" w:right="-20"/>
              <w:jc w:val="center"/>
              <w:rPr>
                <w:sz w:val="22"/>
              </w:rPr>
            </w:pPr>
            <w:hyperlink r:id="rId17" w:history="1">
              <w:r w:rsidR="00F013CF" w:rsidRPr="00F013CF">
                <w:rPr>
                  <w:rFonts w:eastAsia="Arial"/>
                  <w:color w:val="0000FF" w:themeColor="hyperlink"/>
                  <w:sz w:val="22"/>
                  <w:u w:val="single"/>
                </w:rPr>
                <w:t>Joseph.Shaw@usda.gov</w:t>
              </w:r>
            </w:hyperlink>
          </w:p>
        </w:tc>
      </w:tr>
      <w:tr w:rsidR="00F013CF" w:rsidRPr="00F013CF" w14:paraId="750B1D12" w14:textId="77777777" w:rsidTr="00D93556">
        <w:trPr>
          <w:trHeight w:val="332"/>
        </w:trPr>
        <w:tc>
          <w:tcPr>
            <w:tcW w:w="3505" w:type="dxa"/>
            <w:hideMark/>
          </w:tcPr>
          <w:p w14:paraId="17CBC122" w14:textId="77777777" w:rsidR="00F013CF" w:rsidRPr="00F013CF" w:rsidRDefault="00F013CF" w:rsidP="00F013CF">
            <w:pPr>
              <w:spacing w:line="226" w:lineRule="exact"/>
              <w:ind w:left="101" w:right="-20"/>
              <w:rPr>
                <w:rFonts w:eastAsia="Arial"/>
                <w:sz w:val="22"/>
              </w:rPr>
            </w:pPr>
            <w:r w:rsidRPr="00F013CF">
              <w:rPr>
                <w:rFonts w:eastAsia="Calibri" w:cs="Arial"/>
                <w:sz w:val="22"/>
              </w:rPr>
              <w:t>IT Governance Manager</w:t>
            </w:r>
          </w:p>
        </w:tc>
        <w:tc>
          <w:tcPr>
            <w:tcW w:w="2890" w:type="dxa"/>
            <w:vAlign w:val="center"/>
            <w:hideMark/>
          </w:tcPr>
          <w:p w14:paraId="7EBCE90C" w14:textId="77777777" w:rsidR="00F013CF" w:rsidRPr="00F013CF" w:rsidRDefault="00F013CF" w:rsidP="00F013CF">
            <w:pPr>
              <w:spacing w:line="226" w:lineRule="exact"/>
              <w:ind w:left="101" w:right="-20"/>
              <w:jc w:val="center"/>
              <w:rPr>
                <w:rFonts w:eastAsia="Arial"/>
                <w:sz w:val="22"/>
              </w:rPr>
            </w:pPr>
            <w:r w:rsidRPr="00F013CF">
              <w:rPr>
                <w:rFonts w:eastAsia="Arial"/>
                <w:sz w:val="22"/>
              </w:rPr>
              <w:t>Kevin Russ</w:t>
            </w:r>
          </w:p>
        </w:tc>
        <w:tc>
          <w:tcPr>
            <w:tcW w:w="3320" w:type="dxa"/>
            <w:vAlign w:val="center"/>
            <w:hideMark/>
          </w:tcPr>
          <w:p w14:paraId="30457E4D" w14:textId="77777777" w:rsidR="00F013CF" w:rsidRPr="00F013CF" w:rsidRDefault="00540488" w:rsidP="00F013CF">
            <w:pPr>
              <w:spacing w:line="226" w:lineRule="exact"/>
              <w:ind w:left="101" w:right="-20"/>
              <w:jc w:val="center"/>
              <w:rPr>
                <w:rFonts w:eastAsia="Arial"/>
                <w:sz w:val="22"/>
              </w:rPr>
            </w:pPr>
            <w:hyperlink r:id="rId18" w:history="1">
              <w:r w:rsidR="00F013CF" w:rsidRPr="00F013CF">
                <w:rPr>
                  <w:rFonts w:eastAsia="Arial"/>
                  <w:color w:val="0000FF" w:themeColor="hyperlink"/>
                  <w:sz w:val="22"/>
                  <w:u w:val="single"/>
                </w:rPr>
                <w:t>Kevin.Russ@usda.gov</w:t>
              </w:r>
            </w:hyperlink>
          </w:p>
        </w:tc>
      </w:tr>
      <w:tr w:rsidR="00F013CF" w:rsidRPr="00F013CF" w14:paraId="67751CC8" w14:textId="77777777" w:rsidTr="00D93556">
        <w:trPr>
          <w:trHeight w:val="332"/>
        </w:trPr>
        <w:tc>
          <w:tcPr>
            <w:tcW w:w="3505" w:type="dxa"/>
            <w:hideMark/>
          </w:tcPr>
          <w:p w14:paraId="46673838" w14:textId="77777777" w:rsidR="00F013CF" w:rsidRPr="00F013CF" w:rsidRDefault="00F013CF" w:rsidP="00F013CF">
            <w:pPr>
              <w:spacing w:line="226" w:lineRule="exact"/>
              <w:ind w:left="101" w:right="-20"/>
              <w:rPr>
                <w:rFonts w:eastAsia="Arial"/>
                <w:sz w:val="22"/>
              </w:rPr>
            </w:pPr>
            <w:r w:rsidRPr="00F013CF">
              <w:rPr>
                <w:rFonts w:eastAsia="Calibri" w:cs="Arial"/>
                <w:sz w:val="22"/>
              </w:rPr>
              <w:t>SDLC Lead</w:t>
            </w:r>
          </w:p>
        </w:tc>
        <w:tc>
          <w:tcPr>
            <w:tcW w:w="2890" w:type="dxa"/>
            <w:vAlign w:val="center"/>
            <w:hideMark/>
          </w:tcPr>
          <w:p w14:paraId="00E49FC7" w14:textId="77777777" w:rsidR="00F013CF" w:rsidRPr="00F013CF" w:rsidRDefault="00F013CF" w:rsidP="00F013CF">
            <w:pPr>
              <w:spacing w:line="226" w:lineRule="exact"/>
              <w:ind w:left="101" w:right="-20"/>
              <w:jc w:val="center"/>
              <w:rPr>
                <w:rFonts w:eastAsia="Arial"/>
                <w:sz w:val="22"/>
              </w:rPr>
            </w:pPr>
            <w:r w:rsidRPr="00F013CF">
              <w:rPr>
                <w:rFonts w:eastAsia="Arial"/>
                <w:sz w:val="22"/>
              </w:rPr>
              <w:t>Max Mounger</w:t>
            </w:r>
          </w:p>
        </w:tc>
        <w:tc>
          <w:tcPr>
            <w:tcW w:w="3320" w:type="dxa"/>
            <w:vAlign w:val="center"/>
            <w:hideMark/>
          </w:tcPr>
          <w:p w14:paraId="5DD24A31" w14:textId="77777777" w:rsidR="00F013CF" w:rsidRPr="00F013CF" w:rsidRDefault="00540488" w:rsidP="00F013CF">
            <w:pPr>
              <w:spacing w:line="226" w:lineRule="exact"/>
              <w:ind w:left="101" w:right="-20"/>
              <w:jc w:val="center"/>
              <w:rPr>
                <w:rFonts w:eastAsia="Arial"/>
                <w:color w:val="0000FF" w:themeColor="hyperlink"/>
                <w:sz w:val="22"/>
                <w:u w:val="single"/>
              </w:rPr>
            </w:pPr>
            <w:hyperlink r:id="rId19" w:history="1">
              <w:r w:rsidR="00F013CF" w:rsidRPr="00F013CF">
                <w:rPr>
                  <w:rFonts w:eastAsia="Arial"/>
                  <w:color w:val="0000FF" w:themeColor="hyperlink"/>
                  <w:sz w:val="22"/>
                  <w:u w:val="single"/>
                </w:rPr>
                <w:t>Max.Mounger@usda.gov</w:t>
              </w:r>
            </w:hyperlink>
          </w:p>
        </w:tc>
      </w:tr>
      <w:bookmarkEnd w:id="6"/>
      <w:bookmarkEnd w:id="7"/>
      <w:bookmarkEnd w:id="8"/>
      <w:bookmarkEnd w:id="9"/>
      <w:bookmarkEnd w:id="10"/>
      <w:bookmarkEnd w:id="11"/>
      <w:bookmarkEnd w:id="12"/>
    </w:tbl>
    <w:p w14:paraId="01B3B598" w14:textId="77777777" w:rsidR="003A3372" w:rsidRPr="003A3372" w:rsidRDefault="003A3372" w:rsidP="003A3372"/>
    <w:p w14:paraId="439A039C" w14:textId="77777777" w:rsidR="001A5A8D" w:rsidRPr="00246040" w:rsidRDefault="00CE1A0D" w:rsidP="001A5A8D">
      <w:pPr>
        <w:jc w:val="center"/>
        <w:rPr>
          <w:b/>
          <w:sz w:val="40"/>
        </w:rPr>
      </w:pPr>
      <w:bookmarkStart w:id="13" w:name="_Toc398635410"/>
      <w:r w:rsidRPr="004A16EF">
        <w:rPr>
          <w:rFonts w:ascii="Arial Narrow" w:eastAsiaTheme="minorHAnsi" w:hAnsi="Arial Narrow" w:cstheme="minorBidi"/>
          <w:szCs w:val="24"/>
        </w:rPr>
        <w:br w:type="page"/>
      </w:r>
      <w:r w:rsidR="001A5A8D" w:rsidRPr="00246040">
        <w:rPr>
          <w:b/>
          <w:sz w:val="40"/>
        </w:rPr>
        <w:lastRenderedPageBreak/>
        <w:t>APPROVAL</w:t>
      </w:r>
    </w:p>
    <w:p w14:paraId="0689484C" w14:textId="77777777" w:rsidR="001A5A8D" w:rsidRDefault="001A5A8D" w:rsidP="001A5A8D">
      <w:pPr>
        <w:rPr>
          <w:b/>
        </w:rPr>
      </w:pPr>
    </w:p>
    <w:p w14:paraId="5BA7502B" w14:textId="77777777" w:rsidR="001A5A8D" w:rsidRPr="00524CCD" w:rsidRDefault="001A5A8D" w:rsidP="001A5A8D">
      <w:pPr>
        <w:jc w:val="center"/>
        <w:rPr>
          <w:b/>
          <w:sz w:val="28"/>
        </w:rPr>
      </w:pPr>
      <w:r w:rsidRPr="00524CCD">
        <w:rPr>
          <w:b/>
          <w:sz w:val="28"/>
        </w:rPr>
        <w:t>OFFICE OF INFORMATION TECHNOLOGY</w:t>
      </w:r>
    </w:p>
    <w:tbl>
      <w:tblPr>
        <w:tblStyle w:val="TableGridLight"/>
        <w:tblW w:w="9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roval / Recommendation"/>
        <w:tblDescription w:val="Approval Recommendations by the IT Governance office."/>
      </w:tblPr>
      <w:tblGrid>
        <w:gridCol w:w="2880"/>
        <w:gridCol w:w="6300"/>
      </w:tblGrid>
      <w:tr w:rsidR="006D2E6D" w14:paraId="3BE26D2A" w14:textId="77777777" w:rsidTr="005A72B7">
        <w:trPr>
          <w:tblHeader/>
        </w:trPr>
        <w:tc>
          <w:tcPr>
            <w:tcW w:w="2880" w:type="dxa"/>
          </w:tcPr>
          <w:p w14:paraId="4A1D071D" w14:textId="77777777" w:rsidR="006D2E6D" w:rsidRDefault="006D2E6D" w:rsidP="005A72B7"/>
          <w:p w14:paraId="56A6B475" w14:textId="77777777" w:rsidR="006D2E6D" w:rsidRDefault="006D2E6D" w:rsidP="005A72B7"/>
          <w:p w14:paraId="5465CCF0" w14:textId="77777777" w:rsidR="006D2E6D" w:rsidRDefault="006D2E6D" w:rsidP="005A72B7"/>
          <w:p w14:paraId="6073E442" w14:textId="77777777" w:rsidR="006D2E6D" w:rsidRPr="00164CE2" w:rsidRDefault="006D2E6D" w:rsidP="005A72B7">
            <w:pPr>
              <w:rPr>
                <w:szCs w:val="22"/>
              </w:rPr>
            </w:pPr>
            <w:r w:rsidRPr="00952028">
              <w:rPr>
                <w:szCs w:val="22"/>
              </w:rPr>
              <w:t xml:space="preserve">This document </w:t>
            </w:r>
            <w:r w:rsidRPr="00164CE2">
              <w:rPr>
                <w:szCs w:val="22"/>
              </w:rPr>
              <w:t>approved by</w:t>
            </w:r>
            <w:r>
              <w:rPr>
                <w:szCs w:val="22"/>
              </w:rPr>
              <w:t>:</w:t>
            </w:r>
          </w:p>
        </w:tc>
        <w:tc>
          <w:tcPr>
            <w:tcW w:w="6300" w:type="dxa"/>
            <w:tcBorders>
              <w:bottom w:val="single" w:sz="4" w:space="0" w:color="auto"/>
            </w:tcBorders>
          </w:tcPr>
          <w:p w14:paraId="5908A658" w14:textId="77777777" w:rsidR="006D2E6D" w:rsidRPr="00164CE2" w:rsidRDefault="006D2E6D" w:rsidP="005A72B7">
            <w:pPr>
              <w:rPr>
                <w:szCs w:val="22"/>
              </w:rPr>
            </w:pPr>
          </w:p>
        </w:tc>
      </w:tr>
      <w:tr w:rsidR="006D2E6D" w14:paraId="3A7A93C2" w14:textId="77777777" w:rsidTr="005A72B7">
        <w:trPr>
          <w:tblHeader/>
        </w:trPr>
        <w:tc>
          <w:tcPr>
            <w:tcW w:w="2880" w:type="dxa"/>
          </w:tcPr>
          <w:p w14:paraId="7882AD03" w14:textId="77777777" w:rsidR="006D2E6D" w:rsidRPr="00164CE2" w:rsidRDefault="006D2E6D" w:rsidP="005A72B7">
            <w:pPr>
              <w:rPr>
                <w:szCs w:val="22"/>
              </w:rPr>
            </w:pPr>
          </w:p>
        </w:tc>
        <w:tc>
          <w:tcPr>
            <w:tcW w:w="6300" w:type="dxa"/>
            <w:tcBorders>
              <w:top w:val="single" w:sz="4" w:space="0" w:color="auto"/>
            </w:tcBorders>
          </w:tcPr>
          <w:p w14:paraId="4834343D" w14:textId="77777777" w:rsidR="006D2E6D" w:rsidRPr="00952028" w:rsidRDefault="006D2E6D" w:rsidP="005A72B7">
            <w:pPr>
              <w:rPr>
                <w:b/>
                <w:szCs w:val="22"/>
              </w:rPr>
            </w:pPr>
            <w:r>
              <w:rPr>
                <w:b/>
                <w:szCs w:val="22"/>
              </w:rPr>
              <w:t>Joseph Shaw</w:t>
            </w:r>
            <w:r w:rsidRPr="00952028">
              <w:rPr>
                <w:b/>
                <w:szCs w:val="22"/>
              </w:rPr>
              <w:ptab w:relativeTo="margin" w:alignment="right" w:leader="none"/>
            </w:r>
            <w:r w:rsidRPr="00952028">
              <w:rPr>
                <w:szCs w:val="22"/>
              </w:rPr>
              <w:t>Date</w:t>
            </w:r>
          </w:p>
          <w:p w14:paraId="15C4F496" w14:textId="77777777" w:rsidR="006D2E6D" w:rsidRPr="00FE5F70" w:rsidRDefault="006D2E6D" w:rsidP="005A72B7">
            <w:pPr>
              <w:rPr>
                <w:szCs w:val="22"/>
              </w:rPr>
            </w:pPr>
            <w:r>
              <w:rPr>
                <w:szCs w:val="22"/>
              </w:rPr>
              <w:t>Director, Portfolio Management Division,</w:t>
            </w:r>
          </w:p>
          <w:p w14:paraId="3FE7CB99" w14:textId="77777777" w:rsidR="006D2E6D" w:rsidRPr="00164CE2" w:rsidRDefault="006D2E6D" w:rsidP="005A72B7">
            <w:pPr>
              <w:rPr>
                <w:szCs w:val="22"/>
              </w:rPr>
            </w:pPr>
            <w:r w:rsidRPr="00FE5F70">
              <w:rPr>
                <w:szCs w:val="22"/>
              </w:rPr>
              <w:t>Office of Information Technology</w:t>
            </w:r>
          </w:p>
        </w:tc>
      </w:tr>
    </w:tbl>
    <w:p w14:paraId="285EC494" w14:textId="77777777" w:rsidR="006D2E6D" w:rsidRDefault="006D2E6D" w:rsidP="006D2E6D">
      <w:pPr>
        <w:rPr>
          <w:sz w:val="96"/>
          <w:szCs w:val="96"/>
        </w:rPr>
      </w:pPr>
    </w:p>
    <w:tbl>
      <w:tblPr>
        <w:tblStyle w:val="TableGridLight"/>
        <w:tblW w:w="9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Signature Table"/>
        <w:tblDescription w:val="Table with approver name and signatures"/>
      </w:tblPr>
      <w:tblGrid>
        <w:gridCol w:w="2880"/>
        <w:gridCol w:w="6300"/>
      </w:tblGrid>
      <w:tr w:rsidR="006D2E6D" w14:paraId="088D7191" w14:textId="77777777" w:rsidTr="005A72B7">
        <w:trPr>
          <w:trHeight w:val="143"/>
          <w:tblHeader/>
        </w:trPr>
        <w:tc>
          <w:tcPr>
            <w:tcW w:w="2880" w:type="dxa"/>
          </w:tcPr>
          <w:p w14:paraId="56A8365C" w14:textId="77777777" w:rsidR="006D2E6D" w:rsidRDefault="006D2E6D" w:rsidP="005A72B7">
            <w:pPr>
              <w:rPr>
                <w:szCs w:val="22"/>
              </w:rPr>
            </w:pPr>
          </w:p>
        </w:tc>
        <w:tc>
          <w:tcPr>
            <w:tcW w:w="63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E3A4409" w14:textId="77777777" w:rsidR="006D2E6D" w:rsidRDefault="006D2E6D" w:rsidP="005A72B7">
            <w:r>
              <w:rPr>
                <w:b/>
              </w:rPr>
              <w:t>Kevin Russ</w:t>
            </w:r>
            <w:r>
              <w:rPr>
                <w:b/>
              </w:rPr>
              <w:ptab w:relativeTo="margin" w:alignment="right" w:leader="none"/>
            </w:r>
            <w:r>
              <w:t>Date</w:t>
            </w:r>
          </w:p>
          <w:p w14:paraId="6C50D439" w14:textId="77777777" w:rsidR="006D2E6D" w:rsidRDefault="006D2E6D" w:rsidP="005A72B7">
            <w:r>
              <w:t>IT Governance Manager, Portfolio Management Division,</w:t>
            </w:r>
          </w:p>
          <w:p w14:paraId="73EA8F6E" w14:textId="77777777" w:rsidR="006D2E6D" w:rsidRDefault="006D2E6D" w:rsidP="005A72B7">
            <w:r>
              <w:t>Office of Information Technology</w:t>
            </w:r>
          </w:p>
        </w:tc>
      </w:tr>
    </w:tbl>
    <w:p w14:paraId="354A6BDE" w14:textId="77777777" w:rsidR="006D2E6D" w:rsidRDefault="006D2E6D" w:rsidP="006D2E6D">
      <w:pPr>
        <w:rPr>
          <w:sz w:val="96"/>
          <w:szCs w:val="96"/>
        </w:rPr>
      </w:pPr>
    </w:p>
    <w:tbl>
      <w:tblPr>
        <w:tblStyle w:val="TableGridLight"/>
        <w:tblW w:w="9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Signature Table"/>
        <w:tblDescription w:val="Table with approver name and signatures"/>
      </w:tblPr>
      <w:tblGrid>
        <w:gridCol w:w="2880"/>
        <w:gridCol w:w="6300"/>
      </w:tblGrid>
      <w:tr w:rsidR="006D2E6D" w14:paraId="71E40256" w14:textId="77777777" w:rsidTr="005A72B7">
        <w:trPr>
          <w:trHeight w:val="143"/>
          <w:tblHeader/>
        </w:trPr>
        <w:tc>
          <w:tcPr>
            <w:tcW w:w="2880" w:type="dxa"/>
          </w:tcPr>
          <w:p w14:paraId="0318F33A" w14:textId="77777777" w:rsidR="006D2E6D" w:rsidRDefault="006D2E6D" w:rsidP="005A72B7">
            <w:pPr>
              <w:rPr>
                <w:szCs w:val="22"/>
              </w:rPr>
            </w:pPr>
          </w:p>
        </w:tc>
        <w:tc>
          <w:tcPr>
            <w:tcW w:w="63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37A7CC" w14:textId="77777777" w:rsidR="006D2E6D" w:rsidRDefault="006D2E6D" w:rsidP="005A72B7">
            <w:r>
              <w:rPr>
                <w:b/>
              </w:rPr>
              <w:t>Max Mounger</w:t>
            </w:r>
            <w:r>
              <w:rPr>
                <w:b/>
              </w:rPr>
              <w:ptab w:relativeTo="margin" w:alignment="right" w:leader="none"/>
            </w:r>
            <w:r>
              <w:t>Date</w:t>
            </w:r>
          </w:p>
          <w:p w14:paraId="452D3200" w14:textId="77777777" w:rsidR="006D2E6D" w:rsidRDefault="006D2E6D" w:rsidP="005A72B7">
            <w:r>
              <w:t>Systems Development Life Cycle Lead, Portfolio Management Division, Office of Information Technology</w:t>
            </w:r>
          </w:p>
        </w:tc>
      </w:tr>
    </w:tbl>
    <w:p w14:paraId="533AA35D" w14:textId="77777777" w:rsidR="006D2E6D" w:rsidRDefault="006D2E6D" w:rsidP="006D2E6D">
      <w:pPr>
        <w:pStyle w:val="StdPara"/>
        <w:rPr>
          <w:lang w:eastAsia="en-US"/>
        </w:rPr>
      </w:pPr>
    </w:p>
    <w:p w14:paraId="0B9A0606" w14:textId="77777777" w:rsidR="006D2E6D" w:rsidRDefault="006D2E6D" w:rsidP="006D2E6D">
      <w:pPr>
        <w:pStyle w:val="Heading1"/>
        <w:numPr>
          <w:ilvl w:val="0"/>
          <w:numId w:val="0"/>
        </w:numPr>
        <w:spacing w:after="0"/>
      </w:pPr>
    </w:p>
    <w:tbl>
      <w:tblPr>
        <w:tblStyle w:val="TableGridLight"/>
        <w:tblW w:w="9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Signature Table"/>
        <w:tblDescription w:val="Table with approver name and signatures"/>
      </w:tblPr>
      <w:tblGrid>
        <w:gridCol w:w="2880"/>
        <w:gridCol w:w="6300"/>
      </w:tblGrid>
      <w:tr w:rsidR="00652B5B" w14:paraId="2E563EB8" w14:textId="77777777" w:rsidTr="008818E7">
        <w:trPr>
          <w:trHeight w:val="143"/>
          <w:tblHeader/>
        </w:trPr>
        <w:tc>
          <w:tcPr>
            <w:tcW w:w="2880" w:type="dxa"/>
          </w:tcPr>
          <w:p w14:paraId="74ECA62F" w14:textId="3AEFB95F" w:rsidR="00652B5B" w:rsidRDefault="001A5A8D" w:rsidP="008818E7">
            <w:pPr>
              <w:rPr>
                <w:szCs w:val="22"/>
              </w:rPr>
            </w:pPr>
            <w:r>
              <w:rPr>
                <w:rFonts w:ascii="Arial Narrow" w:eastAsiaTheme="minorHAnsi" w:hAnsi="Arial Narrow" w:cstheme="minorBidi"/>
                <w:szCs w:val="24"/>
              </w:rPr>
              <w:br w:type="page"/>
            </w:r>
          </w:p>
        </w:tc>
        <w:tc>
          <w:tcPr>
            <w:tcW w:w="63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B05A54" w14:textId="77777777" w:rsidR="00652B5B" w:rsidRDefault="00652B5B" w:rsidP="008818E7">
            <w:r>
              <w:rPr>
                <w:b/>
              </w:rPr>
              <w:t>&lt;Insert OIT PM Name&gt;</w:t>
            </w:r>
            <w:r>
              <w:rPr>
                <w:b/>
              </w:rPr>
              <w:ptab w:relativeTo="margin" w:alignment="right" w:leader="none"/>
            </w:r>
            <w:r>
              <w:t>Date</w:t>
            </w:r>
          </w:p>
          <w:p w14:paraId="498608BB" w14:textId="77777777" w:rsidR="00652B5B" w:rsidRDefault="00652B5B" w:rsidP="008818E7">
            <w:r>
              <w:t>Project Manager, Portfolio Management Division,</w:t>
            </w:r>
          </w:p>
          <w:p w14:paraId="3609BAF6" w14:textId="77777777" w:rsidR="00652B5B" w:rsidRDefault="00652B5B" w:rsidP="008818E7">
            <w:r>
              <w:t>Office of Information Technology</w:t>
            </w:r>
          </w:p>
        </w:tc>
      </w:tr>
    </w:tbl>
    <w:p w14:paraId="34230FAB" w14:textId="3DB0DA08" w:rsidR="001A5A8D" w:rsidRDefault="001A5A8D">
      <w:pPr>
        <w:spacing w:after="200" w:line="276" w:lineRule="auto"/>
        <w:rPr>
          <w:rFonts w:ascii="Arial Narrow" w:eastAsiaTheme="minorHAnsi" w:hAnsi="Arial Narrow" w:cstheme="minorBidi"/>
          <w:szCs w:val="24"/>
        </w:rPr>
      </w:pPr>
    </w:p>
    <w:p w14:paraId="20DEC946" w14:textId="19A75492" w:rsidR="00652B5B" w:rsidRDefault="00652B5B">
      <w:pPr>
        <w:spacing w:after="200" w:line="276" w:lineRule="auto"/>
        <w:rPr>
          <w:rFonts w:ascii="Arial Narrow" w:eastAsiaTheme="minorHAnsi" w:hAnsi="Arial Narrow" w:cstheme="minorBidi"/>
          <w:szCs w:val="24"/>
        </w:rPr>
      </w:pPr>
      <w:r>
        <w:rPr>
          <w:rFonts w:ascii="Arial Narrow" w:eastAsiaTheme="minorHAnsi" w:hAnsi="Arial Narrow" w:cstheme="minorBidi"/>
          <w:szCs w:val="24"/>
        </w:rPr>
        <w:br w:type="page"/>
      </w:r>
    </w:p>
    <w:p w14:paraId="43641D76" w14:textId="77777777" w:rsidR="00763F7E" w:rsidRPr="004A16EF" w:rsidRDefault="00763F7E" w:rsidP="00763F7E">
      <w:pPr>
        <w:rPr>
          <w:rFonts w:ascii="Arial Narrow" w:eastAsiaTheme="minorHAnsi" w:hAnsi="Arial Narrow" w:cstheme="minorBidi"/>
          <w:szCs w:val="24"/>
        </w:rPr>
      </w:pPr>
    </w:p>
    <w:p w14:paraId="52AFBAB4" w14:textId="77777777" w:rsidR="00CE1A0D" w:rsidRDefault="00CE1A0D">
      <w:pPr>
        <w:spacing w:after="200" w:line="276" w:lineRule="auto"/>
        <w:rPr>
          <w:rFonts w:ascii="Arial" w:hAnsi="Arial" w:cs="Arial"/>
          <w:b/>
        </w:rPr>
      </w:pPr>
    </w:p>
    <w:sdt>
      <w:sdtPr>
        <w:rPr>
          <w:rFonts w:ascii="Arial" w:eastAsiaTheme="minorEastAsia" w:hAnsi="Arial" w:cs="Arial"/>
          <w:b/>
          <w:bCs/>
          <w:sz w:val="22"/>
          <w:szCs w:val="22"/>
        </w:rPr>
        <w:id w:val="-142401976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sz w:val="24"/>
          <w:szCs w:val="20"/>
        </w:rPr>
      </w:sdtEndPr>
      <w:sdtContent>
        <w:p w14:paraId="3A9A617C" w14:textId="77777777" w:rsidR="008D3B89" w:rsidRPr="00FB315A" w:rsidRDefault="00524CCD" w:rsidP="00A766D8">
          <w:pPr>
            <w:spacing w:after="240"/>
            <w:rPr>
              <w:rFonts w:ascii="Arial" w:hAnsi="Arial" w:cs="Arial"/>
              <w:b/>
            </w:rPr>
          </w:pPr>
          <w:r w:rsidRPr="00FB315A">
            <w:rPr>
              <w:rFonts w:ascii="Arial" w:hAnsi="Arial" w:cs="Arial"/>
              <w:b/>
            </w:rPr>
            <w:t>TABLE OF CONTENTS</w:t>
          </w:r>
        </w:p>
        <w:p w14:paraId="34970BAD" w14:textId="7045CDB1" w:rsidR="006D2E6D" w:rsidRDefault="008D3B89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r w:rsidRPr="0038150C">
            <w:rPr>
              <w:rFonts w:eastAsiaTheme="minorHAnsi"/>
            </w:rPr>
            <w:fldChar w:fldCharType="begin"/>
          </w:r>
          <w:r w:rsidRPr="0038150C">
            <w:instrText xml:space="preserve"> TOC \o "1-3" \h \z \u </w:instrText>
          </w:r>
          <w:r w:rsidRPr="0038150C">
            <w:rPr>
              <w:rFonts w:eastAsiaTheme="minorHAnsi"/>
            </w:rPr>
            <w:fldChar w:fldCharType="separate"/>
          </w:r>
          <w:hyperlink w:anchor="_Toc55230043" w:history="1">
            <w:r w:rsidR="006D2E6D" w:rsidRPr="008B4E6F">
              <w:rPr>
                <w:rStyle w:val="Hyperlink"/>
                <w:noProof/>
              </w:rPr>
              <w:t>1.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Purpose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_Toc55230043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1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21A7CD8E" w14:textId="5C0D72C9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4" w:history="1">
            <w:r w:rsidR="006D2E6D" w:rsidRPr="008B4E6F">
              <w:rPr>
                <w:rStyle w:val="Hyperlink"/>
                <w:noProof/>
              </w:rPr>
              <w:t>2.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Summary of Project Tailoring and Justification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_Toc55230044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1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3D859508" w14:textId="1270DB0D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5" w:history="1">
            <w:r w:rsidR="006D2E6D" w:rsidRPr="008B4E6F">
              <w:rPr>
                <w:rStyle w:val="Hyperlink"/>
                <w:noProof/>
              </w:rPr>
              <w:t>3.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Decision Point Review For Agile</w:t>
            </w:r>
            <w:r w:rsidR="006D2E6D" w:rsidRPr="008B4E6F">
              <w:rPr>
                <w:rStyle w:val="Hyperlink"/>
                <w:noProof/>
                <w:spacing w:val="2"/>
              </w:rPr>
              <w:t xml:space="preserve"> </w:t>
            </w:r>
            <w:r w:rsidR="006D2E6D" w:rsidRPr="008B4E6F">
              <w:rPr>
                <w:rStyle w:val="Hyperlink"/>
                <w:noProof/>
              </w:rPr>
              <w:t>Projects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_Toc55230045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1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48B32295" w14:textId="27DE8CDB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6" w:history="1">
            <w:r w:rsidR="006D2E6D" w:rsidRPr="008B4E6F">
              <w:rPr>
                <w:rStyle w:val="Hyperlink"/>
                <w:noProof/>
              </w:rPr>
              <w:t>4.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Artifact Consolidation/Waiver Request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_Toc55230046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2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1B427D55" w14:textId="1EECF173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7" w:history="1">
            <w:r w:rsidR="006D2E6D" w:rsidRPr="008B4E6F">
              <w:rPr>
                <w:rStyle w:val="Hyperlink"/>
                <w:noProof/>
              </w:rPr>
              <w:t>5.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Project Initiation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_Toc55230047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2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60CED921" w14:textId="55E5B9D0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8" w:history="1">
            <w:r w:rsidR="006D2E6D" w:rsidRPr="008B4E6F">
              <w:rPr>
                <w:rStyle w:val="Hyperlink"/>
                <w:noProof/>
              </w:rPr>
              <w:t>6.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Project Planning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_Toc55230048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2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7A6CAA1D" w14:textId="0908AA5E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49" w:history="1">
            <w:r w:rsidR="006D2E6D" w:rsidRPr="008B4E6F">
              <w:rPr>
                <w:rStyle w:val="Hyperlink"/>
                <w:noProof/>
              </w:rPr>
              <w:t>7.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Decision Point 1 – Build, Decision Point 2 – Test, Decision Point 3 – Release Artifacts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_Toc55230049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3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35C726A7" w14:textId="03872AB4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50" w:history="1">
            <w:r w:rsidR="006D2E6D" w:rsidRPr="008B4E6F">
              <w:rPr>
                <w:rStyle w:val="Hyperlink"/>
                <w:noProof/>
              </w:rPr>
              <w:t>8.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Decision Point #1 Build Artifacts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_Toc55230050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3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3422A1EC" w14:textId="262E3E65" w:rsidR="006D2E6D" w:rsidRDefault="00540488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51" w:history="1">
            <w:r w:rsidR="006D2E6D" w:rsidRPr="008B4E6F">
              <w:rPr>
                <w:rStyle w:val="Hyperlink"/>
                <w:noProof/>
              </w:rPr>
              <w:t>9.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Decision Point #2 – Test Artifacts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_Toc55230051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3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2FAA98A0" w14:textId="16756B6B" w:rsidR="006D2E6D" w:rsidRDefault="00540488">
          <w:pPr>
            <w:pStyle w:val="TOC1"/>
            <w:tabs>
              <w:tab w:val="left" w:pos="9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52" w:history="1">
            <w:r w:rsidR="006D2E6D" w:rsidRPr="008B4E6F">
              <w:rPr>
                <w:rStyle w:val="Hyperlink"/>
                <w:noProof/>
              </w:rPr>
              <w:t>10.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Decision Point #3 Release Artifacts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_Toc55230052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4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3EAE0D50" w14:textId="15FB703B" w:rsidR="006D2E6D" w:rsidRDefault="00540488">
          <w:pPr>
            <w:pStyle w:val="TOC1"/>
            <w:tabs>
              <w:tab w:val="left" w:pos="9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53" w:history="1">
            <w:r w:rsidR="006D2E6D" w:rsidRPr="008B4E6F">
              <w:rPr>
                <w:rStyle w:val="Hyperlink"/>
                <w:noProof/>
              </w:rPr>
              <w:t>11.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Project Closeout, Sustainment, and Retirement Artifacts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_Toc55230053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6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36419213" w14:textId="10C1BC7B" w:rsidR="006D2E6D" w:rsidRDefault="00540488">
          <w:pPr>
            <w:pStyle w:val="TOC1"/>
            <w:tabs>
              <w:tab w:val="left" w:pos="9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55230054" w:history="1">
            <w:r w:rsidR="006D2E6D" w:rsidRPr="008B4E6F">
              <w:rPr>
                <w:rStyle w:val="Hyperlink"/>
                <w:noProof/>
              </w:rPr>
              <w:t>12.</w:t>
            </w:r>
            <w:r w:rsidR="006D2E6D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6D2E6D" w:rsidRPr="008B4E6F">
              <w:rPr>
                <w:rStyle w:val="Hyperlink"/>
                <w:noProof/>
              </w:rPr>
              <w:t>Project References</w:t>
            </w:r>
            <w:r w:rsidR="006D2E6D">
              <w:rPr>
                <w:noProof/>
                <w:webHidden/>
              </w:rPr>
              <w:tab/>
            </w:r>
            <w:r w:rsidR="006D2E6D">
              <w:rPr>
                <w:noProof/>
                <w:webHidden/>
              </w:rPr>
              <w:fldChar w:fldCharType="begin"/>
            </w:r>
            <w:r w:rsidR="006D2E6D">
              <w:rPr>
                <w:noProof/>
                <w:webHidden/>
              </w:rPr>
              <w:instrText xml:space="preserve"> PAGEREF _Toc55230054 \h </w:instrText>
            </w:r>
            <w:r w:rsidR="006D2E6D">
              <w:rPr>
                <w:noProof/>
                <w:webHidden/>
              </w:rPr>
            </w:r>
            <w:r w:rsidR="006D2E6D">
              <w:rPr>
                <w:noProof/>
                <w:webHidden/>
              </w:rPr>
              <w:fldChar w:fldCharType="separate"/>
            </w:r>
            <w:r w:rsidR="006D2E6D">
              <w:rPr>
                <w:noProof/>
                <w:webHidden/>
              </w:rPr>
              <w:t>7</w:t>
            </w:r>
            <w:r w:rsidR="006D2E6D">
              <w:rPr>
                <w:noProof/>
                <w:webHidden/>
              </w:rPr>
              <w:fldChar w:fldCharType="end"/>
            </w:r>
          </w:hyperlink>
        </w:p>
        <w:p w14:paraId="25C9AF0C" w14:textId="526CD793" w:rsidR="008D3B89" w:rsidRPr="00E464CF" w:rsidRDefault="008D3B89" w:rsidP="001E1147">
          <w:r w:rsidRPr="0038150C">
            <w:rPr>
              <w:b/>
              <w:bCs/>
              <w:noProof/>
            </w:rPr>
            <w:fldChar w:fldCharType="end"/>
          </w:r>
        </w:p>
      </w:sdtContent>
    </w:sdt>
    <w:p w14:paraId="51FCBC12" w14:textId="77777777" w:rsidR="006D2E6D" w:rsidRDefault="0013499A">
      <w:pPr>
        <w:spacing w:after="200" w:line="276" w:lineRule="auto"/>
        <w:rPr>
          <w:noProof/>
        </w:rPr>
      </w:pPr>
      <w:r w:rsidRPr="00C3510A">
        <w:rPr>
          <w:rFonts w:ascii="Arial" w:hAnsi="Arial" w:cs="Arial"/>
          <w:b/>
          <w:color w:val="000000" w:themeColor="text1"/>
        </w:rPr>
        <w:t>List of Tables</w:t>
      </w:r>
      <w:r>
        <w:rPr>
          <w:rFonts w:ascii="Arial" w:hAnsi="Arial" w:cs="Arial"/>
          <w:b/>
          <w:color w:val="002060"/>
        </w:rPr>
        <w:fldChar w:fldCharType="begin"/>
      </w:r>
      <w:r w:rsidRPr="00C3510A">
        <w:rPr>
          <w:rFonts w:ascii="Arial" w:hAnsi="Arial" w:cs="Arial"/>
          <w:b/>
          <w:color w:val="002060"/>
        </w:rPr>
        <w:instrText xml:space="preserve"> TOC \h \z \c "Table" </w:instrText>
      </w:r>
      <w:r>
        <w:rPr>
          <w:rFonts w:ascii="Arial" w:hAnsi="Arial" w:cs="Arial"/>
          <w:b/>
          <w:color w:val="002060"/>
        </w:rPr>
        <w:fldChar w:fldCharType="separate"/>
      </w:r>
    </w:p>
    <w:p w14:paraId="67C7D049" w14:textId="34063A1E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55" w:history="1">
        <w:r w:rsidR="006D2E6D" w:rsidRPr="00236AD1">
          <w:rPr>
            <w:rStyle w:val="Hyperlink"/>
            <w:noProof/>
          </w:rPr>
          <w:t>Table 1 - General Project Information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_Toc55230055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1</w:t>
        </w:r>
        <w:r w:rsidR="006D2E6D">
          <w:rPr>
            <w:noProof/>
            <w:webHidden/>
          </w:rPr>
          <w:fldChar w:fldCharType="end"/>
        </w:r>
      </w:hyperlink>
    </w:p>
    <w:p w14:paraId="778E60E0" w14:textId="193685EF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56" w:history="1">
        <w:r w:rsidR="006D2E6D" w:rsidRPr="00236AD1">
          <w:rPr>
            <w:rStyle w:val="Hyperlink"/>
            <w:noProof/>
          </w:rPr>
          <w:t>Table 2 - Decision Point Reviews for Agile Projects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_Toc55230056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1</w:t>
        </w:r>
        <w:r w:rsidR="006D2E6D">
          <w:rPr>
            <w:noProof/>
            <w:webHidden/>
          </w:rPr>
          <w:fldChar w:fldCharType="end"/>
        </w:r>
      </w:hyperlink>
    </w:p>
    <w:p w14:paraId="2C2761D8" w14:textId="13896EEF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57" w:history="1">
        <w:r w:rsidR="006D2E6D" w:rsidRPr="00236AD1">
          <w:rPr>
            <w:rStyle w:val="Hyperlink"/>
            <w:noProof/>
          </w:rPr>
          <w:t>Table 3 - Project Initiation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_Toc55230057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2</w:t>
        </w:r>
        <w:r w:rsidR="006D2E6D">
          <w:rPr>
            <w:noProof/>
            <w:webHidden/>
          </w:rPr>
          <w:fldChar w:fldCharType="end"/>
        </w:r>
      </w:hyperlink>
    </w:p>
    <w:p w14:paraId="7DE167AB" w14:textId="5037639F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58" w:history="1">
        <w:r w:rsidR="006D2E6D" w:rsidRPr="00236AD1">
          <w:rPr>
            <w:rStyle w:val="Hyperlink"/>
            <w:noProof/>
          </w:rPr>
          <w:t>Table 4 - Project Planning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_Toc55230058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2</w:t>
        </w:r>
        <w:r w:rsidR="006D2E6D">
          <w:rPr>
            <w:noProof/>
            <w:webHidden/>
          </w:rPr>
          <w:fldChar w:fldCharType="end"/>
        </w:r>
      </w:hyperlink>
    </w:p>
    <w:p w14:paraId="4B5300E8" w14:textId="22A58D81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59" w:history="1">
        <w:r w:rsidR="006D2E6D" w:rsidRPr="00236AD1">
          <w:rPr>
            <w:rStyle w:val="Hyperlink"/>
            <w:noProof/>
          </w:rPr>
          <w:t>Table 5 - Build, Test and Deploy Phase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_Toc55230059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3</w:t>
        </w:r>
        <w:r w:rsidR="006D2E6D">
          <w:rPr>
            <w:noProof/>
            <w:webHidden/>
          </w:rPr>
          <w:fldChar w:fldCharType="end"/>
        </w:r>
      </w:hyperlink>
    </w:p>
    <w:p w14:paraId="4A56B2CD" w14:textId="166CEA58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0" w:history="1">
        <w:r w:rsidR="006D2E6D" w:rsidRPr="00236AD1">
          <w:rPr>
            <w:rStyle w:val="Hyperlink"/>
            <w:noProof/>
          </w:rPr>
          <w:t>Table 6 – Decision Point #1 - Build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_Toc55230060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3</w:t>
        </w:r>
        <w:r w:rsidR="006D2E6D">
          <w:rPr>
            <w:noProof/>
            <w:webHidden/>
          </w:rPr>
          <w:fldChar w:fldCharType="end"/>
        </w:r>
      </w:hyperlink>
    </w:p>
    <w:p w14:paraId="7B16393D" w14:textId="341B45E4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1" w:history="1">
        <w:r w:rsidR="006D2E6D" w:rsidRPr="00236AD1">
          <w:rPr>
            <w:rStyle w:val="Hyperlink"/>
            <w:noProof/>
          </w:rPr>
          <w:t>Table 7 - Decision Point #1 Project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_Toc55230061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3</w:t>
        </w:r>
        <w:r w:rsidR="006D2E6D">
          <w:rPr>
            <w:noProof/>
            <w:webHidden/>
          </w:rPr>
          <w:fldChar w:fldCharType="end"/>
        </w:r>
      </w:hyperlink>
    </w:p>
    <w:p w14:paraId="1E9EC00A" w14:textId="126B59F5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2" w:history="1">
        <w:r w:rsidR="006D2E6D" w:rsidRPr="00236AD1">
          <w:rPr>
            <w:rStyle w:val="Hyperlink"/>
            <w:noProof/>
          </w:rPr>
          <w:t>Table 8 – Decision Point #2 - Test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_Toc55230062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3</w:t>
        </w:r>
        <w:r w:rsidR="006D2E6D">
          <w:rPr>
            <w:noProof/>
            <w:webHidden/>
          </w:rPr>
          <w:fldChar w:fldCharType="end"/>
        </w:r>
      </w:hyperlink>
    </w:p>
    <w:p w14:paraId="4B3A023E" w14:textId="593D0C30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3" w:history="1">
        <w:r w:rsidR="006D2E6D" w:rsidRPr="00236AD1">
          <w:rPr>
            <w:rStyle w:val="Hyperlink"/>
            <w:noProof/>
          </w:rPr>
          <w:t>Table 9 – Decision Point #2 – Project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_Toc55230063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4</w:t>
        </w:r>
        <w:r w:rsidR="006D2E6D">
          <w:rPr>
            <w:noProof/>
            <w:webHidden/>
          </w:rPr>
          <w:fldChar w:fldCharType="end"/>
        </w:r>
      </w:hyperlink>
    </w:p>
    <w:p w14:paraId="0B74F0B9" w14:textId="091CBA0D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4" w:history="1">
        <w:r w:rsidR="006D2E6D" w:rsidRPr="00236AD1">
          <w:rPr>
            <w:rStyle w:val="Hyperlink"/>
            <w:noProof/>
          </w:rPr>
          <w:t>Table 10 – Decision Point #2 – Security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_Toc55230064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4</w:t>
        </w:r>
        <w:r w:rsidR="006D2E6D">
          <w:rPr>
            <w:noProof/>
            <w:webHidden/>
          </w:rPr>
          <w:fldChar w:fldCharType="end"/>
        </w:r>
      </w:hyperlink>
    </w:p>
    <w:p w14:paraId="2043A7C6" w14:textId="1212E1B6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5" w:history="1">
        <w:r w:rsidR="006D2E6D" w:rsidRPr="00236AD1">
          <w:rPr>
            <w:rStyle w:val="Hyperlink"/>
            <w:noProof/>
          </w:rPr>
          <w:t>Table 11 – Decision Point #3 - Release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_Toc55230065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4</w:t>
        </w:r>
        <w:r w:rsidR="006D2E6D">
          <w:rPr>
            <w:noProof/>
            <w:webHidden/>
          </w:rPr>
          <w:fldChar w:fldCharType="end"/>
        </w:r>
      </w:hyperlink>
    </w:p>
    <w:p w14:paraId="5E88241B" w14:textId="6A0495E6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6" w:history="1">
        <w:r w:rsidR="006D2E6D" w:rsidRPr="00236AD1">
          <w:rPr>
            <w:rStyle w:val="Hyperlink"/>
            <w:noProof/>
          </w:rPr>
          <w:t>Table 12 – Decision Point #3 Project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_Toc55230066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5</w:t>
        </w:r>
        <w:r w:rsidR="006D2E6D">
          <w:rPr>
            <w:noProof/>
            <w:webHidden/>
          </w:rPr>
          <w:fldChar w:fldCharType="end"/>
        </w:r>
      </w:hyperlink>
    </w:p>
    <w:p w14:paraId="27DDFD19" w14:textId="23F78C10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7" w:history="1">
        <w:r w:rsidR="006D2E6D" w:rsidRPr="00236AD1">
          <w:rPr>
            <w:rStyle w:val="Hyperlink"/>
            <w:noProof/>
          </w:rPr>
          <w:t>Table 13 – Security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_Toc55230067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5</w:t>
        </w:r>
        <w:r w:rsidR="006D2E6D">
          <w:rPr>
            <w:noProof/>
            <w:webHidden/>
          </w:rPr>
          <w:fldChar w:fldCharType="end"/>
        </w:r>
      </w:hyperlink>
    </w:p>
    <w:p w14:paraId="0A436108" w14:textId="30A38873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8" w:history="1">
        <w:r w:rsidR="006D2E6D" w:rsidRPr="00236AD1">
          <w:rPr>
            <w:rStyle w:val="Hyperlink"/>
            <w:noProof/>
          </w:rPr>
          <w:t>Table 14 – Closeout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_Toc55230068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6</w:t>
        </w:r>
        <w:r w:rsidR="006D2E6D">
          <w:rPr>
            <w:noProof/>
            <w:webHidden/>
          </w:rPr>
          <w:fldChar w:fldCharType="end"/>
        </w:r>
      </w:hyperlink>
    </w:p>
    <w:p w14:paraId="55EE252E" w14:textId="0CC320ED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69" w:history="1">
        <w:r w:rsidR="006D2E6D" w:rsidRPr="00236AD1">
          <w:rPr>
            <w:rStyle w:val="Hyperlink"/>
            <w:noProof/>
          </w:rPr>
          <w:t>Table 15 – Sustainment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_Toc55230069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6</w:t>
        </w:r>
        <w:r w:rsidR="006D2E6D">
          <w:rPr>
            <w:noProof/>
            <w:webHidden/>
          </w:rPr>
          <w:fldChar w:fldCharType="end"/>
        </w:r>
      </w:hyperlink>
    </w:p>
    <w:p w14:paraId="2C15352C" w14:textId="005242D8" w:rsidR="006D2E6D" w:rsidRDefault="0054048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5230070" w:history="1">
        <w:r w:rsidR="006D2E6D" w:rsidRPr="00236AD1">
          <w:rPr>
            <w:rStyle w:val="Hyperlink"/>
            <w:noProof/>
          </w:rPr>
          <w:t>Table 16 – Retirement Artifacts</w:t>
        </w:r>
        <w:r w:rsidR="006D2E6D">
          <w:rPr>
            <w:noProof/>
            <w:webHidden/>
          </w:rPr>
          <w:tab/>
        </w:r>
        <w:r w:rsidR="006D2E6D">
          <w:rPr>
            <w:noProof/>
            <w:webHidden/>
          </w:rPr>
          <w:fldChar w:fldCharType="begin"/>
        </w:r>
        <w:r w:rsidR="006D2E6D">
          <w:rPr>
            <w:noProof/>
            <w:webHidden/>
          </w:rPr>
          <w:instrText xml:space="preserve"> PAGEREF _Toc55230070 \h </w:instrText>
        </w:r>
        <w:r w:rsidR="006D2E6D">
          <w:rPr>
            <w:noProof/>
            <w:webHidden/>
          </w:rPr>
        </w:r>
        <w:r w:rsidR="006D2E6D">
          <w:rPr>
            <w:noProof/>
            <w:webHidden/>
          </w:rPr>
          <w:fldChar w:fldCharType="separate"/>
        </w:r>
        <w:r w:rsidR="006D2E6D">
          <w:rPr>
            <w:noProof/>
            <w:webHidden/>
          </w:rPr>
          <w:t>6</w:t>
        </w:r>
        <w:r w:rsidR="006D2E6D">
          <w:rPr>
            <w:noProof/>
            <w:webHidden/>
          </w:rPr>
          <w:fldChar w:fldCharType="end"/>
        </w:r>
      </w:hyperlink>
    </w:p>
    <w:p w14:paraId="454D2711" w14:textId="51ACA0DE" w:rsidR="002064B7" w:rsidRDefault="0013499A">
      <w:pPr>
        <w:spacing w:after="200" w:line="276" w:lineRule="auto"/>
        <w:rPr>
          <w:rFonts w:cs="Arial"/>
          <w:b/>
          <w:color w:val="002060"/>
        </w:rPr>
      </w:pPr>
      <w:r>
        <w:rPr>
          <w:rFonts w:cs="Arial"/>
          <w:b/>
          <w:color w:val="002060"/>
        </w:rPr>
        <w:fldChar w:fldCharType="end"/>
      </w:r>
    </w:p>
    <w:p w14:paraId="3BE08A7F" w14:textId="45D09C57" w:rsidR="00D93556" w:rsidRDefault="00D93556">
      <w:pPr>
        <w:spacing w:after="200" w:line="276" w:lineRule="auto"/>
        <w:rPr>
          <w:rFonts w:cs="Arial"/>
          <w:b/>
          <w:color w:val="002060"/>
        </w:rPr>
      </w:pPr>
      <w:r>
        <w:rPr>
          <w:rFonts w:cs="Arial"/>
          <w:b/>
          <w:color w:val="002060"/>
        </w:rPr>
        <w:br w:type="page"/>
      </w:r>
    </w:p>
    <w:bookmarkEnd w:id="13"/>
    <w:p w14:paraId="302E0361" w14:textId="77777777" w:rsidR="001E1147" w:rsidRPr="00F7493A" w:rsidRDefault="008D3B89" w:rsidP="00F7493A">
      <w:pPr>
        <w:rPr>
          <w:b/>
        </w:rPr>
      </w:pPr>
      <w:r w:rsidRPr="001D705E">
        <w:rPr>
          <w:b/>
        </w:rPr>
        <w:lastRenderedPageBreak/>
        <w:t>A</w:t>
      </w:r>
      <w:r w:rsidR="003D5DBA">
        <w:rPr>
          <w:b/>
        </w:rPr>
        <w:t>CRONYM LIST</w:t>
      </w:r>
    </w:p>
    <w:tbl>
      <w:tblPr>
        <w:tblStyle w:val="TableGrid"/>
        <w:tblW w:w="3999" w:type="pct"/>
        <w:tblLook w:val="01E0" w:firstRow="1" w:lastRow="1" w:firstColumn="1" w:lastColumn="1" w:noHBand="0" w:noVBand="0"/>
        <w:tblCaption w:val="Acronym List"/>
        <w:tblDescription w:val="Table showing acronym references and definitions used within the document."/>
      </w:tblPr>
      <w:tblGrid>
        <w:gridCol w:w="2160"/>
        <w:gridCol w:w="5318"/>
      </w:tblGrid>
      <w:tr w:rsidR="00F7493A" w14:paraId="1EDA1DF0" w14:textId="77777777" w:rsidTr="00E32D58">
        <w:trPr>
          <w:trHeight w:val="432"/>
          <w:tblHeader/>
        </w:trPr>
        <w:tc>
          <w:tcPr>
            <w:tcW w:w="1444" w:type="pct"/>
            <w:shd w:val="clear" w:color="auto" w:fill="002060"/>
            <w:vAlign w:val="center"/>
          </w:tcPr>
          <w:p w14:paraId="70446086" w14:textId="77777777" w:rsidR="00F7493A" w:rsidRPr="00CE1A0D" w:rsidRDefault="00F7493A" w:rsidP="00E32D58">
            <w:pPr>
              <w:jc w:val="center"/>
              <w:rPr>
                <w:b/>
                <w:szCs w:val="24"/>
              </w:rPr>
            </w:pPr>
            <w:r w:rsidRPr="00CE1A0D">
              <w:rPr>
                <w:b/>
                <w:szCs w:val="24"/>
              </w:rPr>
              <w:t>REFERENCE</w:t>
            </w:r>
          </w:p>
        </w:tc>
        <w:tc>
          <w:tcPr>
            <w:tcW w:w="3556" w:type="pct"/>
            <w:shd w:val="clear" w:color="auto" w:fill="002060"/>
            <w:vAlign w:val="center"/>
          </w:tcPr>
          <w:p w14:paraId="0A37EF0B" w14:textId="77777777" w:rsidR="00F7493A" w:rsidRPr="00CE1A0D" w:rsidRDefault="00F7493A" w:rsidP="00E32D58">
            <w:pPr>
              <w:jc w:val="center"/>
              <w:rPr>
                <w:b/>
                <w:szCs w:val="24"/>
              </w:rPr>
            </w:pPr>
            <w:r w:rsidRPr="00CE1A0D">
              <w:rPr>
                <w:b/>
                <w:szCs w:val="24"/>
              </w:rPr>
              <w:t>DEFINITION</w:t>
            </w:r>
          </w:p>
        </w:tc>
      </w:tr>
      <w:tr w:rsidR="006C1BC5" w14:paraId="3714DAA1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30BB48B8" w14:textId="10756E55" w:rsidR="006C1BC5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ATO</w:t>
            </w:r>
          </w:p>
        </w:tc>
        <w:tc>
          <w:tcPr>
            <w:tcW w:w="3556" w:type="pct"/>
            <w:vAlign w:val="center"/>
          </w:tcPr>
          <w:p w14:paraId="1BE18E17" w14:textId="618483AC" w:rsidR="006C1BC5" w:rsidRPr="00CE1A0D" w:rsidRDefault="00144B09" w:rsidP="00E32D58">
            <w:pPr>
              <w:spacing w:line="227" w:lineRule="exact"/>
              <w:ind w:left="102" w:right="-20" w:firstLine="154"/>
              <w:rPr>
                <w:rFonts w:eastAsia="Arial"/>
              </w:rPr>
            </w:pPr>
            <w:r>
              <w:rPr>
                <w:rFonts w:eastAsia="Arial"/>
              </w:rPr>
              <w:t>Authority to Operate</w:t>
            </w:r>
          </w:p>
        </w:tc>
      </w:tr>
      <w:tr w:rsidR="00144B09" w14:paraId="5B88F17A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3C88D4A9" w14:textId="0551F701" w:rsidR="00144B09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EIS</w:t>
            </w:r>
          </w:p>
        </w:tc>
        <w:tc>
          <w:tcPr>
            <w:tcW w:w="3556" w:type="pct"/>
            <w:vAlign w:val="center"/>
          </w:tcPr>
          <w:p w14:paraId="6853379A" w14:textId="4DE21D1D" w:rsidR="00144B09" w:rsidRDefault="00F013CF" w:rsidP="00E32D58">
            <w:pPr>
              <w:spacing w:line="227" w:lineRule="exact"/>
              <w:ind w:left="103" w:right="-20" w:firstLine="154"/>
              <w:rPr>
                <w:rFonts w:eastAsia="Arial"/>
              </w:rPr>
            </w:pPr>
            <w:r>
              <w:rPr>
                <w:rFonts w:eastAsia="Arial"/>
              </w:rPr>
              <w:t>Electronic</w:t>
            </w:r>
            <w:r w:rsidR="00144B09">
              <w:rPr>
                <w:rFonts w:eastAsia="Arial"/>
              </w:rPr>
              <w:t xml:space="preserve"> Information System</w:t>
            </w:r>
          </w:p>
        </w:tc>
      </w:tr>
      <w:tr w:rsidR="00E32D58" w14:paraId="34671219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361416E6" w14:textId="5F0CB59A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EVMS</w:t>
            </w:r>
          </w:p>
        </w:tc>
        <w:tc>
          <w:tcPr>
            <w:tcW w:w="3556" w:type="pct"/>
            <w:vAlign w:val="center"/>
          </w:tcPr>
          <w:p w14:paraId="3BBF492D" w14:textId="6FC773A8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Earned Value Management System</w:t>
            </w:r>
          </w:p>
        </w:tc>
      </w:tr>
      <w:tr w:rsidR="00E32D58" w14:paraId="516FEF9A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712E1F3F" w14:textId="61C4D49F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FIPS</w:t>
            </w:r>
          </w:p>
        </w:tc>
        <w:tc>
          <w:tcPr>
            <w:tcW w:w="3556" w:type="pct"/>
            <w:vAlign w:val="center"/>
          </w:tcPr>
          <w:p w14:paraId="1171AFBF" w14:textId="65B7C0F3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Federal Information Processing Standards</w:t>
            </w:r>
          </w:p>
        </w:tc>
      </w:tr>
      <w:tr w:rsidR="00E32D58" w14:paraId="56D91B46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4E47D025" w14:textId="01EB4A69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FNS</w:t>
            </w:r>
          </w:p>
        </w:tc>
        <w:tc>
          <w:tcPr>
            <w:tcW w:w="3556" w:type="pct"/>
            <w:vAlign w:val="center"/>
          </w:tcPr>
          <w:p w14:paraId="3408F62E" w14:textId="5CF15DB9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Food and Nutrition Service</w:t>
            </w:r>
          </w:p>
        </w:tc>
      </w:tr>
      <w:tr w:rsidR="00E32D58" w14:paraId="12DE9EE9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61F84117" w14:textId="20A41869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ISO</w:t>
            </w:r>
          </w:p>
        </w:tc>
        <w:tc>
          <w:tcPr>
            <w:tcW w:w="3556" w:type="pct"/>
            <w:vAlign w:val="center"/>
          </w:tcPr>
          <w:p w14:paraId="0BE60871" w14:textId="6E5EF8F7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Information Security Office</w:t>
            </w:r>
          </w:p>
        </w:tc>
      </w:tr>
      <w:tr w:rsidR="00144B09" w14:paraId="6FC87B22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463FBAA1" w14:textId="2DA77C90" w:rsidR="00144B09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O&amp;M</w:t>
            </w:r>
          </w:p>
        </w:tc>
        <w:tc>
          <w:tcPr>
            <w:tcW w:w="3556" w:type="pct"/>
            <w:vAlign w:val="center"/>
          </w:tcPr>
          <w:p w14:paraId="15E79193" w14:textId="669E8047" w:rsidR="00144B09" w:rsidRDefault="00144B09" w:rsidP="00E32D58">
            <w:pPr>
              <w:spacing w:line="227" w:lineRule="exact"/>
              <w:ind w:left="103" w:right="-20" w:firstLine="154"/>
              <w:rPr>
                <w:rFonts w:eastAsia="Arial"/>
              </w:rPr>
            </w:pPr>
            <w:r>
              <w:rPr>
                <w:rFonts w:eastAsia="Arial"/>
              </w:rPr>
              <w:t>Operations and Maintenance</w:t>
            </w:r>
          </w:p>
        </w:tc>
      </w:tr>
      <w:tr w:rsidR="00E32D58" w14:paraId="13199F65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01830B8B" w14:textId="2C9251FD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PPA</w:t>
            </w:r>
          </w:p>
        </w:tc>
        <w:tc>
          <w:tcPr>
            <w:tcW w:w="3556" w:type="pct"/>
            <w:vAlign w:val="center"/>
          </w:tcPr>
          <w:p w14:paraId="1B5E7E22" w14:textId="16C444CC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Project Process Agreement</w:t>
            </w:r>
          </w:p>
        </w:tc>
      </w:tr>
      <w:tr w:rsidR="00E32D58" w14:paraId="4583E79F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590497C8" w14:textId="4A2FE701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PWS</w:t>
            </w:r>
          </w:p>
        </w:tc>
        <w:tc>
          <w:tcPr>
            <w:tcW w:w="3556" w:type="pct"/>
            <w:vAlign w:val="center"/>
          </w:tcPr>
          <w:p w14:paraId="203FAAB0" w14:textId="792F2BE6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Performance Work Statement</w:t>
            </w:r>
          </w:p>
        </w:tc>
      </w:tr>
      <w:tr w:rsidR="00E32D58" w14:paraId="304957F2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705995C0" w14:textId="6CADF7D0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SDLC</w:t>
            </w:r>
          </w:p>
        </w:tc>
        <w:tc>
          <w:tcPr>
            <w:tcW w:w="3556" w:type="pct"/>
            <w:vAlign w:val="center"/>
          </w:tcPr>
          <w:p w14:paraId="37D2E288" w14:textId="55848D90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System Development Life Cycle</w:t>
            </w:r>
          </w:p>
        </w:tc>
      </w:tr>
      <w:tr w:rsidR="00E32D58" w14:paraId="3FDD6521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08BF9EE8" w14:textId="327CBAF0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SLA</w:t>
            </w:r>
          </w:p>
        </w:tc>
        <w:tc>
          <w:tcPr>
            <w:tcW w:w="3556" w:type="pct"/>
            <w:vAlign w:val="center"/>
          </w:tcPr>
          <w:p w14:paraId="3A3FE267" w14:textId="1970C265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Service Level Agreement</w:t>
            </w:r>
          </w:p>
        </w:tc>
      </w:tr>
      <w:tr w:rsidR="00E32D58" w14:paraId="44E590F5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2B7D896B" w14:textId="318D285E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SOO</w:t>
            </w:r>
          </w:p>
        </w:tc>
        <w:tc>
          <w:tcPr>
            <w:tcW w:w="3556" w:type="pct"/>
            <w:vAlign w:val="center"/>
          </w:tcPr>
          <w:p w14:paraId="0A0D8CF7" w14:textId="43299EC1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Statement of Objective</w:t>
            </w:r>
          </w:p>
        </w:tc>
      </w:tr>
      <w:tr w:rsidR="00144B09" w14:paraId="61C53E21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06D2B5A0" w14:textId="2E5BE6B3" w:rsidR="00144B09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SORN</w:t>
            </w:r>
          </w:p>
        </w:tc>
        <w:tc>
          <w:tcPr>
            <w:tcW w:w="3556" w:type="pct"/>
            <w:vAlign w:val="center"/>
          </w:tcPr>
          <w:p w14:paraId="5C8E7FAF" w14:textId="17BAA962" w:rsidR="00144B09" w:rsidRDefault="00144B09" w:rsidP="00E32D58">
            <w:pPr>
              <w:spacing w:line="227" w:lineRule="exact"/>
              <w:ind w:left="103" w:right="-20" w:firstLine="154"/>
              <w:rPr>
                <w:rFonts w:eastAsia="Arial"/>
              </w:rPr>
            </w:pPr>
            <w:r>
              <w:rPr>
                <w:rFonts w:eastAsia="Arial"/>
              </w:rPr>
              <w:t>System of Record Notice</w:t>
            </w:r>
          </w:p>
        </w:tc>
      </w:tr>
      <w:tr w:rsidR="00E32D58" w14:paraId="77681D8D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35F6EDCE" w14:textId="252A4CDE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SOW</w:t>
            </w:r>
          </w:p>
        </w:tc>
        <w:tc>
          <w:tcPr>
            <w:tcW w:w="3556" w:type="pct"/>
            <w:vAlign w:val="center"/>
          </w:tcPr>
          <w:p w14:paraId="5D0DD9C4" w14:textId="6E93CBCD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Statement of Work</w:t>
            </w:r>
          </w:p>
        </w:tc>
      </w:tr>
      <w:tr w:rsidR="00E32D58" w14:paraId="37F6D3BC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704292E5" w14:textId="749C2E7D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 xml:space="preserve">UAT </w:t>
            </w:r>
          </w:p>
        </w:tc>
        <w:tc>
          <w:tcPr>
            <w:tcW w:w="3556" w:type="pct"/>
            <w:vAlign w:val="center"/>
          </w:tcPr>
          <w:p w14:paraId="450A51F4" w14:textId="305C12B2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User Acceptance Testing</w:t>
            </w:r>
          </w:p>
        </w:tc>
      </w:tr>
      <w:tr w:rsidR="00E32D58" w14:paraId="7FD0DEDC" w14:textId="77777777" w:rsidTr="00E32D58">
        <w:trPr>
          <w:trHeight w:val="314"/>
        </w:trPr>
        <w:tc>
          <w:tcPr>
            <w:tcW w:w="1444" w:type="pct"/>
            <w:vAlign w:val="center"/>
          </w:tcPr>
          <w:p w14:paraId="1325A1D3" w14:textId="2B9906A2" w:rsidR="00E32D58" w:rsidRPr="00CE1A0D" w:rsidRDefault="00144B09" w:rsidP="00E32D58">
            <w:pPr>
              <w:ind w:firstLine="165"/>
              <w:rPr>
                <w:color w:val="000000"/>
              </w:rPr>
            </w:pPr>
            <w:r>
              <w:rPr>
                <w:color w:val="000000"/>
              </w:rPr>
              <w:t>VPAT</w:t>
            </w:r>
          </w:p>
        </w:tc>
        <w:tc>
          <w:tcPr>
            <w:tcW w:w="3556" w:type="pct"/>
            <w:vAlign w:val="center"/>
          </w:tcPr>
          <w:p w14:paraId="25BDDCEB" w14:textId="142F4BCF" w:rsidR="00E32D58" w:rsidRPr="00CE1A0D" w:rsidRDefault="00144B09" w:rsidP="00E32D58">
            <w:pPr>
              <w:spacing w:line="227" w:lineRule="exact"/>
              <w:ind w:left="103" w:right="-20" w:firstLine="154"/>
              <w:rPr>
                <w:rFonts w:eastAsiaTheme="minorHAnsi"/>
              </w:rPr>
            </w:pPr>
            <w:r>
              <w:rPr>
                <w:rFonts w:eastAsia="Arial"/>
              </w:rPr>
              <w:t>Voluntary Product Assessment Template</w:t>
            </w:r>
          </w:p>
        </w:tc>
      </w:tr>
    </w:tbl>
    <w:p w14:paraId="515601A0" w14:textId="77777777" w:rsidR="00A85B7C" w:rsidRDefault="00A85B7C" w:rsidP="00A85B7C">
      <w:pPr>
        <w:rPr>
          <w:sz w:val="32"/>
        </w:rPr>
      </w:pPr>
    </w:p>
    <w:p w14:paraId="6B894A4A" w14:textId="77777777" w:rsidR="00A85B7C" w:rsidRPr="00EC60FB" w:rsidRDefault="00A85B7C" w:rsidP="00EC60FB">
      <w:pPr>
        <w:pStyle w:val="Heading1"/>
        <w:spacing w:after="0"/>
        <w:sectPr w:rsidR="00A85B7C" w:rsidRPr="00EC60FB" w:rsidSect="00E02F37">
          <w:headerReference w:type="default" r:id="rId20"/>
          <w:footerReference w:type="default" r:id="rId21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0CF3D9B2" w14:textId="6E04C0AE" w:rsidR="007F3B49" w:rsidRDefault="00911446" w:rsidP="007F3B49">
      <w:pPr>
        <w:pStyle w:val="Heading1"/>
      </w:pPr>
      <w:bookmarkStart w:id="14" w:name="_Toc55230043"/>
      <w:bookmarkStart w:id="15" w:name="_Toc398635411"/>
      <w:r>
        <w:lastRenderedPageBreak/>
        <w:t>P</w:t>
      </w:r>
      <w:r w:rsidR="008B5C33">
        <w:t>urpose</w:t>
      </w:r>
      <w:bookmarkEnd w:id="14"/>
    </w:p>
    <w:p w14:paraId="68730CF5" w14:textId="7DF65FEC" w:rsidR="00C15B2A" w:rsidRDefault="00C15B2A" w:rsidP="00C3510A">
      <w:pPr>
        <w:pStyle w:val="StdPara"/>
      </w:pPr>
      <w:bookmarkStart w:id="16" w:name="_Toc193186732"/>
      <w:r>
        <w:t>A Project Process Agreement (PPA) authorize</w:t>
      </w:r>
      <w:r w:rsidR="00D93556">
        <w:t>s</w:t>
      </w:r>
      <w:r>
        <w:t xml:space="preserve"> and document</w:t>
      </w:r>
      <w:r w:rsidR="00D93556">
        <w:t>s</w:t>
      </w:r>
      <w:r>
        <w:t xml:space="preserve"> the justifications for using</w:t>
      </w:r>
      <w:r w:rsidR="00A0577C">
        <w:t xml:space="preserve"> or</w:t>
      </w:r>
      <w:r w:rsidR="00144B09">
        <w:t xml:space="preserve"> </w:t>
      </w:r>
      <w:r>
        <w:t xml:space="preserve">not using specific </w:t>
      </w:r>
      <w:r w:rsidR="00E03DEE">
        <w:t xml:space="preserve">FNS </w:t>
      </w:r>
      <w:r w:rsidR="00A0577C">
        <w:t xml:space="preserve">Agile </w:t>
      </w:r>
      <w:r>
        <w:t xml:space="preserve">Systems Development Life Cycle (SDLC) </w:t>
      </w:r>
      <w:r w:rsidR="00BC4A9E">
        <w:t xml:space="preserve">artifacts. This includes </w:t>
      </w:r>
      <w:r w:rsidR="00A0577C">
        <w:t>Decision Point</w:t>
      </w:r>
      <w:r>
        <w:t xml:space="preserve"> Reviews and </w:t>
      </w:r>
      <w:r w:rsidR="00BC4A9E">
        <w:t xml:space="preserve">selecting </w:t>
      </w:r>
      <w:r>
        <w:t xml:space="preserve">specific </w:t>
      </w:r>
      <w:r w:rsidR="00D93556">
        <w:t>artifacts</w:t>
      </w:r>
      <w:r>
        <w:t xml:space="preserve"> applicable to the project</w:t>
      </w:r>
      <w:r w:rsidR="00BC4A9E">
        <w:t xml:space="preserve"> and their </w:t>
      </w:r>
      <w:r>
        <w:t>expected level of detail</w:t>
      </w:r>
      <w:r w:rsidR="00F013CF">
        <w:t>.  T</w:t>
      </w:r>
      <w:r>
        <w:t>he project manager or program manager</w:t>
      </w:r>
      <w:r w:rsidR="00F013CF">
        <w:t xml:space="preserve"> sign</w:t>
      </w:r>
      <w:r w:rsidR="00BC4A9E">
        <w:t>s</w:t>
      </w:r>
      <w:r w:rsidR="00F013CF">
        <w:t xml:space="preserve"> the PPA.  </w:t>
      </w:r>
      <w:r>
        <w:t>Once approved by a governance committee</w:t>
      </w:r>
      <w:r w:rsidR="00144B09">
        <w:t>,</w:t>
      </w:r>
      <w:r>
        <w:t xml:space="preserve"> this document authorizes the project to proceed according to agreed upon scope, time, costs, and quality including any SDLC related exceptions as outlined within this document.</w:t>
      </w:r>
    </w:p>
    <w:p w14:paraId="413A1B0E" w14:textId="58734D2D" w:rsidR="00763F7E" w:rsidRPr="001A5A8D" w:rsidRDefault="00D93556" w:rsidP="00C3510A">
      <w:pPr>
        <w:pStyle w:val="Caption"/>
        <w:jc w:val="center"/>
        <w:rPr>
          <w:sz w:val="22"/>
          <w:szCs w:val="22"/>
        </w:rPr>
      </w:pPr>
      <w:bookmarkStart w:id="17" w:name="_Toc55230055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- General Project Information</w:t>
      </w:r>
      <w:bookmarkEnd w:id="16"/>
      <w:bookmarkEnd w:id="17"/>
    </w:p>
    <w:tbl>
      <w:tblPr>
        <w:tblStyle w:val="TableGrid"/>
        <w:tblW w:w="9355" w:type="dxa"/>
        <w:tblLook w:val="04A0" w:firstRow="1" w:lastRow="0" w:firstColumn="1" w:lastColumn="0" w:noHBand="0" w:noVBand="1"/>
        <w:tblCaption w:val="General Project Information"/>
        <w:tblDescription w:val="Table contains date prepared, requestd by, email address, phone number project name, project description and project size."/>
      </w:tblPr>
      <w:tblGrid>
        <w:gridCol w:w="2065"/>
        <w:gridCol w:w="7290"/>
      </w:tblGrid>
      <w:tr w:rsidR="00727AB3" w14:paraId="4324041F" w14:textId="77777777" w:rsidTr="00C3510A">
        <w:trPr>
          <w:tblHeader/>
        </w:trPr>
        <w:tc>
          <w:tcPr>
            <w:tcW w:w="2065" w:type="dxa"/>
            <w:shd w:val="clear" w:color="auto" w:fill="002060"/>
          </w:tcPr>
          <w:p w14:paraId="65F0B71C" w14:textId="53E77A7E" w:rsidR="00727AB3" w:rsidRPr="00727AB3" w:rsidRDefault="00727AB3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Date Prepared</w:t>
            </w:r>
          </w:p>
        </w:tc>
        <w:tc>
          <w:tcPr>
            <w:tcW w:w="7290" w:type="dxa"/>
          </w:tcPr>
          <w:p w14:paraId="5EAD8DC1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mm/dd/yyyy</w:t>
            </w:r>
          </w:p>
        </w:tc>
      </w:tr>
      <w:tr w:rsidR="00727AB3" w14:paraId="3BBD745B" w14:textId="77777777" w:rsidTr="00C3510A">
        <w:tc>
          <w:tcPr>
            <w:tcW w:w="2065" w:type="dxa"/>
            <w:shd w:val="clear" w:color="auto" w:fill="002060"/>
          </w:tcPr>
          <w:p w14:paraId="57BEFF63" w14:textId="3B77F94C" w:rsidR="00727AB3" w:rsidRPr="00727AB3" w:rsidRDefault="00727AB3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Requested By</w:t>
            </w:r>
          </w:p>
        </w:tc>
        <w:tc>
          <w:tcPr>
            <w:tcW w:w="7290" w:type="dxa"/>
          </w:tcPr>
          <w:p w14:paraId="555868E8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Enter full name and title/role on project</w:t>
            </w:r>
          </w:p>
        </w:tc>
      </w:tr>
      <w:tr w:rsidR="00727AB3" w14:paraId="0AD8F8CF" w14:textId="77777777" w:rsidTr="00C3510A">
        <w:tc>
          <w:tcPr>
            <w:tcW w:w="2065" w:type="dxa"/>
            <w:shd w:val="clear" w:color="auto" w:fill="002060"/>
          </w:tcPr>
          <w:p w14:paraId="6E25AC5C" w14:textId="0374EB08" w:rsidR="00727AB3" w:rsidRPr="00727AB3" w:rsidRDefault="00727AB3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Email</w:t>
            </w:r>
            <w:r w:rsidR="003F7338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 xml:space="preserve"> Address</w:t>
            </w:r>
          </w:p>
        </w:tc>
        <w:tc>
          <w:tcPr>
            <w:tcW w:w="7290" w:type="dxa"/>
          </w:tcPr>
          <w:p w14:paraId="36523571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Enter email address</w:t>
            </w:r>
          </w:p>
        </w:tc>
      </w:tr>
      <w:tr w:rsidR="00727AB3" w14:paraId="03191ED4" w14:textId="77777777" w:rsidTr="00C3510A">
        <w:tc>
          <w:tcPr>
            <w:tcW w:w="2065" w:type="dxa"/>
            <w:shd w:val="clear" w:color="auto" w:fill="002060"/>
          </w:tcPr>
          <w:p w14:paraId="40CDDEFD" w14:textId="0003BAF2" w:rsidR="00727AB3" w:rsidRPr="00727AB3" w:rsidRDefault="00727AB3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Phone</w:t>
            </w:r>
            <w:r w:rsidR="003F7338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 xml:space="preserve"> Number</w:t>
            </w:r>
          </w:p>
        </w:tc>
        <w:tc>
          <w:tcPr>
            <w:tcW w:w="7290" w:type="dxa"/>
          </w:tcPr>
          <w:p w14:paraId="34F055D2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000-000-0000</w:t>
            </w:r>
          </w:p>
        </w:tc>
      </w:tr>
      <w:tr w:rsidR="00727AB3" w14:paraId="4807335F" w14:textId="77777777" w:rsidTr="00C3510A">
        <w:tc>
          <w:tcPr>
            <w:tcW w:w="2065" w:type="dxa"/>
            <w:shd w:val="clear" w:color="auto" w:fill="002060"/>
          </w:tcPr>
          <w:p w14:paraId="75C04DB4" w14:textId="77777777" w:rsidR="00727AB3" w:rsidRPr="00727AB3" w:rsidRDefault="00727AB3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Project Name</w:t>
            </w:r>
          </w:p>
        </w:tc>
        <w:tc>
          <w:tcPr>
            <w:tcW w:w="7290" w:type="dxa"/>
          </w:tcPr>
          <w:p w14:paraId="6D71F66A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Enter a name for the investment/project being requested</w:t>
            </w:r>
          </w:p>
        </w:tc>
      </w:tr>
      <w:tr w:rsidR="00727AB3" w14:paraId="6A1854F3" w14:textId="77777777" w:rsidTr="00C3510A">
        <w:tc>
          <w:tcPr>
            <w:tcW w:w="2065" w:type="dxa"/>
            <w:shd w:val="clear" w:color="auto" w:fill="002060"/>
          </w:tcPr>
          <w:p w14:paraId="574AAEE2" w14:textId="0F8FE6EA" w:rsidR="00727AB3" w:rsidRPr="00727AB3" w:rsidRDefault="003F7338" w:rsidP="00727AB3">
            <w:pPr>
              <w:rPr>
                <w:rFonts w:cs="Arial"/>
                <w:b/>
                <w:iCs/>
                <w:color w:val="FFFFFF" w:themeColor="background1"/>
              </w:rPr>
            </w:pPr>
            <w:r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 xml:space="preserve">Project </w:t>
            </w:r>
            <w:r w:rsidR="00727AB3" w:rsidRPr="00727AB3"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Description</w:t>
            </w:r>
          </w:p>
        </w:tc>
        <w:tc>
          <w:tcPr>
            <w:tcW w:w="7290" w:type="dxa"/>
          </w:tcPr>
          <w:p w14:paraId="6723F91A" w14:textId="77777777" w:rsidR="00727AB3" w:rsidRPr="00C3510A" w:rsidRDefault="00727AB3" w:rsidP="00727AB3">
            <w:pPr>
              <w:rPr>
                <w:rStyle w:val="Hyperlink"/>
                <w:color w:val="0070C0"/>
                <w:u w:val="none"/>
              </w:rPr>
            </w:pPr>
            <w:r w:rsidRPr="00C3510A">
              <w:rPr>
                <w:rStyle w:val="Hyperlink"/>
                <w:color w:val="0070C0"/>
                <w:sz w:val="22"/>
                <w:szCs w:val="22"/>
                <w:u w:val="none"/>
              </w:rPr>
              <w:t>Enter a detailed description of the investment/project</w:t>
            </w:r>
          </w:p>
        </w:tc>
      </w:tr>
    </w:tbl>
    <w:p w14:paraId="3CF1EBDF" w14:textId="6C672C6D" w:rsidR="00727AB3" w:rsidRDefault="00727AB3" w:rsidP="00727AB3">
      <w:pPr>
        <w:pStyle w:val="Heading1"/>
        <w:rPr>
          <w:noProof/>
        </w:rPr>
      </w:pPr>
      <w:bookmarkStart w:id="18" w:name="_Toc350173548"/>
      <w:bookmarkStart w:id="19" w:name="_Toc366497834"/>
      <w:bookmarkStart w:id="20" w:name="_Toc55230044"/>
      <w:r w:rsidRPr="00727AB3">
        <w:t>Summary</w:t>
      </w:r>
      <w:r w:rsidRPr="00CF7574">
        <w:rPr>
          <w:noProof/>
        </w:rPr>
        <w:t xml:space="preserve"> of Project Tailoring and Justification</w:t>
      </w:r>
      <w:bookmarkEnd w:id="18"/>
      <w:bookmarkEnd w:id="19"/>
      <w:bookmarkEnd w:id="20"/>
    </w:p>
    <w:p w14:paraId="5B22C8C2" w14:textId="73007B15" w:rsidR="00F45E86" w:rsidRDefault="00F45E86" w:rsidP="00C3510A">
      <w:pPr>
        <w:pStyle w:val="Instructions"/>
      </w:pPr>
      <w:r>
        <w:t xml:space="preserve">Project tailoring may be required depending on the number of </w:t>
      </w:r>
      <w:r w:rsidR="00BC4A9E">
        <w:t>r</w:t>
      </w:r>
      <w:r>
        <w:t>eleases determined for the project.  Modify the PPA to reflect additional tailoring changes in the following sections.</w:t>
      </w:r>
      <w:r w:rsidR="00A84707">
        <w:t xml:space="preserve">  Please select the Action Box for the artifact in each section to be included as a required project artifact. </w:t>
      </w:r>
    </w:p>
    <w:p w14:paraId="2087EAC3" w14:textId="78EE8054" w:rsidR="00C15B2A" w:rsidRDefault="00C15B2A" w:rsidP="00C3510A">
      <w:pPr>
        <w:pStyle w:val="StdPara"/>
      </w:pPr>
      <w:r>
        <w:t xml:space="preserve">This project </w:t>
      </w:r>
      <w:r w:rsidR="00D93556">
        <w:t>f</w:t>
      </w:r>
      <w:r>
        <w:t>ollow</w:t>
      </w:r>
      <w:r w:rsidR="00D93556">
        <w:t>s</w:t>
      </w:r>
      <w:r>
        <w:t xml:space="preserve"> </w:t>
      </w:r>
      <w:r w:rsidR="00A0577C">
        <w:t>guidelines outlined in the</w:t>
      </w:r>
      <w:r w:rsidR="00A0577C" w:rsidRPr="00340AD7">
        <w:t xml:space="preserve"> </w:t>
      </w:r>
      <w:r w:rsidR="003A3372" w:rsidRPr="00C3510A">
        <w:t xml:space="preserve">Food </w:t>
      </w:r>
      <w:r w:rsidR="00D93556" w:rsidRPr="00C3510A">
        <w:t xml:space="preserve">and </w:t>
      </w:r>
      <w:r w:rsidR="003A3372" w:rsidRPr="00C3510A">
        <w:t>Nutrition Service (</w:t>
      </w:r>
      <w:r w:rsidR="00A0577C" w:rsidRPr="00C3510A">
        <w:t>FNS</w:t>
      </w:r>
      <w:r w:rsidR="003A3372" w:rsidRPr="00C3510A">
        <w:t>)</w:t>
      </w:r>
      <w:r w:rsidR="00A0577C" w:rsidRPr="00C3510A">
        <w:t xml:space="preserve"> Agile SDLC Guide</w:t>
      </w:r>
      <w:r w:rsidRPr="00340AD7">
        <w:t>.</w:t>
      </w:r>
    </w:p>
    <w:p w14:paraId="2063E15D" w14:textId="39D18761" w:rsidR="00C15B2A" w:rsidRDefault="00A0577C" w:rsidP="00C15B2A">
      <w:pPr>
        <w:pStyle w:val="Heading1"/>
      </w:pPr>
      <w:bookmarkStart w:id="21" w:name="_Toc55230045"/>
      <w:r>
        <w:t>Decision Point</w:t>
      </w:r>
      <w:r w:rsidR="00C15B2A">
        <w:t xml:space="preserve"> </w:t>
      </w:r>
      <w:r w:rsidR="00654923">
        <w:t>Review</w:t>
      </w:r>
      <w:r w:rsidR="00C15B2A">
        <w:t xml:space="preserve"> For Agile</w:t>
      </w:r>
      <w:r w:rsidR="00C15B2A">
        <w:rPr>
          <w:spacing w:val="2"/>
        </w:rPr>
        <w:t xml:space="preserve"> </w:t>
      </w:r>
      <w:r w:rsidR="00C15B2A">
        <w:t>Projects</w:t>
      </w:r>
      <w:bookmarkEnd w:id="21"/>
    </w:p>
    <w:p w14:paraId="689483F1" w14:textId="69396835" w:rsidR="00F013CF" w:rsidRPr="008800DC" w:rsidRDefault="00F013CF" w:rsidP="00C3510A">
      <w:pPr>
        <w:pStyle w:val="Instructions"/>
        <w:rPr>
          <w:b/>
        </w:rPr>
      </w:pPr>
      <w:r w:rsidRPr="008800DC">
        <w:t>Select the appropriate action for each Governance Revie</w:t>
      </w:r>
      <w:r w:rsidR="0051262F">
        <w:t>w</w:t>
      </w:r>
      <w:r w:rsidRPr="008800DC">
        <w:t>, Phase or Activity listed below (Use, Do Not Use, or As Needed).  Provide a detailed justification if the project deter</w:t>
      </w:r>
      <w:r w:rsidR="00BC4A9E">
        <w:t>m</w:t>
      </w:r>
      <w:r w:rsidRPr="008800DC">
        <w:t>ines to “Not Use” a Governance Review.</w:t>
      </w:r>
    </w:p>
    <w:p w14:paraId="32C97B63" w14:textId="20045101" w:rsidR="00C15B2A" w:rsidRDefault="00F013CF" w:rsidP="00C3510A">
      <w:pPr>
        <w:pStyle w:val="Caption"/>
        <w:jc w:val="center"/>
        <w:rPr>
          <w:b w:val="0"/>
          <w:sz w:val="20"/>
        </w:rPr>
      </w:pPr>
      <w:bookmarkStart w:id="22" w:name="_Toc55230056"/>
      <w:r>
        <w:t xml:space="preserve">Table </w:t>
      </w:r>
      <w:fldSimple w:instr=" SEQ Table \* ARABIC ">
        <w:r w:rsidR="00D93556">
          <w:rPr>
            <w:noProof/>
          </w:rPr>
          <w:t>2</w:t>
        </w:r>
      </w:fldSimple>
      <w:r>
        <w:t xml:space="preserve"> - Decision Point </w:t>
      </w:r>
      <w:r w:rsidR="00654923">
        <w:t>Reviews</w:t>
      </w:r>
      <w:r>
        <w:t xml:space="preserve"> for Agile Projects</w:t>
      </w:r>
      <w:bookmarkEnd w:id="22"/>
    </w:p>
    <w:tbl>
      <w:tblPr>
        <w:tblStyle w:val="TableGrid"/>
        <w:tblW w:w="9445" w:type="dxa"/>
        <w:tblLook w:val="04A0" w:firstRow="1" w:lastRow="0" w:firstColumn="1" w:lastColumn="0" w:noHBand="0" w:noVBand="1"/>
        <w:tblCaption w:val="Decision Point Reviews"/>
        <w:tblDescription w:val="Decision Point Reviews listing out review, action, and justification."/>
      </w:tblPr>
      <w:tblGrid>
        <w:gridCol w:w="2695"/>
        <w:gridCol w:w="1890"/>
        <w:gridCol w:w="4860"/>
      </w:tblGrid>
      <w:tr w:rsidR="00C77AD0" w14:paraId="6DCA45EB" w14:textId="77777777" w:rsidTr="00C3510A">
        <w:trPr>
          <w:tblHeader/>
        </w:trPr>
        <w:tc>
          <w:tcPr>
            <w:tcW w:w="2695" w:type="dxa"/>
            <w:shd w:val="clear" w:color="auto" w:fill="002060"/>
            <w:vAlign w:val="center"/>
          </w:tcPr>
          <w:p w14:paraId="768F4D31" w14:textId="77777777" w:rsidR="00C77AD0" w:rsidRPr="00C15B2A" w:rsidRDefault="00C77AD0" w:rsidP="00C3510A">
            <w:pPr>
              <w:jc w:val="center"/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</w:pPr>
            <w:r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Governance Review</w:t>
            </w:r>
          </w:p>
        </w:tc>
        <w:tc>
          <w:tcPr>
            <w:tcW w:w="1890" w:type="dxa"/>
            <w:shd w:val="clear" w:color="auto" w:fill="002060"/>
            <w:vAlign w:val="center"/>
          </w:tcPr>
          <w:p w14:paraId="729154E6" w14:textId="77777777" w:rsidR="00C77AD0" w:rsidRPr="00C15B2A" w:rsidRDefault="00C77AD0" w:rsidP="00C3510A">
            <w:pPr>
              <w:jc w:val="center"/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</w:pPr>
            <w:r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Action</w:t>
            </w:r>
          </w:p>
        </w:tc>
        <w:tc>
          <w:tcPr>
            <w:tcW w:w="4860" w:type="dxa"/>
            <w:shd w:val="clear" w:color="auto" w:fill="002060"/>
            <w:vAlign w:val="center"/>
          </w:tcPr>
          <w:p w14:paraId="4C72DE62" w14:textId="77777777" w:rsidR="00C77AD0" w:rsidRPr="00C15B2A" w:rsidRDefault="00C77AD0" w:rsidP="00C3510A">
            <w:pPr>
              <w:jc w:val="center"/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</w:pPr>
            <w:r>
              <w:rPr>
                <w:rFonts w:cs="Arial"/>
                <w:b/>
                <w:iCs/>
                <w:color w:val="FFFFFF" w:themeColor="background1"/>
                <w:sz w:val="22"/>
                <w:szCs w:val="22"/>
              </w:rPr>
              <w:t>Justification</w:t>
            </w:r>
          </w:p>
        </w:tc>
      </w:tr>
      <w:tr w:rsidR="00C77AD0" w14:paraId="7B24B76E" w14:textId="77777777" w:rsidTr="00C3510A">
        <w:tc>
          <w:tcPr>
            <w:tcW w:w="2695" w:type="dxa"/>
            <w:shd w:val="clear" w:color="auto" w:fill="B8CCE4" w:themeFill="accent1" w:themeFillTint="66"/>
          </w:tcPr>
          <w:p w14:paraId="03E92CEE" w14:textId="1409569E" w:rsidR="00C77AD0" w:rsidRPr="00C3510A" w:rsidRDefault="00C77AD0" w:rsidP="009C2DDD">
            <w:pPr>
              <w:pStyle w:val="TableParagraph"/>
            </w:pPr>
            <w:r w:rsidRPr="00C3510A">
              <w:t xml:space="preserve">1. </w:t>
            </w:r>
            <w:r w:rsidR="009C2DDD">
              <w:t>Decision Point 1- Build</w:t>
            </w:r>
          </w:p>
        </w:tc>
        <w:tc>
          <w:tcPr>
            <w:tcW w:w="1890" w:type="dxa"/>
          </w:tcPr>
          <w:p w14:paraId="236D50F3" w14:textId="77777777" w:rsidR="00C77AD0" w:rsidRPr="00E0705F" w:rsidRDefault="00C77AD0" w:rsidP="00C3510A">
            <w:pPr>
              <w:pStyle w:val="TableParagraph"/>
            </w:pPr>
            <w:r w:rsidRPr="00E0705F">
              <w:t>Use</w:t>
            </w:r>
          </w:p>
        </w:tc>
        <w:tc>
          <w:tcPr>
            <w:tcW w:w="4860" w:type="dxa"/>
          </w:tcPr>
          <w:p w14:paraId="33C72D61" w14:textId="77777777" w:rsidR="00C77AD0" w:rsidRPr="00E0705F" w:rsidRDefault="00C77AD0" w:rsidP="00C3510A">
            <w:pPr>
              <w:pStyle w:val="TableParagraph"/>
            </w:pPr>
          </w:p>
        </w:tc>
      </w:tr>
      <w:tr w:rsidR="00C77AD0" w14:paraId="4289BE26" w14:textId="77777777" w:rsidTr="00C3510A">
        <w:tc>
          <w:tcPr>
            <w:tcW w:w="2695" w:type="dxa"/>
            <w:shd w:val="clear" w:color="auto" w:fill="B8CCE4" w:themeFill="accent1" w:themeFillTint="66"/>
          </w:tcPr>
          <w:p w14:paraId="4A9DE4F5" w14:textId="3443CE78" w:rsidR="00C77AD0" w:rsidRPr="00C3510A" w:rsidRDefault="00C77AD0" w:rsidP="009C2DDD">
            <w:pPr>
              <w:pStyle w:val="TableParagraph"/>
            </w:pPr>
            <w:r w:rsidRPr="00C3510A">
              <w:t xml:space="preserve">2. </w:t>
            </w:r>
            <w:r w:rsidR="009C2DDD">
              <w:t>Decision Point 2 - Test</w:t>
            </w:r>
          </w:p>
        </w:tc>
        <w:tc>
          <w:tcPr>
            <w:tcW w:w="1890" w:type="dxa"/>
          </w:tcPr>
          <w:p w14:paraId="2665575C" w14:textId="77777777" w:rsidR="00C77AD0" w:rsidRPr="00E0705F" w:rsidRDefault="00C77AD0" w:rsidP="00C3510A">
            <w:pPr>
              <w:pStyle w:val="TableParagraph"/>
            </w:pPr>
            <w:r w:rsidRPr="00E0705F">
              <w:t>Use</w:t>
            </w:r>
          </w:p>
        </w:tc>
        <w:tc>
          <w:tcPr>
            <w:tcW w:w="4860" w:type="dxa"/>
          </w:tcPr>
          <w:p w14:paraId="18D51B6C" w14:textId="77777777" w:rsidR="00C77AD0" w:rsidRPr="00E0705F" w:rsidRDefault="00C77AD0" w:rsidP="00C3510A">
            <w:pPr>
              <w:pStyle w:val="TableParagraph"/>
            </w:pPr>
          </w:p>
        </w:tc>
      </w:tr>
      <w:tr w:rsidR="00C77AD0" w14:paraId="474A4589" w14:textId="77777777" w:rsidTr="00C3510A">
        <w:tc>
          <w:tcPr>
            <w:tcW w:w="2695" w:type="dxa"/>
            <w:shd w:val="clear" w:color="auto" w:fill="B8CCE4" w:themeFill="accent1" w:themeFillTint="66"/>
          </w:tcPr>
          <w:p w14:paraId="39508F52" w14:textId="0BC1D8D4" w:rsidR="00C77AD0" w:rsidRPr="00C3510A" w:rsidRDefault="00C77AD0" w:rsidP="009C2DDD">
            <w:pPr>
              <w:pStyle w:val="TableParagraph"/>
            </w:pPr>
            <w:r w:rsidRPr="00C3510A">
              <w:t xml:space="preserve">3. </w:t>
            </w:r>
            <w:r w:rsidR="009C2DDD">
              <w:t>Decision Point 3 - Release</w:t>
            </w:r>
          </w:p>
        </w:tc>
        <w:tc>
          <w:tcPr>
            <w:tcW w:w="1890" w:type="dxa"/>
          </w:tcPr>
          <w:p w14:paraId="62971C9F" w14:textId="77777777" w:rsidR="00C77AD0" w:rsidRPr="00E0705F" w:rsidRDefault="00C77AD0" w:rsidP="00C3510A">
            <w:pPr>
              <w:pStyle w:val="TableParagraph"/>
            </w:pPr>
            <w:r w:rsidRPr="00E0705F">
              <w:t>Use</w:t>
            </w:r>
          </w:p>
        </w:tc>
        <w:tc>
          <w:tcPr>
            <w:tcW w:w="4860" w:type="dxa"/>
          </w:tcPr>
          <w:p w14:paraId="5A31E5D0" w14:textId="77777777" w:rsidR="00C77AD0" w:rsidRPr="00E0705F" w:rsidRDefault="00C77AD0" w:rsidP="00C3510A">
            <w:pPr>
              <w:pStyle w:val="TableParagraph"/>
            </w:pPr>
          </w:p>
        </w:tc>
      </w:tr>
      <w:tr w:rsidR="00C77AD0" w14:paraId="13181A54" w14:textId="77777777" w:rsidTr="00C3510A">
        <w:tc>
          <w:tcPr>
            <w:tcW w:w="2695" w:type="dxa"/>
            <w:shd w:val="clear" w:color="auto" w:fill="B8CCE4" w:themeFill="accent1" w:themeFillTint="66"/>
          </w:tcPr>
          <w:p w14:paraId="075A84F8" w14:textId="77777777" w:rsidR="00C77AD0" w:rsidRPr="00C3510A" w:rsidRDefault="00C77AD0" w:rsidP="00C3510A">
            <w:pPr>
              <w:pStyle w:val="TableParagraph"/>
            </w:pPr>
            <w:r w:rsidRPr="00C3510A">
              <w:t>4. Project Closeout – Lessons Learned</w:t>
            </w:r>
          </w:p>
        </w:tc>
        <w:tc>
          <w:tcPr>
            <w:tcW w:w="1890" w:type="dxa"/>
          </w:tcPr>
          <w:p w14:paraId="36ABDCA9" w14:textId="77777777" w:rsidR="00C77AD0" w:rsidRPr="00E0705F" w:rsidRDefault="00C77AD0" w:rsidP="00C3510A">
            <w:pPr>
              <w:pStyle w:val="TableParagraph"/>
            </w:pPr>
            <w:r w:rsidRPr="00E0705F">
              <w:t>Use</w:t>
            </w:r>
          </w:p>
        </w:tc>
        <w:tc>
          <w:tcPr>
            <w:tcW w:w="4860" w:type="dxa"/>
          </w:tcPr>
          <w:p w14:paraId="7A3D0C91" w14:textId="77777777" w:rsidR="00C77AD0" w:rsidRPr="00E0705F" w:rsidRDefault="00C77AD0" w:rsidP="00C3510A">
            <w:pPr>
              <w:pStyle w:val="TableParagraph"/>
            </w:pPr>
          </w:p>
        </w:tc>
      </w:tr>
      <w:tr w:rsidR="00C77AD0" w14:paraId="01068692" w14:textId="77777777" w:rsidTr="00C3510A">
        <w:tc>
          <w:tcPr>
            <w:tcW w:w="2695" w:type="dxa"/>
            <w:shd w:val="clear" w:color="auto" w:fill="B8CCE4" w:themeFill="accent1" w:themeFillTint="66"/>
          </w:tcPr>
          <w:p w14:paraId="1EB6C18A" w14:textId="77777777" w:rsidR="00C77AD0" w:rsidRPr="00C3510A" w:rsidRDefault="00C77AD0" w:rsidP="00C3510A">
            <w:pPr>
              <w:pStyle w:val="TableParagraph"/>
            </w:pPr>
            <w:r w:rsidRPr="00C3510A">
              <w:t>** SDLC Management Brief</w:t>
            </w:r>
          </w:p>
        </w:tc>
        <w:tc>
          <w:tcPr>
            <w:tcW w:w="1890" w:type="dxa"/>
          </w:tcPr>
          <w:p w14:paraId="642B8760" w14:textId="47370346" w:rsidR="00C77AD0" w:rsidRPr="00E0705F" w:rsidRDefault="00C77AD0" w:rsidP="00850749">
            <w:pPr>
              <w:pStyle w:val="TableParagraph"/>
            </w:pPr>
            <w:r w:rsidRPr="00E0705F">
              <w:t xml:space="preserve">As </w:t>
            </w:r>
            <w:r w:rsidR="00850749">
              <w:t>n</w:t>
            </w:r>
            <w:r w:rsidRPr="00E0705F">
              <w:t>eeded</w:t>
            </w:r>
            <w:r w:rsidR="009C2DDD">
              <w:t xml:space="preserve">. If requested by FNS Leadership, or may be </w:t>
            </w:r>
            <w:r w:rsidR="005038E5">
              <w:t>initiated</w:t>
            </w:r>
            <w:r w:rsidR="009C2DDD">
              <w:t xml:space="preserve"> by FNS OIT PM / COR</w:t>
            </w:r>
          </w:p>
        </w:tc>
        <w:tc>
          <w:tcPr>
            <w:tcW w:w="4860" w:type="dxa"/>
          </w:tcPr>
          <w:p w14:paraId="74F54936" w14:textId="77777777" w:rsidR="00C77AD0" w:rsidRPr="00E0705F" w:rsidRDefault="00C77AD0" w:rsidP="00C3510A">
            <w:pPr>
              <w:pStyle w:val="TableParagraph"/>
            </w:pPr>
          </w:p>
        </w:tc>
      </w:tr>
    </w:tbl>
    <w:p w14:paraId="30CF9DF9" w14:textId="2A30E246" w:rsidR="00C15B2A" w:rsidRPr="00327D8B" w:rsidRDefault="00C15B2A" w:rsidP="00C3510A">
      <w:pPr>
        <w:pStyle w:val="StdPara"/>
        <w:spacing w:before="240"/>
      </w:pPr>
      <w:r w:rsidRPr="00327D8B">
        <w:lastRenderedPageBreak/>
        <w:t xml:space="preserve">* </w:t>
      </w:r>
      <w:r w:rsidR="00A0577C" w:rsidRPr="00327D8B">
        <w:t>Decision Point Reviews</w:t>
      </w:r>
      <w:r w:rsidRPr="00327D8B">
        <w:t xml:space="preserve"> may be waived, </w:t>
      </w:r>
      <w:r w:rsidR="00F013CF" w:rsidRPr="00327D8B">
        <w:t>combined,</w:t>
      </w:r>
      <w:r w:rsidRPr="00327D8B">
        <w:t xml:space="preserve"> or delegated based on IT Governance Branch approval.</w:t>
      </w:r>
    </w:p>
    <w:p w14:paraId="27EC2ECD" w14:textId="60586C8F" w:rsidR="00C77AD0" w:rsidRDefault="0051262F" w:rsidP="00C77AD0">
      <w:pPr>
        <w:pStyle w:val="Heading1"/>
      </w:pPr>
      <w:bookmarkStart w:id="23" w:name="_Toc55230046"/>
      <w:r>
        <w:t>Artifact</w:t>
      </w:r>
      <w:r w:rsidR="00C77AD0" w:rsidRPr="00C77AD0">
        <w:t xml:space="preserve"> Consolidation/Waiver Request</w:t>
      </w:r>
      <w:bookmarkEnd w:id="23"/>
    </w:p>
    <w:p w14:paraId="04BB26B5" w14:textId="14342F58" w:rsidR="00F013CF" w:rsidRPr="001B6C9D" w:rsidRDefault="00F013CF" w:rsidP="00C3510A">
      <w:pPr>
        <w:pStyle w:val="Instructions"/>
        <w:rPr>
          <w:b/>
        </w:rPr>
      </w:pPr>
      <w:r>
        <w:t xml:space="preserve">For Tables </w:t>
      </w:r>
      <w:r w:rsidR="0051262F">
        <w:t>3</w:t>
      </w:r>
      <w:r>
        <w:t xml:space="preserve"> through 15 below, select each artifact (by clicking the Action Box) that you wish to tailor to the project. </w:t>
      </w:r>
      <w:r w:rsidR="001D0A1E" w:rsidRPr="001D0A1E">
        <w:rPr>
          <w:b/>
        </w:rPr>
        <w:t>Note:  Please delete</w:t>
      </w:r>
      <w:r w:rsidRPr="001D0A1E">
        <w:rPr>
          <w:b/>
        </w:rPr>
        <w:t xml:space="preserve"> </w:t>
      </w:r>
      <w:r w:rsidR="001D0A1E" w:rsidRPr="001D0A1E">
        <w:rPr>
          <w:b/>
        </w:rPr>
        <w:t>rows for all artifacts not selected for the project.</w:t>
      </w:r>
      <w:r w:rsidR="001D0A1E">
        <w:t xml:space="preserve">  </w:t>
      </w:r>
      <w:r>
        <w:t>A</w:t>
      </w:r>
      <w:r w:rsidRPr="001B6C9D">
        <w:t>ll documents must be placed in the OIT Project site for review by the Chief Portfolio Officer)</w:t>
      </w:r>
      <w:r w:rsidR="0051262F">
        <w:t>.</w:t>
      </w:r>
    </w:p>
    <w:p w14:paraId="2ACC440B" w14:textId="055B4309" w:rsidR="00C77AD0" w:rsidRDefault="00F013CF" w:rsidP="00C3510A">
      <w:pPr>
        <w:pStyle w:val="Instructions"/>
      </w:pPr>
      <w:r w:rsidRPr="00FD7C16">
        <w:t xml:space="preserve">NOTE:  An example of each </w:t>
      </w:r>
      <w:r w:rsidR="00CA46C9">
        <w:t xml:space="preserve">Agile SDLC Template Release </w:t>
      </w:r>
      <w:r w:rsidRPr="00FD7C16">
        <w:t>artifact is available as an embeded object under the “View Artifact” col</w:t>
      </w:r>
      <w:r w:rsidR="00D93556" w:rsidRPr="00FD7C16">
        <w:t>umn.</w:t>
      </w:r>
    </w:p>
    <w:p w14:paraId="2118640C" w14:textId="77777777" w:rsidR="00E0705F" w:rsidRPr="001B6C9D" w:rsidRDefault="00E0705F" w:rsidP="00C3510A">
      <w:pPr>
        <w:pStyle w:val="StdPara"/>
        <w:rPr>
          <w:rFonts w:eastAsiaTheme="majorEastAsia"/>
          <w:noProof/>
        </w:rPr>
      </w:pPr>
    </w:p>
    <w:p w14:paraId="7F6E6129" w14:textId="4E5E2D5A" w:rsidR="00445D70" w:rsidRDefault="00445D70" w:rsidP="00445D70">
      <w:pPr>
        <w:pStyle w:val="Heading1"/>
      </w:pPr>
      <w:bookmarkStart w:id="24" w:name="_Toc55230047"/>
      <w:r>
        <w:t>Project Initiation</w:t>
      </w:r>
      <w:bookmarkEnd w:id="24"/>
    </w:p>
    <w:p w14:paraId="489269BD" w14:textId="1124D8D5" w:rsidR="00445D70" w:rsidRPr="00C74C57" w:rsidRDefault="00445D70" w:rsidP="00C3510A">
      <w:pPr>
        <w:pStyle w:val="Caption"/>
        <w:jc w:val="center"/>
      </w:pPr>
      <w:bookmarkStart w:id="25" w:name="_Toc55230057"/>
      <w:r>
        <w:t xml:space="preserve">Table </w:t>
      </w:r>
      <w:fldSimple w:instr=" SEQ Table \* ARABIC ">
        <w:r w:rsidR="00D93556">
          <w:rPr>
            <w:noProof/>
          </w:rPr>
          <w:t>3</w:t>
        </w:r>
      </w:fldSimple>
      <w:r>
        <w:t xml:space="preserve"> - Project Initiation </w:t>
      </w:r>
      <w:r w:rsidR="008800DC">
        <w:t>Artifacts</w:t>
      </w:r>
      <w:bookmarkEnd w:id="25"/>
    </w:p>
    <w:tbl>
      <w:tblPr>
        <w:tblStyle w:val="TableGrid"/>
        <w:tblW w:w="10440" w:type="dxa"/>
        <w:tblInd w:w="-365" w:type="dxa"/>
        <w:tblLayout w:type="fixed"/>
        <w:tblLook w:val="00A0" w:firstRow="1" w:lastRow="0" w:firstColumn="1" w:lastColumn="0" w:noHBand="0" w:noVBand="0"/>
        <w:tblCaption w:val="Project Initiation"/>
        <w:tblDescription w:val="Describes Project Initiation activities by artifact name, action, justification and view artifact, which is embedded."/>
      </w:tblPr>
      <w:tblGrid>
        <w:gridCol w:w="3690"/>
        <w:gridCol w:w="990"/>
        <w:gridCol w:w="5760"/>
      </w:tblGrid>
      <w:tr w:rsidR="00472E19" w14:paraId="7248AD70" w14:textId="77777777" w:rsidTr="00472E19">
        <w:trPr>
          <w:trHeight w:val="368"/>
          <w:tblHeader/>
        </w:trPr>
        <w:tc>
          <w:tcPr>
            <w:tcW w:w="3690" w:type="dxa"/>
            <w:shd w:val="clear" w:color="auto" w:fill="002060"/>
          </w:tcPr>
          <w:p w14:paraId="33EF5DA3" w14:textId="4D9F1AE6" w:rsidR="00472E19" w:rsidRPr="00637019" w:rsidRDefault="00472E19" w:rsidP="00C2683F">
            <w:pPr>
              <w:pStyle w:val="TableHead"/>
            </w:pPr>
            <w:r>
              <w:rPr>
                <w:b w:val="0"/>
              </w:rPr>
              <w:br w:type="page"/>
            </w:r>
            <w:r>
              <w:t>Artifact Name</w:t>
            </w:r>
          </w:p>
        </w:tc>
        <w:tc>
          <w:tcPr>
            <w:tcW w:w="990" w:type="dxa"/>
            <w:shd w:val="clear" w:color="auto" w:fill="002060"/>
          </w:tcPr>
          <w:p w14:paraId="00E8183A" w14:textId="77777777" w:rsidR="00472E19" w:rsidRPr="00637019" w:rsidRDefault="00472E19" w:rsidP="00445D70">
            <w:pPr>
              <w:pStyle w:val="TableHead"/>
            </w:pPr>
            <w:r>
              <w:t>Action</w:t>
            </w:r>
          </w:p>
        </w:tc>
        <w:tc>
          <w:tcPr>
            <w:tcW w:w="5760" w:type="dxa"/>
            <w:shd w:val="clear" w:color="auto" w:fill="002060"/>
          </w:tcPr>
          <w:p w14:paraId="62F60CA9" w14:textId="77777777" w:rsidR="00472E19" w:rsidRDefault="00472E19" w:rsidP="00445D70">
            <w:pPr>
              <w:pStyle w:val="TableHead"/>
            </w:pPr>
            <w:r>
              <w:t>Justification</w:t>
            </w:r>
          </w:p>
        </w:tc>
      </w:tr>
      <w:tr w:rsidR="00472E19" w14:paraId="3C5ED215" w14:textId="77777777" w:rsidTr="00472E19">
        <w:tc>
          <w:tcPr>
            <w:tcW w:w="3690" w:type="dxa"/>
          </w:tcPr>
          <w:p w14:paraId="69328B8F" w14:textId="08874F7E" w:rsidR="00472E19" w:rsidRPr="00C3510A" w:rsidRDefault="00472E19" w:rsidP="00762A7E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Customer Intake Questionnaire </w:t>
            </w:r>
            <w:r>
              <w:rPr>
                <w:sz w:val="22"/>
                <w:szCs w:val="22"/>
                <w:lang w:eastAsia="ja-JP"/>
              </w:rPr>
              <w:t>(FNS-888)</w:t>
            </w:r>
          </w:p>
        </w:tc>
        <w:sdt>
          <w:sdtPr>
            <w:rPr>
              <w:sz w:val="22"/>
              <w:szCs w:val="22"/>
            </w:rPr>
            <w:id w:val="171530519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320E01D" w14:textId="5E8F5E3B" w:rsidR="00472E19" w:rsidRPr="00C3510A" w:rsidRDefault="00472E19" w:rsidP="00445D70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2F429958" w14:textId="233B4983" w:rsidR="00472E19" w:rsidRPr="00C3510A" w:rsidRDefault="00472E19" w:rsidP="00445D70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USDA OCIO Requirement – work with the CPIC Team</w:t>
            </w:r>
            <w:r>
              <w:rPr>
                <w:sz w:val="22"/>
                <w:szCs w:val="22"/>
                <w:lang w:eastAsia="ja-JP"/>
              </w:rPr>
              <w:t>.  Note:  This is a required artifact</w:t>
            </w:r>
          </w:p>
        </w:tc>
      </w:tr>
    </w:tbl>
    <w:p w14:paraId="6300AC63" w14:textId="70BDB0E6" w:rsidR="00445D70" w:rsidRDefault="00445D70" w:rsidP="00445D70">
      <w:pPr>
        <w:pStyle w:val="Heading1"/>
      </w:pPr>
      <w:bookmarkStart w:id="26" w:name="_Toc55230048"/>
      <w:r>
        <w:t>Project Planning</w:t>
      </w:r>
      <w:bookmarkEnd w:id="26"/>
    </w:p>
    <w:p w14:paraId="2BE2462E" w14:textId="5C92D288" w:rsidR="00445D70" w:rsidRDefault="00445D70" w:rsidP="00C3510A">
      <w:pPr>
        <w:pStyle w:val="Instructions"/>
      </w:pPr>
      <w:r w:rsidRPr="00F013CF">
        <w:t xml:space="preserve">Select artifacts that apply </w:t>
      </w:r>
      <w:r w:rsidR="001D0A1E">
        <w:t xml:space="preserve">to this project </w:t>
      </w:r>
      <w:r w:rsidRPr="00F013CF">
        <w:t>and remove</w:t>
      </w:r>
      <w:r w:rsidR="00F013CF" w:rsidRPr="00F013CF">
        <w:t xml:space="preserve"> (delete rows</w:t>
      </w:r>
      <w:r w:rsidR="00F013CF">
        <w:t xml:space="preserve">) </w:t>
      </w:r>
      <w:r w:rsidRPr="00F013CF">
        <w:t xml:space="preserve">any artifacts that </w:t>
      </w:r>
      <w:r w:rsidR="00F013CF" w:rsidRPr="00F013CF">
        <w:t>were not selected)</w:t>
      </w:r>
      <w:r w:rsidRPr="00F013CF">
        <w:t>.</w:t>
      </w:r>
    </w:p>
    <w:p w14:paraId="22AB21FD" w14:textId="0906C75F" w:rsidR="00445D70" w:rsidRPr="00C74C57" w:rsidRDefault="00445D70" w:rsidP="00C3510A">
      <w:pPr>
        <w:pStyle w:val="Caption"/>
        <w:jc w:val="center"/>
      </w:pPr>
      <w:bookmarkStart w:id="27" w:name="_Toc55230058"/>
      <w:r>
        <w:t xml:space="preserve">Table </w:t>
      </w:r>
      <w:fldSimple w:instr=" SEQ Table \* ARABIC ">
        <w:r w:rsidR="00D93556">
          <w:rPr>
            <w:noProof/>
          </w:rPr>
          <w:t>4</w:t>
        </w:r>
      </w:fldSimple>
      <w:r>
        <w:t xml:space="preserve"> - Project Planning </w:t>
      </w:r>
      <w:r w:rsidR="008800DC">
        <w:t>Artifacts</w:t>
      </w:r>
      <w:bookmarkEnd w:id="27"/>
    </w:p>
    <w:tbl>
      <w:tblPr>
        <w:tblStyle w:val="TableGrid"/>
        <w:tblW w:w="10440" w:type="dxa"/>
        <w:tblInd w:w="-365" w:type="dxa"/>
        <w:tblLayout w:type="fixed"/>
        <w:tblLook w:val="00A0" w:firstRow="1" w:lastRow="0" w:firstColumn="1" w:lastColumn="0" w:noHBand="0" w:noVBand="0"/>
        <w:tblCaption w:val="Project Planning Artifacts"/>
        <w:tblDescription w:val="Describes Project PLanning artifacts by artifact name, action, justification, and view artifact (which is embedded)."/>
      </w:tblPr>
      <w:tblGrid>
        <w:gridCol w:w="3690"/>
        <w:gridCol w:w="990"/>
        <w:gridCol w:w="5760"/>
      </w:tblGrid>
      <w:tr w:rsidR="00472E19" w14:paraId="5F0EE5BB" w14:textId="77777777" w:rsidTr="00472E19">
        <w:trPr>
          <w:trHeight w:val="368"/>
          <w:tblHeader/>
        </w:trPr>
        <w:tc>
          <w:tcPr>
            <w:tcW w:w="3690" w:type="dxa"/>
            <w:shd w:val="clear" w:color="auto" w:fill="002060"/>
          </w:tcPr>
          <w:p w14:paraId="1A43A122" w14:textId="641B488C" w:rsidR="00472E19" w:rsidRPr="00637019" w:rsidRDefault="00472E19" w:rsidP="00C2683F">
            <w:pPr>
              <w:pStyle w:val="TableHead"/>
            </w:pPr>
            <w:r>
              <w:rPr>
                <w:b w:val="0"/>
              </w:rPr>
              <w:br w:type="page"/>
            </w:r>
            <w:r w:rsidRPr="00C3510A">
              <w:t>Artifact</w:t>
            </w:r>
            <w:r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2F894E00" w14:textId="77777777" w:rsidR="00472E19" w:rsidRPr="00637019" w:rsidRDefault="00472E19" w:rsidP="00445D70">
            <w:pPr>
              <w:pStyle w:val="TableHead"/>
            </w:pPr>
            <w:r>
              <w:t>Action</w:t>
            </w:r>
          </w:p>
        </w:tc>
        <w:tc>
          <w:tcPr>
            <w:tcW w:w="5760" w:type="dxa"/>
            <w:shd w:val="clear" w:color="auto" w:fill="002060"/>
          </w:tcPr>
          <w:p w14:paraId="418215C4" w14:textId="77777777" w:rsidR="00472E19" w:rsidRDefault="00472E19" w:rsidP="00445D70">
            <w:pPr>
              <w:pStyle w:val="TableHead"/>
            </w:pPr>
            <w:r>
              <w:t>Justification</w:t>
            </w:r>
          </w:p>
        </w:tc>
      </w:tr>
      <w:tr w:rsidR="00472E19" w14:paraId="072197AB" w14:textId="77777777" w:rsidTr="00472E19">
        <w:tc>
          <w:tcPr>
            <w:tcW w:w="3690" w:type="dxa"/>
          </w:tcPr>
          <w:p w14:paraId="5C23D11D" w14:textId="34BC38B9" w:rsidR="00472E19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</w:t>
            </w:r>
            <w:r w:rsidRPr="00C3510A">
              <w:rPr>
                <w:sz w:val="22"/>
                <w:szCs w:val="22"/>
                <w:lang w:eastAsia="ja-JP"/>
              </w:rPr>
              <w:t xml:space="preserve">cquisition Approval Request (AAR) Agency Cover Memo </w:t>
            </w:r>
          </w:p>
        </w:tc>
        <w:sdt>
          <w:sdtPr>
            <w:rPr>
              <w:sz w:val="22"/>
              <w:szCs w:val="22"/>
            </w:rPr>
            <w:id w:val="-85248931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51A1F13" w14:textId="292355D6" w:rsidR="00472E19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3626F811" w14:textId="222C47A8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If project &gt; $25,000, ITG to coordinate</w:t>
            </w:r>
            <w:r>
              <w:rPr>
                <w:sz w:val="22"/>
                <w:szCs w:val="22"/>
                <w:lang w:eastAsia="ja-JP"/>
              </w:rPr>
              <w:t xml:space="preserve">. </w:t>
            </w:r>
            <w:r w:rsidRPr="00C3510A">
              <w:rPr>
                <w:sz w:val="22"/>
                <w:szCs w:val="22"/>
                <w:lang w:eastAsia="ja-JP"/>
              </w:rPr>
              <w:t>USDA OCIO Requirement – work with the CPIC Team</w:t>
            </w:r>
          </w:p>
        </w:tc>
      </w:tr>
      <w:tr w:rsidR="00472E19" w14:paraId="49396CFD" w14:textId="77777777" w:rsidTr="00472E19">
        <w:tc>
          <w:tcPr>
            <w:tcW w:w="3690" w:type="dxa"/>
          </w:tcPr>
          <w:p w14:paraId="1F840998" w14:textId="0C898C47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</w:t>
            </w:r>
            <w:r w:rsidRPr="00C3510A">
              <w:rPr>
                <w:sz w:val="22"/>
                <w:szCs w:val="22"/>
                <w:lang w:eastAsia="ja-JP"/>
              </w:rPr>
              <w:t xml:space="preserve">cquisition Approval Request (AAR) </w:t>
            </w:r>
            <w:r>
              <w:rPr>
                <w:sz w:val="22"/>
                <w:szCs w:val="22"/>
                <w:lang w:eastAsia="ja-JP"/>
              </w:rPr>
              <w:t>Budget Table</w:t>
            </w:r>
            <w:r w:rsidRPr="00C3510A">
              <w:rPr>
                <w:sz w:val="22"/>
                <w:szCs w:val="22"/>
                <w:lang w:eastAsia="ja-JP"/>
              </w:rPr>
              <w:t xml:space="preserve"> </w:t>
            </w:r>
          </w:p>
        </w:tc>
        <w:sdt>
          <w:sdtPr>
            <w:rPr>
              <w:sz w:val="22"/>
              <w:szCs w:val="22"/>
            </w:rPr>
            <w:id w:val="17400697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770D86C" w14:textId="5CF6AC53" w:rsidR="00472E19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2F2B76A9" w14:textId="450E3BC0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If project &gt; $25,000, ITG to coordinate</w:t>
            </w:r>
            <w:r>
              <w:rPr>
                <w:sz w:val="22"/>
                <w:szCs w:val="22"/>
                <w:lang w:eastAsia="ja-JP"/>
              </w:rPr>
              <w:t xml:space="preserve">. </w:t>
            </w:r>
            <w:r w:rsidRPr="00C3510A">
              <w:rPr>
                <w:sz w:val="22"/>
                <w:szCs w:val="22"/>
                <w:lang w:eastAsia="ja-JP"/>
              </w:rPr>
              <w:t>USDA OCIO Requirement – work with the CPIC Team</w:t>
            </w:r>
          </w:p>
        </w:tc>
      </w:tr>
      <w:tr w:rsidR="00472E19" w14:paraId="379261CE" w14:textId="77777777" w:rsidTr="00472E19">
        <w:tc>
          <w:tcPr>
            <w:tcW w:w="3690" w:type="dxa"/>
          </w:tcPr>
          <w:p w14:paraId="59901C3C" w14:textId="136FD435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Acquisition Plan</w:t>
            </w:r>
          </w:p>
        </w:tc>
        <w:sdt>
          <w:sdtPr>
            <w:rPr>
              <w:sz w:val="22"/>
              <w:szCs w:val="22"/>
            </w:rPr>
            <w:id w:val="39717427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89819D2" w14:textId="48BBA229" w:rsidR="00472E19" w:rsidRPr="00C3510A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4E232F9B" w14:textId="763CDE6C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Contracts Requirement</w:t>
            </w:r>
          </w:p>
        </w:tc>
      </w:tr>
      <w:tr w:rsidR="00472E19" w14:paraId="44CB4A18" w14:textId="77777777" w:rsidTr="00472E19">
        <w:tc>
          <w:tcPr>
            <w:tcW w:w="3690" w:type="dxa"/>
          </w:tcPr>
          <w:p w14:paraId="05BEE100" w14:textId="622DB25D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Acquisition Strategy</w:t>
            </w:r>
          </w:p>
        </w:tc>
        <w:sdt>
          <w:sdtPr>
            <w:rPr>
              <w:sz w:val="22"/>
              <w:szCs w:val="22"/>
            </w:rPr>
            <w:id w:val="-1030716515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6CA6338" w14:textId="46D94103" w:rsidR="00472E19" w:rsidRPr="00C3510A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1D4D00E3" w14:textId="486780D4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Contracts Requirement</w:t>
            </w:r>
          </w:p>
        </w:tc>
      </w:tr>
      <w:tr w:rsidR="00472E19" w14:paraId="761D98F8" w14:textId="77777777" w:rsidTr="00472E19">
        <w:tc>
          <w:tcPr>
            <w:tcW w:w="3690" w:type="dxa"/>
          </w:tcPr>
          <w:p w14:paraId="53702808" w14:textId="2A472AD5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Agile </w:t>
            </w:r>
            <w:r w:rsidRPr="00C3510A">
              <w:rPr>
                <w:sz w:val="22"/>
                <w:szCs w:val="22"/>
                <w:lang w:eastAsia="ja-JP"/>
              </w:rPr>
              <w:t>Project Process Agreement Template</w:t>
            </w:r>
          </w:p>
        </w:tc>
        <w:sdt>
          <w:sdtPr>
            <w:rPr>
              <w:sz w:val="22"/>
              <w:szCs w:val="22"/>
            </w:rPr>
            <w:id w:val="80898573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0BCAB87" w14:textId="056CACD6" w:rsidR="00472E19" w:rsidRPr="00C3510A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310D0DBF" w14:textId="7117E76B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To be completed jointly by FNS SDLC Manager and OIT PM – Due at the beginning of the project and prior to development/Sprint Execution</w:t>
            </w:r>
            <w:r>
              <w:rPr>
                <w:sz w:val="22"/>
                <w:szCs w:val="22"/>
                <w:lang w:eastAsia="ja-JP"/>
              </w:rPr>
              <w:t>.  PPA is included in the PWS with associated template.</w:t>
            </w:r>
          </w:p>
        </w:tc>
      </w:tr>
      <w:tr w:rsidR="00472E19" w14:paraId="4D5370AA" w14:textId="77777777" w:rsidTr="00472E19">
        <w:tc>
          <w:tcPr>
            <w:tcW w:w="3690" w:type="dxa"/>
          </w:tcPr>
          <w:p w14:paraId="1154502A" w14:textId="45C82545" w:rsidR="00472E19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Analysis of Alternatives</w:t>
            </w:r>
          </w:p>
        </w:tc>
        <w:sdt>
          <w:sdtPr>
            <w:rPr>
              <w:sz w:val="22"/>
              <w:szCs w:val="22"/>
            </w:rPr>
            <w:id w:val="-927274415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A941EC4" w14:textId="4812178F" w:rsidR="00472E19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4F6D384B" w14:textId="791EB119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USDA OCIO Requirement – work with the CPIC Team</w:t>
            </w:r>
          </w:p>
        </w:tc>
      </w:tr>
      <w:tr w:rsidR="00472E19" w14:paraId="7C3F6D6E" w14:textId="77777777" w:rsidTr="00472E19">
        <w:tc>
          <w:tcPr>
            <w:tcW w:w="3690" w:type="dxa"/>
          </w:tcPr>
          <w:p w14:paraId="0771B0A0" w14:textId="47284520" w:rsidR="00472E19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PMD Agile Performance Work Statement Template</w:t>
            </w:r>
          </w:p>
        </w:tc>
        <w:sdt>
          <w:sdtPr>
            <w:rPr>
              <w:sz w:val="22"/>
              <w:szCs w:val="22"/>
            </w:rPr>
            <w:id w:val="-58252869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F9196DC" w14:textId="07241978" w:rsidR="00472E19" w:rsidRDefault="00472E19" w:rsidP="009073B1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7F553A41" w14:textId="0EF1D2D5" w:rsidR="00472E19" w:rsidRPr="00C3510A" w:rsidRDefault="00472E19" w:rsidP="009073B1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For Agile/Scrum these documents are typically done before the project is initiated.  The CPIC team needs copies of the documents for USDA OCIO AgMAX system.</w:t>
            </w:r>
          </w:p>
        </w:tc>
      </w:tr>
    </w:tbl>
    <w:p w14:paraId="6B6F6176" w14:textId="2EFE388A" w:rsidR="00445D70" w:rsidRDefault="00445D70" w:rsidP="009F2FF1">
      <w:pPr>
        <w:pStyle w:val="Heading1"/>
      </w:pPr>
      <w:r>
        <w:lastRenderedPageBreak/>
        <w:t>D</w:t>
      </w:r>
      <w:r w:rsidR="00E7324A">
        <w:t xml:space="preserve">ecision Point </w:t>
      </w:r>
      <w:r>
        <w:t>1 – Build, D</w:t>
      </w:r>
      <w:r w:rsidR="00E7324A">
        <w:t xml:space="preserve">ecision </w:t>
      </w:r>
      <w:r>
        <w:t>P</w:t>
      </w:r>
      <w:r w:rsidR="00E7324A">
        <w:t xml:space="preserve">oint </w:t>
      </w:r>
      <w:r>
        <w:t>2 – Test, D</w:t>
      </w:r>
      <w:r w:rsidR="00E7324A">
        <w:t xml:space="preserve">ecision </w:t>
      </w:r>
      <w:r>
        <w:t>P</w:t>
      </w:r>
      <w:r w:rsidR="00E7324A">
        <w:t xml:space="preserve">oint </w:t>
      </w:r>
      <w:r>
        <w:t>3 – Release Artifacts</w:t>
      </w:r>
    </w:p>
    <w:p w14:paraId="0CE57E83" w14:textId="30D7BADB" w:rsidR="00F013CF" w:rsidRPr="00F013CF" w:rsidRDefault="00F013CF" w:rsidP="00C3510A">
      <w:pPr>
        <w:pStyle w:val="Instructions"/>
      </w:pPr>
      <w:r w:rsidRPr="00F013CF">
        <w:t xml:space="preserve">Select artifacts that apply </w:t>
      </w:r>
      <w:r w:rsidR="001D0A1E">
        <w:t xml:space="preserve">to this project </w:t>
      </w:r>
      <w:r w:rsidRPr="00F013CF">
        <w:t>and remove (delete rows</w:t>
      </w:r>
      <w:r>
        <w:t>)</w:t>
      </w:r>
      <w:r w:rsidRPr="00F013CF">
        <w:t xml:space="preserve"> any artifacts that were not selected.</w:t>
      </w:r>
    </w:p>
    <w:p w14:paraId="2AFACDBA" w14:textId="47CCA0CD" w:rsidR="00445D70" w:rsidRPr="00C74C57" w:rsidRDefault="00445D70" w:rsidP="00C3510A">
      <w:pPr>
        <w:pStyle w:val="Caption"/>
        <w:jc w:val="center"/>
      </w:pPr>
      <w:bookmarkStart w:id="28" w:name="_Toc55230059"/>
      <w:r>
        <w:t xml:space="preserve">Table </w:t>
      </w:r>
      <w:fldSimple w:instr=" SEQ Table \* ARABIC ">
        <w:r w:rsidR="00D93556">
          <w:rPr>
            <w:noProof/>
          </w:rPr>
          <w:t>5</w:t>
        </w:r>
      </w:fldSimple>
      <w:r>
        <w:t xml:space="preserve"> - Build, Test and Deploy Phase </w:t>
      </w:r>
      <w:r w:rsidR="008800DC">
        <w:t>Artifacts</w:t>
      </w:r>
      <w:bookmarkEnd w:id="28"/>
    </w:p>
    <w:tbl>
      <w:tblPr>
        <w:tblStyle w:val="TableGrid"/>
        <w:tblW w:w="10440" w:type="dxa"/>
        <w:tblInd w:w="-365" w:type="dxa"/>
        <w:tblLayout w:type="fixed"/>
        <w:tblLook w:val="00A0" w:firstRow="1" w:lastRow="0" w:firstColumn="1" w:lastColumn="0" w:noHBand="0" w:noVBand="0"/>
        <w:tblCaption w:val="Build Test and Deploy Artifacts"/>
        <w:tblDescription w:val="Describes Build test and deploy artifacts by artifact name, action, justification, and view artifact (which is embedded)."/>
      </w:tblPr>
      <w:tblGrid>
        <w:gridCol w:w="3690"/>
        <w:gridCol w:w="990"/>
        <w:gridCol w:w="4050"/>
        <w:gridCol w:w="1710"/>
      </w:tblGrid>
      <w:tr w:rsidR="00445D70" w14:paraId="53486314" w14:textId="77777777" w:rsidTr="00445D70">
        <w:trPr>
          <w:trHeight w:val="368"/>
          <w:tblHeader/>
        </w:trPr>
        <w:tc>
          <w:tcPr>
            <w:tcW w:w="3690" w:type="dxa"/>
            <w:shd w:val="clear" w:color="auto" w:fill="002060"/>
          </w:tcPr>
          <w:p w14:paraId="72B314BC" w14:textId="1041AA73" w:rsidR="00445D70" w:rsidRPr="00C2683F" w:rsidRDefault="00445D70" w:rsidP="00C2683F">
            <w:pPr>
              <w:pStyle w:val="TableHead"/>
            </w:pPr>
            <w:r>
              <w:rPr>
                <w:b w:val="0"/>
              </w:rPr>
              <w:br w:type="page"/>
            </w:r>
            <w:r w:rsidR="00C2683F" w:rsidRPr="00C3510A">
              <w:t>Artifact</w:t>
            </w:r>
            <w:r w:rsidRPr="00C2683F"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5B2F6B07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050" w:type="dxa"/>
            <w:shd w:val="clear" w:color="auto" w:fill="002060"/>
          </w:tcPr>
          <w:p w14:paraId="4529D9C3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710" w:type="dxa"/>
            <w:shd w:val="clear" w:color="auto" w:fill="002060"/>
          </w:tcPr>
          <w:p w14:paraId="7193EF18" w14:textId="6701AF98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F013CF" w14:paraId="14920ED9" w14:textId="77777777" w:rsidTr="00445D70">
        <w:tc>
          <w:tcPr>
            <w:tcW w:w="3690" w:type="dxa"/>
            <w:vAlign w:val="bottom"/>
          </w:tcPr>
          <w:p w14:paraId="1B0DDDBF" w14:textId="77777777" w:rsidR="00F013CF" w:rsidRPr="00C3510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Issues Log</w:t>
            </w:r>
          </w:p>
        </w:tc>
        <w:sdt>
          <w:sdtPr>
            <w:rPr>
              <w:sz w:val="22"/>
              <w:szCs w:val="22"/>
            </w:rPr>
            <w:id w:val="146006992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7E0095F1" w14:textId="7D0A0681" w:rsidR="00F013CF" w:rsidRPr="00C3510A" w:rsidRDefault="002E3DDF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7785292C" w14:textId="564B5BFE" w:rsidR="00F013CF" w:rsidRPr="00C3510A" w:rsidRDefault="00AD0249" w:rsidP="00AD0249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As needed</w:t>
            </w:r>
            <w:r w:rsidR="00921AA9">
              <w:rPr>
                <w:sz w:val="22"/>
                <w:szCs w:val="22"/>
                <w:lang w:eastAsia="ja-JP"/>
              </w:rPr>
              <w:t xml:space="preserve">. </w:t>
            </w:r>
            <w:r w:rsidR="00F013CF" w:rsidRPr="00C3510A">
              <w:rPr>
                <w:sz w:val="22"/>
                <w:szCs w:val="22"/>
                <w:lang w:eastAsia="ja-JP"/>
              </w:rPr>
              <w:t xml:space="preserve">Update </w:t>
            </w:r>
            <w:r w:rsidR="00921AA9">
              <w:rPr>
                <w:sz w:val="22"/>
                <w:szCs w:val="22"/>
                <w:lang w:eastAsia="ja-JP"/>
              </w:rPr>
              <w:t>as needed</w:t>
            </w:r>
          </w:p>
        </w:tc>
        <w:tc>
          <w:tcPr>
            <w:tcW w:w="1710" w:type="dxa"/>
          </w:tcPr>
          <w:p w14:paraId="4A89691B" w14:textId="4582574F" w:rsidR="00F013CF" w:rsidRPr="00C3510A" w:rsidRDefault="000404F1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45C506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22" o:title=""/>
                </v:shape>
                <o:OLEObject Type="Embed" ProgID="Acrobat.Document.DC" ShapeID="_x0000_i1025" DrawAspect="Icon" ObjectID="_1692695096" r:id="rId23"/>
              </w:object>
            </w:r>
          </w:p>
        </w:tc>
      </w:tr>
      <w:tr w:rsidR="00F013CF" w14:paraId="61945B71" w14:textId="77777777" w:rsidTr="00445D70">
        <w:tc>
          <w:tcPr>
            <w:tcW w:w="3690" w:type="dxa"/>
            <w:vAlign w:val="bottom"/>
          </w:tcPr>
          <w:p w14:paraId="42504CBC" w14:textId="77777777" w:rsidR="00F013CF" w:rsidRPr="00C3510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Lesson Learned Log</w:t>
            </w:r>
          </w:p>
        </w:tc>
        <w:sdt>
          <w:sdtPr>
            <w:rPr>
              <w:sz w:val="22"/>
              <w:szCs w:val="22"/>
            </w:rPr>
            <w:id w:val="-201406537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D9CA117" w14:textId="507B8FAC" w:rsidR="00F013CF" w:rsidRPr="00C3510A" w:rsidRDefault="00D65E26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1CDCAC33" w14:textId="171646A6" w:rsidR="00F013CF" w:rsidRPr="00C3510A" w:rsidRDefault="00921AA9" w:rsidP="00921AA9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Required. </w:t>
            </w:r>
            <w:r w:rsidR="00F013CF" w:rsidRPr="00C3510A">
              <w:rPr>
                <w:sz w:val="22"/>
                <w:szCs w:val="22"/>
                <w:lang w:eastAsia="ja-JP"/>
              </w:rPr>
              <w:t>Update after each Sprint</w:t>
            </w:r>
          </w:p>
        </w:tc>
        <w:tc>
          <w:tcPr>
            <w:tcW w:w="1710" w:type="dxa"/>
          </w:tcPr>
          <w:p w14:paraId="58C6E6E2" w14:textId="303D1CF0" w:rsidR="00F013CF" w:rsidRPr="00C3510A" w:rsidRDefault="00B21954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38BF456">
                <v:shape id="_x0000_i1026" type="#_x0000_t75" style="width:77.25pt;height:49.5pt" o:ole="">
                  <v:imagedata r:id="rId24" o:title=""/>
                </v:shape>
                <o:OLEObject Type="Embed" ProgID="Acrobat.Document.DC" ShapeID="_x0000_i1026" DrawAspect="Icon" ObjectID="_1692695097" r:id="rId25"/>
              </w:object>
            </w:r>
          </w:p>
        </w:tc>
      </w:tr>
      <w:tr w:rsidR="00D65E26" w:rsidRPr="004922FA" w14:paraId="7A3C0B20" w14:textId="77777777" w:rsidTr="00445D70">
        <w:tc>
          <w:tcPr>
            <w:tcW w:w="3690" w:type="dxa"/>
            <w:vAlign w:val="bottom"/>
          </w:tcPr>
          <w:p w14:paraId="136C63BE" w14:textId="0B8B3105" w:rsidR="00D65E26" w:rsidRPr="004922FA" w:rsidRDefault="00D65E26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>Meeting Minutes</w:t>
            </w:r>
          </w:p>
        </w:tc>
        <w:sdt>
          <w:sdtPr>
            <w:rPr>
              <w:sz w:val="22"/>
              <w:szCs w:val="22"/>
            </w:rPr>
            <w:id w:val="-120439881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03B3482" w14:textId="7FBB83C8" w:rsidR="00D65E26" w:rsidRPr="004922FA" w:rsidRDefault="0006512B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4922FA"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3A5A39D1" w14:textId="1AF377BC" w:rsidR="00D65E26" w:rsidRPr="004922FA" w:rsidRDefault="00D65E26" w:rsidP="00921AA9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>Required. Created after meetings, as directed by the PM/COR.</w:t>
            </w:r>
          </w:p>
        </w:tc>
        <w:tc>
          <w:tcPr>
            <w:tcW w:w="1710" w:type="dxa"/>
          </w:tcPr>
          <w:p w14:paraId="3268D18E" w14:textId="0C714B40" w:rsidR="00D65E26" w:rsidRPr="004922FA" w:rsidRDefault="00CA46C9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71607FFB">
                <v:shape id="_x0000_i1027" type="#_x0000_t75" style="width:77.25pt;height:49.5pt" o:ole="">
                  <v:imagedata r:id="rId26" o:title=""/>
                </v:shape>
                <o:OLEObject Type="Embed" ProgID="Acrobat.Document.DC" ShapeID="_x0000_i1027" DrawAspect="Icon" ObjectID="_1692695098" r:id="rId27"/>
              </w:object>
            </w:r>
          </w:p>
        </w:tc>
      </w:tr>
      <w:tr w:rsidR="00F013CF" w:rsidRPr="004922FA" w14:paraId="7C739322" w14:textId="77777777" w:rsidTr="00445D70">
        <w:tc>
          <w:tcPr>
            <w:tcW w:w="3690" w:type="dxa"/>
            <w:vAlign w:val="bottom"/>
          </w:tcPr>
          <w:p w14:paraId="1384FB1C" w14:textId="77777777" w:rsidR="00F013CF" w:rsidRPr="004922F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 xml:space="preserve">MS Project-Agile Schedule </w:t>
            </w:r>
          </w:p>
        </w:tc>
        <w:sdt>
          <w:sdtPr>
            <w:rPr>
              <w:sz w:val="22"/>
              <w:szCs w:val="22"/>
            </w:rPr>
            <w:id w:val="863864165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FA21AB7" w14:textId="64BBEACB" w:rsidR="00F013CF" w:rsidRPr="004922FA" w:rsidRDefault="00BF7DBE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4922FA"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38E7CB80" w14:textId="7B76FBE2" w:rsidR="00F013CF" w:rsidRPr="004922FA" w:rsidRDefault="00921AA9" w:rsidP="00921AA9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 xml:space="preserve">Required. Update as needed. </w:t>
            </w:r>
          </w:p>
        </w:tc>
        <w:tc>
          <w:tcPr>
            <w:tcW w:w="1710" w:type="dxa"/>
          </w:tcPr>
          <w:p w14:paraId="2F76D26E" w14:textId="3CE9AD47" w:rsidR="00F013CF" w:rsidRPr="004922FA" w:rsidRDefault="00B21954" w:rsidP="00F013CF">
            <w:pPr>
              <w:pStyle w:val="TableText"/>
              <w:rPr>
                <w:sz w:val="22"/>
                <w:szCs w:val="22"/>
              </w:rPr>
            </w:pPr>
            <w:r w:rsidRPr="004922FA">
              <w:rPr>
                <w:sz w:val="22"/>
                <w:szCs w:val="22"/>
              </w:rPr>
              <w:object w:dxaOrig="1549" w:dyaOrig="997" w14:anchorId="6BA961F2">
                <v:shape id="_x0000_i1028" type="#_x0000_t75" style="width:77.25pt;height:49.5pt" o:ole="">
                  <v:imagedata r:id="rId28" o:title=""/>
                </v:shape>
                <o:OLEObject Type="Embed" ProgID="Acrobat.Document.DC" ShapeID="_x0000_i1028" DrawAspect="Icon" ObjectID="_1692695099" r:id="rId29"/>
              </w:object>
            </w:r>
          </w:p>
        </w:tc>
      </w:tr>
      <w:tr w:rsidR="00BF7DBE" w:rsidRPr="004922FA" w14:paraId="7F520979" w14:textId="77777777" w:rsidTr="00445D70">
        <w:tc>
          <w:tcPr>
            <w:tcW w:w="3690" w:type="dxa"/>
            <w:vAlign w:val="bottom"/>
          </w:tcPr>
          <w:p w14:paraId="755EF237" w14:textId="42D4C92B" w:rsidR="00BF7DBE" w:rsidRPr="004922FA" w:rsidRDefault="00BF7DBE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>Project Management Plan</w:t>
            </w:r>
          </w:p>
        </w:tc>
        <w:sdt>
          <w:sdtPr>
            <w:rPr>
              <w:sz w:val="22"/>
              <w:szCs w:val="22"/>
            </w:rPr>
            <w:id w:val="151303772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67F270F" w14:textId="266B2F5A" w:rsidR="00BF7DBE" w:rsidRPr="004922FA" w:rsidRDefault="00BF7DBE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4922FA"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670A46AF" w14:textId="1B0BFDA1" w:rsidR="00BF7DBE" w:rsidRPr="004922FA" w:rsidRDefault="00BF7DBE" w:rsidP="00921AA9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922FA">
              <w:rPr>
                <w:sz w:val="22"/>
                <w:szCs w:val="22"/>
                <w:lang w:eastAsia="ja-JP"/>
              </w:rPr>
              <w:t>Required</w:t>
            </w:r>
            <w:r w:rsidR="00921AA9" w:rsidRPr="004922FA">
              <w:rPr>
                <w:sz w:val="22"/>
                <w:szCs w:val="22"/>
                <w:lang w:eastAsia="ja-JP"/>
              </w:rPr>
              <w:t>. Created a</w:t>
            </w:r>
            <w:r w:rsidRPr="004922FA">
              <w:rPr>
                <w:sz w:val="22"/>
                <w:szCs w:val="22"/>
                <w:lang w:eastAsia="ja-JP"/>
              </w:rPr>
              <w:t xml:space="preserve">t the beginning of each project. </w:t>
            </w:r>
            <w:r w:rsidR="00921AA9" w:rsidRPr="004922FA">
              <w:rPr>
                <w:sz w:val="22"/>
                <w:szCs w:val="22"/>
                <w:lang w:eastAsia="ja-JP"/>
              </w:rPr>
              <w:t>U</w:t>
            </w:r>
            <w:r w:rsidRPr="004922FA">
              <w:rPr>
                <w:sz w:val="22"/>
                <w:szCs w:val="22"/>
                <w:lang w:eastAsia="ja-JP"/>
              </w:rPr>
              <w:t>pdated as required.</w:t>
            </w:r>
          </w:p>
        </w:tc>
        <w:tc>
          <w:tcPr>
            <w:tcW w:w="1710" w:type="dxa"/>
          </w:tcPr>
          <w:p w14:paraId="1046986B" w14:textId="3B064AB1" w:rsidR="00BF7DBE" w:rsidRPr="004922FA" w:rsidRDefault="00CA46C9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7B6C382C">
                <v:shape id="_x0000_i1029" type="#_x0000_t75" style="width:77.25pt;height:49.5pt" o:ole="">
                  <v:imagedata r:id="rId30" o:title=""/>
                </v:shape>
                <o:OLEObject Type="Embed" ProgID="Acrobat.Document.DC" ShapeID="_x0000_i1029" DrawAspect="Icon" ObjectID="_1692695100" r:id="rId31"/>
              </w:object>
            </w:r>
          </w:p>
        </w:tc>
      </w:tr>
      <w:tr w:rsidR="00F013CF" w14:paraId="0644A77F" w14:textId="77777777" w:rsidTr="00445D70">
        <w:tc>
          <w:tcPr>
            <w:tcW w:w="3690" w:type="dxa"/>
            <w:vAlign w:val="bottom"/>
          </w:tcPr>
          <w:p w14:paraId="6FAF80BB" w14:textId="77777777" w:rsidR="00F013CF" w:rsidRPr="00C3510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Risk Register</w:t>
            </w:r>
          </w:p>
        </w:tc>
        <w:sdt>
          <w:sdtPr>
            <w:rPr>
              <w:sz w:val="22"/>
              <w:szCs w:val="22"/>
            </w:rPr>
            <w:id w:val="100486367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3AEA7E7E" w14:textId="3EB4EE08" w:rsidR="00F013CF" w:rsidRPr="00C3510A" w:rsidRDefault="002E3DDF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51038BA7" w14:textId="6951C27C" w:rsidR="00F013CF" w:rsidRPr="00C3510A" w:rsidRDefault="00921AA9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Required. Update as needed.</w:t>
            </w:r>
          </w:p>
        </w:tc>
        <w:tc>
          <w:tcPr>
            <w:tcW w:w="1710" w:type="dxa"/>
          </w:tcPr>
          <w:p w14:paraId="10116461" w14:textId="1AD53BF0" w:rsidR="00F013CF" w:rsidRPr="00C3510A" w:rsidRDefault="00B21954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01691A7E">
                <v:shape id="_x0000_i1030" type="#_x0000_t75" style="width:77.25pt;height:49.5pt" o:ole="">
                  <v:imagedata r:id="rId32" o:title=""/>
                </v:shape>
                <o:OLEObject Type="Embed" ProgID="Acrobat.Document.DC" ShapeID="_x0000_i1030" DrawAspect="Icon" ObjectID="_1692695101" r:id="rId33"/>
              </w:object>
            </w:r>
          </w:p>
        </w:tc>
      </w:tr>
    </w:tbl>
    <w:p w14:paraId="5FA80651" w14:textId="77777777" w:rsidR="00445D70" w:rsidRDefault="00445D70" w:rsidP="009F2FF1">
      <w:pPr>
        <w:pStyle w:val="Heading1"/>
        <w:ind w:left="90" w:hanging="90"/>
      </w:pPr>
      <w:bookmarkStart w:id="29" w:name="_Toc55230050"/>
      <w:r>
        <w:t>Decision Point #1 Build Artifacts</w:t>
      </w:r>
      <w:bookmarkEnd w:id="29"/>
    </w:p>
    <w:p w14:paraId="6F243DFA" w14:textId="40FDC979" w:rsidR="00F013CF" w:rsidRPr="00F013CF" w:rsidRDefault="00F013CF" w:rsidP="00C3510A">
      <w:pPr>
        <w:pStyle w:val="Instructions"/>
      </w:pPr>
      <w:r w:rsidRPr="00F013CF">
        <w:t xml:space="preserve">Select artifacts that apply </w:t>
      </w:r>
      <w:r w:rsidR="001D0A1E">
        <w:t xml:space="preserve">to this project </w:t>
      </w:r>
      <w:r w:rsidRPr="00F013CF">
        <w:t>and remove (delete rows</w:t>
      </w:r>
      <w:r>
        <w:t>)</w:t>
      </w:r>
      <w:r w:rsidRPr="00F013CF">
        <w:t xml:space="preserve"> any artifacts that were not selected.</w:t>
      </w:r>
    </w:p>
    <w:p w14:paraId="4DE7D546" w14:textId="37CCC318" w:rsidR="00445D70" w:rsidRDefault="00445D70" w:rsidP="00C3510A">
      <w:pPr>
        <w:pStyle w:val="Caption"/>
        <w:jc w:val="center"/>
      </w:pPr>
      <w:bookmarkStart w:id="30" w:name="_Toc54166089"/>
      <w:bookmarkStart w:id="31" w:name="_Toc55230060"/>
      <w:r>
        <w:t xml:space="preserve">Table </w:t>
      </w:r>
      <w:fldSimple w:instr=" SEQ Table \* ARABIC ">
        <w:r w:rsidR="00D93556">
          <w:rPr>
            <w:noProof/>
          </w:rPr>
          <w:t>6</w:t>
        </w:r>
      </w:fldSimple>
      <w:r>
        <w:t xml:space="preserve"> – Decision Point #1 - Build </w:t>
      </w:r>
      <w:bookmarkEnd w:id="30"/>
      <w:r w:rsidR="008800DC">
        <w:t>Artifacts</w:t>
      </w:r>
      <w:bookmarkEnd w:id="31"/>
    </w:p>
    <w:tbl>
      <w:tblPr>
        <w:tblStyle w:val="TableGrid"/>
        <w:tblW w:w="10440" w:type="dxa"/>
        <w:tblInd w:w="-365" w:type="dxa"/>
        <w:tblLayout w:type="fixed"/>
        <w:tblLook w:val="00A0" w:firstRow="1" w:lastRow="0" w:firstColumn="1" w:lastColumn="0" w:noHBand="0" w:noVBand="0"/>
        <w:tblCaption w:val="Decision Point #1 - Build Artifacts"/>
        <w:tblDescription w:val="List of Decision Point #1 - Build artifacts by artifact name, action, justification, and view artifact (which is embedded)."/>
      </w:tblPr>
      <w:tblGrid>
        <w:gridCol w:w="3690"/>
        <w:gridCol w:w="990"/>
        <w:gridCol w:w="4050"/>
        <w:gridCol w:w="1710"/>
      </w:tblGrid>
      <w:tr w:rsidR="00445D70" w14:paraId="08A5768F" w14:textId="77777777" w:rsidTr="00360905">
        <w:trPr>
          <w:trHeight w:val="368"/>
          <w:tblHeader/>
        </w:trPr>
        <w:tc>
          <w:tcPr>
            <w:tcW w:w="3690" w:type="dxa"/>
            <w:shd w:val="clear" w:color="auto" w:fill="002060"/>
          </w:tcPr>
          <w:p w14:paraId="51EDC5FB" w14:textId="4565547F" w:rsidR="00445D70" w:rsidRPr="00637019" w:rsidRDefault="00C2683F" w:rsidP="00C2683F">
            <w:pPr>
              <w:pStyle w:val="TableHead"/>
            </w:pPr>
            <w:r>
              <w:t>Artifact</w:t>
            </w:r>
            <w:r w:rsidR="00445D70"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29D10913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050" w:type="dxa"/>
            <w:shd w:val="clear" w:color="auto" w:fill="002060"/>
          </w:tcPr>
          <w:p w14:paraId="5355DE0A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710" w:type="dxa"/>
            <w:shd w:val="clear" w:color="auto" w:fill="002060"/>
          </w:tcPr>
          <w:p w14:paraId="2034120E" w14:textId="183EE5CC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F013CF" w14:paraId="7270715D" w14:textId="77777777" w:rsidTr="00C3510A">
        <w:tc>
          <w:tcPr>
            <w:tcW w:w="3690" w:type="dxa"/>
          </w:tcPr>
          <w:p w14:paraId="4EC20CC3" w14:textId="77777777" w:rsidR="00F013CF" w:rsidRPr="00C3510A" w:rsidRDefault="00F013CF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#1 - Build Checklist</w:t>
            </w:r>
          </w:p>
        </w:tc>
        <w:sdt>
          <w:sdtPr>
            <w:rPr>
              <w:sz w:val="22"/>
              <w:szCs w:val="22"/>
            </w:rPr>
            <w:id w:val="-179272984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5707341" w14:textId="4E153928" w:rsidR="00F013CF" w:rsidRPr="00C3510A" w:rsidRDefault="00F013CF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460232FE" w14:textId="105B0C29" w:rsidR="00F013CF" w:rsidRPr="00C3510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710" w:type="dxa"/>
          </w:tcPr>
          <w:p w14:paraId="5D6B24D2" w14:textId="520414AB" w:rsidR="00F013CF" w:rsidRPr="00C3510A" w:rsidRDefault="00B21954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0199D771">
                <v:shape id="_x0000_i1031" type="#_x0000_t75" style="width:77.25pt;height:49.5pt" o:ole="">
                  <v:imagedata r:id="rId34" o:title=""/>
                </v:shape>
                <o:OLEObject Type="Embed" ProgID="Acrobat.Document.DC" ShapeID="_x0000_i1031" DrawAspect="Icon" ObjectID="_1692695102" r:id="rId35"/>
              </w:object>
            </w:r>
          </w:p>
        </w:tc>
      </w:tr>
      <w:tr w:rsidR="00F013CF" w14:paraId="11C3F186" w14:textId="77777777" w:rsidTr="00C3510A">
        <w:tc>
          <w:tcPr>
            <w:tcW w:w="3690" w:type="dxa"/>
          </w:tcPr>
          <w:p w14:paraId="5EB9FE42" w14:textId="77777777" w:rsidR="00F013CF" w:rsidRPr="00C3510A" w:rsidRDefault="00F013CF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#1 - Build Presentation</w:t>
            </w:r>
          </w:p>
        </w:tc>
        <w:sdt>
          <w:sdtPr>
            <w:rPr>
              <w:sz w:val="22"/>
              <w:szCs w:val="22"/>
            </w:rPr>
            <w:id w:val="104834634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05C2563" w14:textId="6CBA24F4" w:rsidR="00F013CF" w:rsidRPr="00C3510A" w:rsidRDefault="00F013CF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0A1300AA" w14:textId="522DF110" w:rsidR="00F013CF" w:rsidRPr="00C3510A" w:rsidRDefault="00F013CF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710" w:type="dxa"/>
          </w:tcPr>
          <w:p w14:paraId="160D27FE" w14:textId="504FE04E" w:rsidR="00F013CF" w:rsidRPr="00C3510A" w:rsidRDefault="00B21954" w:rsidP="00F013CF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35CF7E4">
                <v:shape id="_x0000_i1032" type="#_x0000_t75" style="width:77.25pt;height:49.5pt" o:ole="">
                  <v:imagedata r:id="rId36" o:title=""/>
                </v:shape>
                <o:OLEObject Type="Embed" ProgID="Acrobat.Document.DC" ShapeID="_x0000_i1032" DrawAspect="Icon" ObjectID="_1692695103" r:id="rId37"/>
              </w:object>
            </w:r>
          </w:p>
        </w:tc>
      </w:tr>
      <w:tr w:rsidR="00AE4126" w14:paraId="119A8278" w14:textId="77777777" w:rsidTr="00C3510A">
        <w:tc>
          <w:tcPr>
            <w:tcW w:w="3690" w:type="dxa"/>
          </w:tcPr>
          <w:p w14:paraId="4CE783F2" w14:textId="578514D6" w:rsidR="00AE4126" w:rsidRPr="00C3510A" w:rsidRDefault="00AE4126" w:rsidP="00AE412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lastRenderedPageBreak/>
              <w:t>Integrated Project Team Charter</w:t>
            </w:r>
          </w:p>
        </w:tc>
        <w:sdt>
          <w:sdtPr>
            <w:rPr>
              <w:sz w:val="22"/>
              <w:szCs w:val="22"/>
            </w:rPr>
            <w:id w:val="-111659467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8BDB760" w14:textId="2081315D" w:rsidR="00AE4126" w:rsidRDefault="00AE4126" w:rsidP="00AE412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5130BD42" w14:textId="174F926E" w:rsidR="00AE4126" w:rsidRPr="00C3510A" w:rsidRDefault="00AE4126" w:rsidP="00AE412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USDA OCIO Requirement – work with the CPIC Team</w:t>
            </w:r>
          </w:p>
        </w:tc>
        <w:tc>
          <w:tcPr>
            <w:tcW w:w="1710" w:type="dxa"/>
          </w:tcPr>
          <w:p w14:paraId="55D96F95" w14:textId="0F6F2AC4" w:rsidR="00AE4126" w:rsidRDefault="00CA46C9" w:rsidP="00AE412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6C8488B">
                <v:shape id="_x0000_i1033" type="#_x0000_t75" style="width:77.25pt;height:49.5pt" o:ole="">
                  <v:imagedata r:id="rId38" o:title=""/>
                </v:shape>
                <o:OLEObject Type="Embed" ProgID="Acrobat.Document.DC" ShapeID="_x0000_i1033" DrawAspect="Icon" ObjectID="_1692695104" r:id="rId39"/>
              </w:object>
            </w:r>
          </w:p>
        </w:tc>
      </w:tr>
      <w:tr w:rsidR="00AE4126" w14:paraId="30FA88F7" w14:textId="77777777" w:rsidTr="00C3510A">
        <w:tc>
          <w:tcPr>
            <w:tcW w:w="3690" w:type="dxa"/>
          </w:tcPr>
          <w:p w14:paraId="4B83EB33" w14:textId="731BE77C" w:rsidR="00AE4126" w:rsidRDefault="00AE4126" w:rsidP="00AE412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Product Roadmap</w:t>
            </w:r>
          </w:p>
        </w:tc>
        <w:sdt>
          <w:sdtPr>
            <w:rPr>
              <w:sz w:val="22"/>
              <w:szCs w:val="22"/>
            </w:rPr>
            <w:id w:val="131907529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EE2DB58" w14:textId="28F44821" w:rsidR="00AE4126" w:rsidRDefault="00921AA9" w:rsidP="00AE412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00059451" w14:textId="28688C3D" w:rsidR="00AE4126" w:rsidRPr="00C3510A" w:rsidRDefault="00921AA9" w:rsidP="00921AA9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Required. </w:t>
            </w:r>
            <w:r w:rsidR="00AE4126" w:rsidRPr="00C3510A">
              <w:rPr>
                <w:sz w:val="22"/>
                <w:szCs w:val="22"/>
                <w:lang w:eastAsia="ja-JP"/>
              </w:rPr>
              <w:t>Update</w:t>
            </w:r>
            <w:r w:rsidR="00AD0249">
              <w:rPr>
                <w:sz w:val="22"/>
                <w:szCs w:val="22"/>
                <w:lang w:eastAsia="ja-JP"/>
              </w:rPr>
              <w:t xml:space="preserve"> as</w:t>
            </w:r>
            <w:r>
              <w:rPr>
                <w:sz w:val="22"/>
                <w:szCs w:val="22"/>
                <w:lang w:eastAsia="ja-JP"/>
              </w:rPr>
              <w:t xml:space="preserve"> needed</w:t>
            </w:r>
          </w:p>
        </w:tc>
        <w:tc>
          <w:tcPr>
            <w:tcW w:w="1710" w:type="dxa"/>
          </w:tcPr>
          <w:p w14:paraId="711796A1" w14:textId="33A59A44" w:rsidR="00AE4126" w:rsidRDefault="00AE4126" w:rsidP="00AE412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73BDF060">
                <v:shape id="_x0000_i1034" type="#_x0000_t75" style="width:77.25pt;height:49.5pt" o:ole="">
                  <v:imagedata r:id="rId40" o:title=""/>
                </v:shape>
                <o:OLEObject Type="Embed" ProgID="Acrobat.Document.DC" ShapeID="_x0000_i1034" DrawAspect="Icon" ObjectID="_1692695105" r:id="rId41"/>
              </w:object>
            </w:r>
          </w:p>
        </w:tc>
      </w:tr>
      <w:tr w:rsidR="00F013CF" w14:paraId="305CA84B" w14:textId="77777777" w:rsidTr="00472E19">
        <w:tc>
          <w:tcPr>
            <w:tcW w:w="3690" w:type="dxa"/>
          </w:tcPr>
          <w:p w14:paraId="251568A4" w14:textId="047DAE04" w:rsidR="00F013CF" w:rsidRPr="00C3510A" w:rsidRDefault="00AE4126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AE4126">
              <w:rPr>
                <w:sz w:val="22"/>
                <w:szCs w:val="22"/>
                <w:lang w:eastAsia="ja-JP"/>
              </w:rPr>
              <w:t>System Artifacts: Product Backlog, User Stories, and Sprint Backlog established by project team are maintained​ in JIRA, Planner or other team integration tool</w:t>
            </w:r>
          </w:p>
        </w:tc>
        <w:sdt>
          <w:sdtPr>
            <w:rPr>
              <w:sz w:val="22"/>
              <w:szCs w:val="22"/>
            </w:rPr>
            <w:id w:val="201857101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15C0F94" w14:textId="7309081E" w:rsidR="00F013CF" w:rsidRPr="00C3510A" w:rsidRDefault="00F013CF" w:rsidP="00F013CF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050" w:type="dxa"/>
          </w:tcPr>
          <w:p w14:paraId="03CE7CDB" w14:textId="5DBCDA9A" w:rsidR="00F013CF" w:rsidRPr="00C3510A" w:rsidRDefault="00921AA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needed. 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23989A1A" w14:textId="0D17CE6D" w:rsidR="00F013CF" w:rsidRPr="00472E19" w:rsidRDefault="00B02270" w:rsidP="009915BA">
            <w:pPr>
              <w:pStyle w:val="TableText"/>
              <w:jc w:val="center"/>
              <w:rPr>
                <w:sz w:val="22"/>
                <w:szCs w:val="22"/>
                <w:highlight w:val="darkGray"/>
              </w:rPr>
            </w:pPr>
            <w:r>
              <w:t>System Artifact</w:t>
            </w:r>
          </w:p>
        </w:tc>
      </w:tr>
    </w:tbl>
    <w:p w14:paraId="60572EB0" w14:textId="3C75DD40" w:rsidR="00445D70" w:rsidRDefault="00445D70" w:rsidP="00B25FB8">
      <w:pPr>
        <w:pStyle w:val="Heading1"/>
      </w:pPr>
      <w:bookmarkStart w:id="32" w:name="_Toc55230051"/>
      <w:r>
        <w:t>Decision Point #2 – Test Artifacts</w:t>
      </w:r>
      <w:bookmarkEnd w:id="32"/>
    </w:p>
    <w:p w14:paraId="193EA653" w14:textId="0457ADC5" w:rsidR="00F013CF" w:rsidRPr="00F013CF" w:rsidRDefault="00F013CF" w:rsidP="00C3510A">
      <w:pPr>
        <w:pStyle w:val="Instructions"/>
      </w:pPr>
      <w:r w:rsidRPr="00F013CF">
        <w:t>Select artifacts that apply</w:t>
      </w:r>
      <w:r w:rsidR="001D0A1E" w:rsidRPr="001D0A1E">
        <w:t xml:space="preserve"> </w:t>
      </w:r>
      <w:r w:rsidR="001D0A1E">
        <w:t>to this project</w:t>
      </w:r>
      <w:r w:rsidRPr="00F013CF">
        <w:t xml:space="preserve"> and remove (delete rows</w:t>
      </w:r>
      <w:r>
        <w:t>)</w:t>
      </w:r>
      <w:r w:rsidRPr="00F013CF">
        <w:t xml:space="preserve"> any artifacts that were not selected.</w:t>
      </w:r>
    </w:p>
    <w:p w14:paraId="20A7FBAE" w14:textId="377D666C" w:rsidR="00445D70" w:rsidRDefault="00445D70" w:rsidP="00445D70">
      <w:pPr>
        <w:pStyle w:val="Caption"/>
        <w:jc w:val="center"/>
      </w:pPr>
      <w:bookmarkStart w:id="33" w:name="_Toc54274884"/>
      <w:bookmarkStart w:id="34" w:name="_Toc55230062"/>
      <w:r>
        <w:t xml:space="preserve">Table </w:t>
      </w:r>
      <w:r w:rsidR="00AE4126">
        <w:t>7</w:t>
      </w:r>
      <w:r>
        <w:t xml:space="preserve"> – Decision Point #2 - Test </w:t>
      </w:r>
      <w:bookmarkEnd w:id="33"/>
      <w:r w:rsidR="008800DC">
        <w:t>Artifacts</w:t>
      </w:r>
      <w:bookmarkEnd w:id="34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Decision Point 1 - Test Artifacts"/>
        <w:tblDescription w:val="List of Decision Point 2 - Test artifacts by artifact name, action, justification, and view artifact (which is embedded)."/>
      </w:tblPr>
      <w:tblGrid>
        <w:gridCol w:w="3685"/>
        <w:gridCol w:w="990"/>
        <w:gridCol w:w="4140"/>
        <w:gridCol w:w="1620"/>
      </w:tblGrid>
      <w:tr w:rsidR="00445D70" w14:paraId="0A6F8346" w14:textId="77777777" w:rsidTr="00445D70">
        <w:trPr>
          <w:trHeight w:val="368"/>
          <w:tblHeader/>
          <w:jc w:val="center"/>
        </w:trPr>
        <w:tc>
          <w:tcPr>
            <w:tcW w:w="3685" w:type="dxa"/>
            <w:shd w:val="clear" w:color="auto" w:fill="002060"/>
          </w:tcPr>
          <w:p w14:paraId="676F020C" w14:textId="663A23E8" w:rsidR="00445D70" w:rsidRPr="00637019" w:rsidRDefault="00C2683F" w:rsidP="00C2683F">
            <w:pPr>
              <w:pStyle w:val="TableHead"/>
            </w:pPr>
            <w:r>
              <w:t>Artifact</w:t>
            </w:r>
            <w:r w:rsidR="00445D70"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28AE7D46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140" w:type="dxa"/>
            <w:shd w:val="clear" w:color="auto" w:fill="002060"/>
          </w:tcPr>
          <w:p w14:paraId="4908A405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620" w:type="dxa"/>
            <w:shd w:val="clear" w:color="auto" w:fill="002060"/>
          </w:tcPr>
          <w:p w14:paraId="6B89397E" w14:textId="765BA1E3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5609C7" w14:paraId="0CF469FE" w14:textId="77777777" w:rsidTr="00C3510A">
        <w:trPr>
          <w:jc w:val="center"/>
        </w:trPr>
        <w:tc>
          <w:tcPr>
            <w:tcW w:w="3685" w:type="dxa"/>
          </w:tcPr>
          <w:p w14:paraId="730BC881" w14:textId="0E48CAA4" w:rsidR="005609C7" w:rsidRPr="00C3510A" w:rsidRDefault="005609C7" w:rsidP="005609C7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#2 - Test Checklist</w:t>
            </w:r>
          </w:p>
        </w:tc>
        <w:sdt>
          <w:sdtPr>
            <w:rPr>
              <w:sz w:val="22"/>
              <w:szCs w:val="22"/>
            </w:rPr>
            <w:id w:val="137596234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617DFEC" w14:textId="6B21226D" w:rsidR="005609C7" w:rsidRPr="00C3510A" w:rsidRDefault="005609C7" w:rsidP="005609C7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7CF6194D" w14:textId="7132AED3" w:rsidR="005609C7" w:rsidRPr="00C3510A" w:rsidRDefault="005609C7" w:rsidP="005609C7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620" w:type="dxa"/>
          </w:tcPr>
          <w:p w14:paraId="0835A480" w14:textId="130DAA3E" w:rsidR="005609C7" w:rsidRPr="00C3510A" w:rsidRDefault="005609C7" w:rsidP="005609C7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3D04D12">
                <v:shape id="_x0000_i1035" type="#_x0000_t75" style="width:77.25pt;height:49.5pt" o:ole="">
                  <v:imagedata r:id="rId42" o:title=""/>
                </v:shape>
                <o:OLEObject Type="Embed" ProgID="Acrobat.Document.DC" ShapeID="_x0000_i1035" DrawAspect="Icon" ObjectID="_1692695106" r:id="rId43"/>
              </w:object>
            </w:r>
          </w:p>
        </w:tc>
      </w:tr>
      <w:tr w:rsidR="005609C7" w14:paraId="401D6826" w14:textId="77777777" w:rsidTr="00C3510A">
        <w:trPr>
          <w:jc w:val="center"/>
        </w:trPr>
        <w:tc>
          <w:tcPr>
            <w:tcW w:w="3685" w:type="dxa"/>
          </w:tcPr>
          <w:p w14:paraId="33D2064E" w14:textId="279772F4" w:rsidR="005609C7" w:rsidRPr="00C3510A" w:rsidRDefault="005609C7" w:rsidP="005609C7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#2 - Presentation</w:t>
            </w:r>
          </w:p>
        </w:tc>
        <w:sdt>
          <w:sdtPr>
            <w:rPr>
              <w:sz w:val="22"/>
              <w:szCs w:val="22"/>
            </w:rPr>
            <w:id w:val="64162097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B489EED" w14:textId="5C363974" w:rsidR="005609C7" w:rsidRDefault="005609C7" w:rsidP="005609C7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4C05B39A" w14:textId="274702D0" w:rsidR="005609C7" w:rsidRPr="00C3510A" w:rsidRDefault="005609C7" w:rsidP="005609C7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620" w:type="dxa"/>
          </w:tcPr>
          <w:p w14:paraId="11C7FC0E" w14:textId="577466C5" w:rsidR="005609C7" w:rsidRDefault="005609C7" w:rsidP="005609C7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442C82ED">
                <v:shape id="_x0000_i1036" type="#_x0000_t75" style="width:77.25pt;height:50.25pt" o:ole="">
                  <v:imagedata r:id="rId44" o:title=""/>
                </v:shape>
                <o:OLEObject Type="Embed" ProgID="Acrobat.Document.DC" ShapeID="_x0000_i1036" DrawAspect="Icon" ObjectID="_1692695107" r:id="rId45"/>
              </w:object>
            </w:r>
          </w:p>
        </w:tc>
      </w:tr>
      <w:tr w:rsidR="00360905" w14:paraId="2D8510BE" w14:textId="77777777" w:rsidTr="00C3510A">
        <w:trPr>
          <w:jc w:val="center"/>
        </w:trPr>
        <w:tc>
          <w:tcPr>
            <w:tcW w:w="3685" w:type="dxa"/>
          </w:tcPr>
          <w:p w14:paraId="3B767703" w14:textId="35C5E3E4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Product Traceability Matrix (P</w:t>
            </w:r>
            <w:r w:rsidR="00540488">
              <w:rPr>
                <w:sz w:val="22"/>
                <w:szCs w:val="22"/>
                <w:lang w:eastAsia="ja-JP"/>
              </w:rPr>
              <w:t>T</w:t>
            </w:r>
            <w:r w:rsidRPr="00C3510A">
              <w:rPr>
                <w:sz w:val="22"/>
                <w:szCs w:val="22"/>
                <w:lang w:eastAsia="ja-JP"/>
              </w:rPr>
              <w:t>M)</w:t>
            </w:r>
          </w:p>
        </w:tc>
        <w:sdt>
          <w:sdtPr>
            <w:rPr>
              <w:sz w:val="22"/>
              <w:szCs w:val="22"/>
            </w:rPr>
            <w:id w:val="-112053849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AC06F5A" w14:textId="7B2A1674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537CB18D" w14:textId="63708E2A" w:rsidR="00360905" w:rsidRPr="00C3510A" w:rsidRDefault="00AD0249" w:rsidP="00360905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needed. </w:t>
            </w:r>
            <w:r w:rsidR="00360905" w:rsidRPr="00C3510A">
              <w:rPr>
                <w:sz w:val="22"/>
                <w:szCs w:val="22"/>
                <w:lang w:eastAsia="ja-JP"/>
              </w:rPr>
              <w:t>On-going through all Sprints (Excel/Jira)</w:t>
            </w:r>
            <w:r>
              <w:rPr>
                <w:sz w:val="22"/>
                <w:szCs w:val="22"/>
                <w:lang w:eastAsia="ja-JP"/>
              </w:rPr>
              <w:t>.</w:t>
            </w:r>
          </w:p>
        </w:tc>
        <w:tc>
          <w:tcPr>
            <w:tcW w:w="1620" w:type="dxa"/>
          </w:tcPr>
          <w:p w14:paraId="71B4509A" w14:textId="6798674E" w:rsidR="00360905" w:rsidRPr="00C3510A" w:rsidRDefault="00540488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1F80F970">
                <v:shape id="_x0000_i1061" type="#_x0000_t75" style="width:77.25pt;height:50.25pt" o:ole="">
                  <v:imagedata r:id="rId46" o:title=""/>
                </v:shape>
                <o:OLEObject Type="Embed" ProgID="Acrobat.Document.DC" ShapeID="_x0000_i1061" DrawAspect="Icon" ObjectID="_1692695108" r:id="rId47"/>
              </w:object>
            </w:r>
          </w:p>
        </w:tc>
      </w:tr>
      <w:tr w:rsidR="00360905" w14:paraId="4088A36B" w14:textId="77777777" w:rsidTr="00C3510A">
        <w:trPr>
          <w:jc w:val="center"/>
        </w:trPr>
        <w:tc>
          <w:tcPr>
            <w:tcW w:w="3685" w:type="dxa"/>
          </w:tcPr>
          <w:p w14:paraId="64E018F8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Retrospective Meeting Minutes</w:t>
            </w:r>
          </w:p>
        </w:tc>
        <w:sdt>
          <w:sdtPr>
            <w:rPr>
              <w:sz w:val="22"/>
              <w:szCs w:val="22"/>
            </w:rPr>
            <w:id w:val="-1119984675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42ADB08" w14:textId="7916286F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7B217BD3" w14:textId="7787715A" w:rsidR="00360905" w:rsidRPr="00C3510A" w:rsidRDefault="00AD0249" w:rsidP="007C3CF8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needed. </w:t>
            </w:r>
            <w:r w:rsidR="007C3CF8">
              <w:rPr>
                <w:sz w:val="22"/>
                <w:szCs w:val="22"/>
                <w:lang w:eastAsia="ja-JP"/>
              </w:rPr>
              <w:t>Create after each Sprint</w:t>
            </w:r>
            <w:r>
              <w:rPr>
                <w:sz w:val="22"/>
                <w:szCs w:val="22"/>
                <w:lang w:eastAsia="ja-JP"/>
              </w:rPr>
              <w:t>.</w:t>
            </w:r>
          </w:p>
        </w:tc>
        <w:tc>
          <w:tcPr>
            <w:tcW w:w="1620" w:type="dxa"/>
          </w:tcPr>
          <w:p w14:paraId="4E983727" w14:textId="3A9677B7" w:rsidR="00360905" w:rsidRPr="00C3510A" w:rsidRDefault="004E48CA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97B80A5">
                <v:shape id="_x0000_i1038" type="#_x0000_t75" style="width:77.25pt;height:50.25pt" o:ole="">
                  <v:imagedata r:id="rId48" o:title=""/>
                </v:shape>
                <o:OLEObject Type="Embed" ProgID="Acrobat.Document.DC" ShapeID="_x0000_i1038" DrawAspect="Icon" ObjectID="_1692695109" r:id="rId49"/>
              </w:object>
            </w:r>
          </w:p>
        </w:tc>
      </w:tr>
      <w:tr w:rsidR="00AE4126" w14:paraId="341E28D4" w14:textId="77777777" w:rsidTr="00472E19">
        <w:trPr>
          <w:jc w:val="center"/>
        </w:trPr>
        <w:tc>
          <w:tcPr>
            <w:tcW w:w="3685" w:type="dxa"/>
          </w:tcPr>
          <w:p w14:paraId="6FB102D1" w14:textId="0502BCDC" w:rsidR="00AE4126" w:rsidRPr="00C3510A" w:rsidRDefault="00AE4126" w:rsidP="00AE4126">
            <w:pPr>
              <w:pStyle w:val="NormalWeb"/>
              <w:spacing w:before="0" w:beforeAutospacing="0" w:after="150" w:afterAutospacing="0"/>
              <w:rPr>
                <w:sz w:val="22"/>
                <w:szCs w:val="22"/>
                <w:lang w:eastAsia="ja-JP"/>
              </w:rPr>
            </w:pPr>
            <w:r w:rsidRPr="00AE4126">
              <w:rPr>
                <w:lang w:eastAsia="ja-JP"/>
              </w:rPr>
              <w:t>System Artifacts: Sprint Burndown Chart and Velocity Chart established by project team are maintained in JIRA or other team integration tool</w:t>
            </w:r>
          </w:p>
        </w:tc>
        <w:sdt>
          <w:sdtPr>
            <w:rPr>
              <w:sz w:val="22"/>
              <w:szCs w:val="22"/>
            </w:rPr>
            <w:id w:val="-67149749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74C5FFD6" w14:textId="5B1A58C6" w:rsidR="00AE4126" w:rsidRDefault="00AE4126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6AF4B4F1" w14:textId="2C23B2EA" w:rsidR="00AE4126" w:rsidRPr="00C3510A" w:rsidRDefault="00AD0249" w:rsidP="00AD0249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As need</w:t>
            </w:r>
            <w:r w:rsidR="00DA4AF2">
              <w:rPr>
                <w:sz w:val="22"/>
                <w:szCs w:val="22"/>
                <w:lang w:eastAsia="ja-JP"/>
              </w:rPr>
              <w:t>ed</w:t>
            </w:r>
            <w:r>
              <w:rPr>
                <w:sz w:val="22"/>
                <w:szCs w:val="22"/>
                <w:lang w:eastAsia="ja-JP"/>
              </w:rPr>
              <w:t xml:space="preserve">. </w:t>
            </w:r>
            <w:r w:rsidR="00AE4126">
              <w:rPr>
                <w:sz w:val="22"/>
                <w:szCs w:val="22"/>
                <w:lang w:eastAsia="ja-JP"/>
              </w:rPr>
              <w:t>Created at the beginning of each project. Update</w:t>
            </w:r>
            <w:r>
              <w:rPr>
                <w:sz w:val="22"/>
                <w:szCs w:val="22"/>
                <w:lang w:eastAsia="ja-JP"/>
              </w:rPr>
              <w:t xml:space="preserve"> as </w:t>
            </w:r>
            <w:r w:rsidR="005038E5">
              <w:rPr>
                <w:sz w:val="22"/>
                <w:szCs w:val="22"/>
                <w:lang w:eastAsia="ja-JP"/>
              </w:rPr>
              <w:t>needed.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14:paraId="5301C0C2" w14:textId="77777777" w:rsidR="00B02270" w:rsidRPr="00B02270" w:rsidRDefault="00B02270" w:rsidP="009915BA"/>
          <w:p w14:paraId="69BD8E1F" w14:textId="77777777" w:rsidR="00B02270" w:rsidRDefault="00B02270" w:rsidP="00B02270">
            <w:pPr>
              <w:rPr>
                <w:sz w:val="22"/>
                <w:szCs w:val="22"/>
              </w:rPr>
            </w:pPr>
          </w:p>
          <w:p w14:paraId="48CE79A9" w14:textId="58731384" w:rsidR="00B02270" w:rsidRPr="00B02270" w:rsidRDefault="00B02270" w:rsidP="00B02270">
            <w:pPr>
              <w:jc w:val="center"/>
            </w:pPr>
            <w:r>
              <w:t>System Artifact</w:t>
            </w:r>
          </w:p>
        </w:tc>
      </w:tr>
      <w:tr w:rsidR="00F072BC" w14:paraId="3E055E19" w14:textId="77777777" w:rsidTr="00C3510A">
        <w:trPr>
          <w:jc w:val="center"/>
        </w:trPr>
        <w:tc>
          <w:tcPr>
            <w:tcW w:w="3685" w:type="dxa"/>
          </w:tcPr>
          <w:p w14:paraId="567ED809" w14:textId="36009324" w:rsidR="00F072BC" w:rsidRPr="00AE4126" w:rsidRDefault="00F072BC" w:rsidP="00F072BC">
            <w:pPr>
              <w:pStyle w:val="NormalWeb"/>
              <w:spacing w:before="0" w:beforeAutospacing="0" w:after="150" w:afterAutospacing="0"/>
              <w:rPr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System Design Document</w:t>
            </w:r>
          </w:p>
        </w:tc>
        <w:sdt>
          <w:sdtPr>
            <w:rPr>
              <w:sz w:val="22"/>
              <w:szCs w:val="22"/>
            </w:rPr>
            <w:id w:val="-66647489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B32AF27" w14:textId="467873FA" w:rsidR="00F072BC" w:rsidRDefault="00F072BC" w:rsidP="00F072BC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42765BDC" w14:textId="7BDF6BA8" w:rsidR="00F072BC" w:rsidRDefault="00AD0249" w:rsidP="00F072BC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Required. </w:t>
            </w:r>
            <w:r w:rsidR="00F072BC" w:rsidRPr="00C3510A">
              <w:rPr>
                <w:sz w:val="22"/>
                <w:szCs w:val="22"/>
                <w:lang w:eastAsia="ja-JP"/>
              </w:rPr>
              <w:t>Update a</w:t>
            </w:r>
            <w:r>
              <w:rPr>
                <w:sz w:val="22"/>
                <w:szCs w:val="22"/>
                <w:lang w:eastAsia="ja-JP"/>
              </w:rPr>
              <w:t>s needed.</w:t>
            </w:r>
          </w:p>
        </w:tc>
        <w:tc>
          <w:tcPr>
            <w:tcW w:w="1620" w:type="dxa"/>
          </w:tcPr>
          <w:p w14:paraId="51AEE7F4" w14:textId="5BDC85A9" w:rsidR="00F072BC" w:rsidRDefault="00F072BC" w:rsidP="00F072BC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EFF233C">
                <v:shape id="_x0000_i1039" type="#_x0000_t75" style="width:77.25pt;height:50.25pt" o:ole="">
                  <v:imagedata r:id="rId50" o:title=""/>
                </v:shape>
                <o:OLEObject Type="Embed" ProgID="Acrobat.Document.DC" ShapeID="_x0000_i1039" DrawAspect="Icon" ObjectID="_1692695110" r:id="rId51"/>
              </w:object>
            </w:r>
          </w:p>
        </w:tc>
      </w:tr>
      <w:tr w:rsidR="00360905" w14:paraId="289E13DB" w14:textId="77777777" w:rsidTr="00C3510A">
        <w:trPr>
          <w:jc w:val="center"/>
        </w:trPr>
        <w:tc>
          <w:tcPr>
            <w:tcW w:w="3685" w:type="dxa"/>
          </w:tcPr>
          <w:p w14:paraId="15DE3208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lastRenderedPageBreak/>
              <w:t>Test Case Template</w:t>
            </w:r>
          </w:p>
        </w:tc>
        <w:sdt>
          <w:sdtPr>
            <w:rPr>
              <w:sz w:val="22"/>
              <w:szCs w:val="22"/>
            </w:rPr>
            <w:id w:val="-63317147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8322477" w14:textId="0FAC832A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06ADAE9E" w14:textId="6CFE9671" w:rsidR="00360905" w:rsidRPr="00C3510A" w:rsidRDefault="00AD0249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>needed.</w:t>
            </w:r>
            <w:r>
              <w:rPr>
                <w:sz w:val="22"/>
                <w:szCs w:val="22"/>
                <w:lang w:eastAsia="ja-JP"/>
              </w:rPr>
              <w:t xml:space="preserve"> Complete </w:t>
            </w:r>
            <w:r w:rsidR="0056713B">
              <w:rPr>
                <w:sz w:val="22"/>
                <w:szCs w:val="22"/>
                <w:lang w:eastAsia="ja-JP"/>
              </w:rPr>
              <w:t>e</w:t>
            </w:r>
            <w:r w:rsidRPr="00C3510A">
              <w:rPr>
                <w:sz w:val="22"/>
                <w:szCs w:val="22"/>
                <w:lang w:eastAsia="ja-JP"/>
              </w:rPr>
              <w:t>ach UAT, Release</w:t>
            </w:r>
          </w:p>
        </w:tc>
        <w:tc>
          <w:tcPr>
            <w:tcW w:w="1620" w:type="dxa"/>
          </w:tcPr>
          <w:p w14:paraId="50109E84" w14:textId="4DA71E3C" w:rsidR="00360905" w:rsidRPr="00C3510A" w:rsidRDefault="004E48CA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1F3FB938">
                <v:shape id="_x0000_i1040" type="#_x0000_t75" style="width:77.25pt;height:50.25pt" o:ole="">
                  <v:imagedata r:id="rId52" o:title=""/>
                </v:shape>
                <o:OLEObject Type="Embed" ProgID="Acrobat.Document.DC" ShapeID="_x0000_i1040" DrawAspect="Icon" ObjectID="_1692695111" r:id="rId53"/>
              </w:object>
            </w:r>
          </w:p>
        </w:tc>
      </w:tr>
      <w:tr w:rsidR="00360905" w14:paraId="64AC53E0" w14:textId="77777777" w:rsidTr="00C3510A">
        <w:trPr>
          <w:jc w:val="center"/>
        </w:trPr>
        <w:tc>
          <w:tcPr>
            <w:tcW w:w="3685" w:type="dxa"/>
          </w:tcPr>
          <w:p w14:paraId="536C9398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Test Plan</w:t>
            </w:r>
          </w:p>
        </w:tc>
        <w:sdt>
          <w:sdtPr>
            <w:rPr>
              <w:sz w:val="22"/>
              <w:szCs w:val="22"/>
            </w:rPr>
            <w:id w:val="205395429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76722A9" w14:textId="37B5F318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1AA96B37" w14:textId="5120A8F5" w:rsidR="00360905" w:rsidRPr="00C3510A" w:rsidRDefault="00DA4AF2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needed. </w:t>
            </w:r>
            <w:r w:rsidR="00AD0249">
              <w:rPr>
                <w:sz w:val="22"/>
                <w:szCs w:val="22"/>
                <w:lang w:eastAsia="ja-JP"/>
              </w:rPr>
              <w:t xml:space="preserve">Complete </w:t>
            </w:r>
            <w:r w:rsidR="0056713B">
              <w:rPr>
                <w:sz w:val="22"/>
                <w:szCs w:val="22"/>
                <w:lang w:eastAsia="ja-JP"/>
              </w:rPr>
              <w:t>e</w:t>
            </w:r>
            <w:r w:rsidR="00AD0249" w:rsidRPr="00C3510A">
              <w:rPr>
                <w:sz w:val="22"/>
                <w:szCs w:val="22"/>
                <w:lang w:eastAsia="ja-JP"/>
              </w:rPr>
              <w:t>ach UAT, Release</w:t>
            </w:r>
          </w:p>
        </w:tc>
        <w:tc>
          <w:tcPr>
            <w:tcW w:w="1620" w:type="dxa"/>
          </w:tcPr>
          <w:p w14:paraId="7082CAD5" w14:textId="57686866" w:rsidR="00360905" w:rsidRPr="00C3510A" w:rsidRDefault="006861D7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B7A032B">
                <v:shape id="_x0000_i1041" type="#_x0000_t75" style="width:77.25pt;height:50.25pt" o:ole="">
                  <v:imagedata r:id="rId54" o:title=""/>
                </v:shape>
                <o:OLEObject Type="Embed" ProgID="Acrobat.Document.DC" ShapeID="_x0000_i1041" DrawAspect="Icon" ObjectID="_1692695112" r:id="rId55"/>
              </w:object>
            </w:r>
          </w:p>
        </w:tc>
      </w:tr>
    </w:tbl>
    <w:p w14:paraId="70DA7CA8" w14:textId="7AA199AF" w:rsidR="00F013CF" w:rsidRDefault="00445D70" w:rsidP="00C3510A">
      <w:pPr>
        <w:pStyle w:val="Caption"/>
        <w:spacing w:before="240"/>
        <w:jc w:val="center"/>
      </w:pPr>
      <w:bookmarkStart w:id="35" w:name="_Toc54274885"/>
      <w:bookmarkStart w:id="36" w:name="_Toc55230063"/>
      <w:r>
        <w:t xml:space="preserve">Table </w:t>
      </w:r>
      <w:r w:rsidR="00F072BC">
        <w:t>8</w:t>
      </w:r>
      <w:r>
        <w:t xml:space="preserve"> – </w:t>
      </w:r>
      <w:bookmarkEnd w:id="35"/>
      <w:r>
        <w:t xml:space="preserve">Decision Point #2 – </w:t>
      </w:r>
      <w:r w:rsidR="00EC555C">
        <w:t xml:space="preserve">Test - </w:t>
      </w:r>
      <w:r>
        <w:t>P</w:t>
      </w:r>
      <w:r w:rsidR="00AE4126">
        <w:t>rivacy</w:t>
      </w:r>
      <w:r>
        <w:t xml:space="preserve"> </w:t>
      </w:r>
      <w:r w:rsidR="008800DC">
        <w:t>Artifacts</w:t>
      </w:r>
      <w:bookmarkEnd w:id="36"/>
    </w:p>
    <w:tbl>
      <w:tblPr>
        <w:tblStyle w:val="TableGrid"/>
        <w:tblW w:w="10439" w:type="dxa"/>
        <w:tblInd w:w="-544" w:type="dxa"/>
        <w:tblLayout w:type="fixed"/>
        <w:tblLook w:val="00A0" w:firstRow="1" w:lastRow="0" w:firstColumn="1" w:lastColumn="0" w:noHBand="0" w:noVBand="0"/>
        <w:tblCaption w:val="Decition Point #2 - Project Artifacts"/>
        <w:tblDescription w:val="List of Project artifacts by artifact name, action, justification, and view artifact (which is embedded)."/>
      </w:tblPr>
      <w:tblGrid>
        <w:gridCol w:w="3689"/>
        <w:gridCol w:w="990"/>
        <w:gridCol w:w="5760"/>
      </w:tblGrid>
      <w:tr w:rsidR="00472E19" w14:paraId="0BBD037A" w14:textId="77777777" w:rsidTr="00472E19">
        <w:trPr>
          <w:trHeight w:val="521"/>
          <w:tblHeader/>
        </w:trPr>
        <w:tc>
          <w:tcPr>
            <w:tcW w:w="3689" w:type="dxa"/>
            <w:shd w:val="clear" w:color="auto" w:fill="002060"/>
            <w:vAlign w:val="center"/>
          </w:tcPr>
          <w:p w14:paraId="5B46E26F" w14:textId="3D478B2A" w:rsidR="00472E19" w:rsidRPr="00434458" w:rsidRDefault="00472E19" w:rsidP="00C3510A">
            <w:pPr>
              <w:pStyle w:val="Caption"/>
              <w:spacing w:before="240"/>
              <w:jc w:val="center"/>
              <w:rPr>
                <w:szCs w:val="22"/>
              </w:rPr>
            </w:pPr>
            <w:r w:rsidRPr="00C3510A">
              <w:rPr>
                <w:sz w:val="22"/>
                <w:szCs w:val="22"/>
              </w:rPr>
              <w:t>Artifact Name</w:t>
            </w:r>
          </w:p>
        </w:tc>
        <w:tc>
          <w:tcPr>
            <w:tcW w:w="990" w:type="dxa"/>
            <w:shd w:val="clear" w:color="auto" w:fill="002060"/>
            <w:vAlign w:val="center"/>
          </w:tcPr>
          <w:p w14:paraId="4969938A" w14:textId="77777777" w:rsidR="00472E19" w:rsidRPr="00C2683F" w:rsidRDefault="00472E19" w:rsidP="00C2683F">
            <w:pPr>
              <w:pStyle w:val="TableHead"/>
              <w:rPr>
                <w:szCs w:val="22"/>
              </w:rPr>
            </w:pPr>
            <w:r w:rsidRPr="00C2683F">
              <w:rPr>
                <w:szCs w:val="22"/>
              </w:rPr>
              <w:t>Action</w:t>
            </w:r>
          </w:p>
        </w:tc>
        <w:tc>
          <w:tcPr>
            <w:tcW w:w="5760" w:type="dxa"/>
            <w:shd w:val="clear" w:color="auto" w:fill="002060"/>
            <w:vAlign w:val="center"/>
          </w:tcPr>
          <w:p w14:paraId="724DFF74" w14:textId="77777777" w:rsidR="00472E19" w:rsidRPr="00C2683F" w:rsidRDefault="00472E19" w:rsidP="00C2683F">
            <w:pPr>
              <w:pStyle w:val="TableHead"/>
              <w:rPr>
                <w:szCs w:val="22"/>
              </w:rPr>
            </w:pPr>
            <w:r w:rsidRPr="00C2683F">
              <w:rPr>
                <w:szCs w:val="22"/>
              </w:rPr>
              <w:t>Justification</w:t>
            </w:r>
          </w:p>
        </w:tc>
      </w:tr>
      <w:tr w:rsidR="00472E19" w14:paraId="32D1C614" w14:textId="77777777" w:rsidTr="00472E19">
        <w:trPr>
          <w:trHeight w:val="341"/>
        </w:trPr>
        <w:tc>
          <w:tcPr>
            <w:tcW w:w="3689" w:type="dxa"/>
          </w:tcPr>
          <w:p w14:paraId="378C730F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Privacy Impact Assessment</w:t>
            </w:r>
          </w:p>
        </w:tc>
        <w:sdt>
          <w:sdtPr>
            <w:rPr>
              <w:sz w:val="22"/>
              <w:szCs w:val="22"/>
            </w:rPr>
            <w:id w:val="82292507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226C611" w14:textId="17F79F4B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448935D2" w14:textId="1C082610" w:rsidR="00472E19" w:rsidRPr="00C3510A" w:rsidRDefault="00472E19" w:rsidP="007C3CF8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See </w:t>
            </w:r>
            <w:r>
              <w:rPr>
                <w:sz w:val="22"/>
                <w:szCs w:val="22"/>
                <w:lang w:eastAsia="ja-JP"/>
              </w:rPr>
              <w:t>IMB</w:t>
            </w:r>
            <w:r w:rsidRPr="00C3510A">
              <w:rPr>
                <w:sz w:val="22"/>
                <w:szCs w:val="22"/>
                <w:lang w:eastAsia="ja-JP"/>
              </w:rPr>
              <w:t xml:space="preserve"> for </w:t>
            </w:r>
            <w:r>
              <w:rPr>
                <w:sz w:val="22"/>
                <w:szCs w:val="22"/>
                <w:lang w:eastAsia="ja-JP"/>
              </w:rPr>
              <w:t>assistance</w:t>
            </w:r>
          </w:p>
        </w:tc>
      </w:tr>
      <w:tr w:rsidR="00472E19" w14:paraId="567415B9" w14:textId="77777777" w:rsidTr="00472E19">
        <w:trPr>
          <w:trHeight w:val="350"/>
        </w:trPr>
        <w:tc>
          <w:tcPr>
            <w:tcW w:w="3689" w:type="dxa"/>
          </w:tcPr>
          <w:p w14:paraId="34A8BDF7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Privacy Threshold Analysis</w:t>
            </w:r>
          </w:p>
        </w:tc>
        <w:sdt>
          <w:sdtPr>
            <w:rPr>
              <w:sz w:val="22"/>
              <w:szCs w:val="22"/>
            </w:rPr>
            <w:id w:val="-402460065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88C7842" w14:textId="1B313B26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4FEE5969" w14:textId="48142BCF" w:rsidR="00472E19" w:rsidRPr="00C3510A" w:rsidRDefault="00472E19" w:rsidP="007C3CF8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See </w:t>
            </w:r>
            <w:r>
              <w:rPr>
                <w:sz w:val="22"/>
                <w:szCs w:val="22"/>
                <w:lang w:eastAsia="ja-JP"/>
              </w:rPr>
              <w:t>IMB</w:t>
            </w:r>
            <w:r w:rsidRPr="00C3510A">
              <w:rPr>
                <w:sz w:val="22"/>
                <w:szCs w:val="22"/>
                <w:lang w:eastAsia="ja-JP"/>
              </w:rPr>
              <w:t xml:space="preserve"> for </w:t>
            </w:r>
            <w:r>
              <w:rPr>
                <w:sz w:val="22"/>
                <w:szCs w:val="22"/>
                <w:lang w:eastAsia="ja-JP"/>
              </w:rPr>
              <w:t>assistance</w:t>
            </w:r>
          </w:p>
        </w:tc>
      </w:tr>
    </w:tbl>
    <w:p w14:paraId="5C416F00" w14:textId="65D352B0" w:rsidR="00445D70" w:rsidRDefault="00445D70" w:rsidP="00C3510A">
      <w:pPr>
        <w:pStyle w:val="Caption"/>
        <w:spacing w:before="240" w:after="0"/>
        <w:jc w:val="center"/>
      </w:pPr>
      <w:bookmarkStart w:id="37" w:name="_Toc54274886"/>
      <w:bookmarkStart w:id="38" w:name="_Toc55230064"/>
      <w:r>
        <w:t xml:space="preserve">Table </w:t>
      </w:r>
      <w:r w:rsidR="00F072BC">
        <w:t>9</w:t>
      </w:r>
      <w:r>
        <w:t xml:space="preserve"> – Decision Point #2 </w:t>
      </w:r>
      <w:r w:rsidR="00327D8B">
        <w:t xml:space="preserve">– </w:t>
      </w:r>
      <w:r w:rsidR="00EC555C">
        <w:t xml:space="preserve">Test - </w:t>
      </w:r>
      <w:r>
        <w:t>Security Artifacts</w:t>
      </w:r>
      <w:bookmarkEnd w:id="37"/>
      <w:bookmarkEnd w:id="38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Security Artifacts"/>
        <w:tblDescription w:val="List of Security artifacts by artifact name, updated, completed, created, and comments columns."/>
      </w:tblPr>
      <w:tblGrid>
        <w:gridCol w:w="3595"/>
        <w:gridCol w:w="990"/>
        <w:gridCol w:w="5850"/>
      </w:tblGrid>
      <w:tr w:rsidR="00472E19" w14:paraId="159290DC" w14:textId="77777777" w:rsidTr="00472E19">
        <w:trPr>
          <w:trHeight w:val="404"/>
          <w:tblHeader/>
          <w:jc w:val="center"/>
        </w:trPr>
        <w:tc>
          <w:tcPr>
            <w:tcW w:w="3595" w:type="dxa"/>
            <w:shd w:val="clear" w:color="auto" w:fill="002060"/>
            <w:vAlign w:val="center"/>
          </w:tcPr>
          <w:p w14:paraId="554C4112" w14:textId="34369747" w:rsidR="00472E19" w:rsidRPr="00637019" w:rsidRDefault="00472E19" w:rsidP="00C3510A">
            <w:pPr>
              <w:pStyle w:val="Caption"/>
              <w:spacing w:before="240"/>
              <w:jc w:val="center"/>
            </w:pPr>
            <w:r>
              <w:t>Artifact Name</w:t>
            </w:r>
          </w:p>
        </w:tc>
        <w:tc>
          <w:tcPr>
            <w:tcW w:w="990" w:type="dxa"/>
            <w:shd w:val="clear" w:color="auto" w:fill="002060"/>
            <w:vAlign w:val="center"/>
          </w:tcPr>
          <w:p w14:paraId="696922DB" w14:textId="77777777" w:rsidR="00472E19" w:rsidRPr="00637019" w:rsidRDefault="00472E19" w:rsidP="00445D70">
            <w:pPr>
              <w:pStyle w:val="TableHead"/>
            </w:pPr>
            <w:r>
              <w:t>Action</w:t>
            </w:r>
          </w:p>
        </w:tc>
        <w:tc>
          <w:tcPr>
            <w:tcW w:w="5850" w:type="dxa"/>
            <w:shd w:val="clear" w:color="auto" w:fill="002060"/>
            <w:vAlign w:val="center"/>
          </w:tcPr>
          <w:p w14:paraId="016B2B2A" w14:textId="77777777" w:rsidR="00472E19" w:rsidRPr="00637019" w:rsidRDefault="00472E19" w:rsidP="00445D70">
            <w:pPr>
              <w:pStyle w:val="TableHead"/>
            </w:pPr>
            <w:r>
              <w:t>Justification</w:t>
            </w:r>
          </w:p>
        </w:tc>
      </w:tr>
      <w:tr w:rsidR="00472E19" w:rsidRPr="00C2683F" w14:paraId="47AE3D39" w14:textId="77777777" w:rsidTr="00472E19">
        <w:trPr>
          <w:trHeight w:val="377"/>
          <w:jc w:val="center"/>
        </w:trPr>
        <w:tc>
          <w:tcPr>
            <w:tcW w:w="3595" w:type="dxa"/>
          </w:tcPr>
          <w:p w14:paraId="32CBF84A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Configuration Management Plan</w:t>
            </w:r>
          </w:p>
        </w:tc>
        <w:sdt>
          <w:sdtPr>
            <w:rPr>
              <w:sz w:val="22"/>
              <w:szCs w:val="22"/>
            </w:rPr>
            <w:id w:val="22364770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600FF18" w14:textId="11A4F1C2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7F47137E" w14:textId="7B1838EC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:rsidRPr="00C2683F" w14:paraId="5EA4BBFF" w14:textId="77777777" w:rsidTr="00472E19">
        <w:trPr>
          <w:trHeight w:val="350"/>
          <w:jc w:val="center"/>
        </w:trPr>
        <w:tc>
          <w:tcPr>
            <w:tcW w:w="3595" w:type="dxa"/>
          </w:tcPr>
          <w:p w14:paraId="026F8CE0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FIPS 199</w:t>
            </w:r>
          </w:p>
        </w:tc>
        <w:sdt>
          <w:sdtPr>
            <w:rPr>
              <w:sz w:val="22"/>
              <w:szCs w:val="22"/>
            </w:rPr>
            <w:id w:val="-64751463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C7C26B3" w14:textId="7F8FF95F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11E552C9" w14:textId="6AFFF4C9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:rsidRPr="00C2683F" w14:paraId="771E299E" w14:textId="77777777" w:rsidTr="00472E19">
        <w:trPr>
          <w:trHeight w:val="350"/>
          <w:jc w:val="center"/>
        </w:trPr>
        <w:tc>
          <w:tcPr>
            <w:tcW w:w="3595" w:type="dxa"/>
          </w:tcPr>
          <w:p w14:paraId="70CD00A2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Security Assessment Plan</w:t>
            </w:r>
          </w:p>
        </w:tc>
        <w:sdt>
          <w:sdtPr>
            <w:rPr>
              <w:sz w:val="22"/>
              <w:szCs w:val="22"/>
            </w:rPr>
            <w:id w:val="-14304428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39E4B07" w14:textId="0A1AC510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6AB10EE7" w14:textId="785EB069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:rsidRPr="00C2683F" w14:paraId="31A2D784" w14:textId="77777777" w:rsidTr="00472E19">
        <w:trPr>
          <w:trHeight w:val="359"/>
          <w:jc w:val="center"/>
        </w:trPr>
        <w:tc>
          <w:tcPr>
            <w:tcW w:w="3595" w:type="dxa"/>
          </w:tcPr>
          <w:p w14:paraId="5B2F89AF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Security Business Impact Assessment</w:t>
            </w:r>
          </w:p>
        </w:tc>
        <w:sdt>
          <w:sdtPr>
            <w:rPr>
              <w:sz w:val="22"/>
              <w:szCs w:val="22"/>
            </w:rPr>
            <w:id w:val="163074509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9C1DF02" w14:textId="2E980333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2D9520CD" w14:textId="63A2B3D6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:rsidRPr="00C2683F" w14:paraId="52564D4C" w14:textId="77777777" w:rsidTr="00472E19">
        <w:trPr>
          <w:trHeight w:val="368"/>
          <w:jc w:val="center"/>
        </w:trPr>
        <w:tc>
          <w:tcPr>
            <w:tcW w:w="3595" w:type="dxa"/>
          </w:tcPr>
          <w:p w14:paraId="4F32ABB5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Security Contingency Plan </w:t>
            </w:r>
          </w:p>
        </w:tc>
        <w:sdt>
          <w:sdtPr>
            <w:rPr>
              <w:sz w:val="22"/>
              <w:szCs w:val="22"/>
            </w:rPr>
            <w:id w:val="-102801925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5F226E7" w14:textId="44A32747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15CB5831" w14:textId="73DA1725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:rsidRPr="00C2683F" w14:paraId="7233EF67" w14:textId="77777777" w:rsidTr="00472E19">
        <w:trPr>
          <w:trHeight w:val="350"/>
          <w:jc w:val="center"/>
        </w:trPr>
        <w:tc>
          <w:tcPr>
            <w:tcW w:w="3595" w:type="dxa"/>
          </w:tcPr>
          <w:p w14:paraId="53E03A45" w14:textId="0731C21A" w:rsidR="00472E19" w:rsidRPr="00C3510A" w:rsidRDefault="00472E19" w:rsidP="00EC555C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System Artifact</w:t>
            </w:r>
            <w:r w:rsidRPr="00C3510A">
              <w:rPr>
                <w:sz w:val="22"/>
                <w:szCs w:val="22"/>
                <w:lang w:eastAsia="ja-JP"/>
              </w:rPr>
              <w:t>: Security Vulnerability Scan Results</w:t>
            </w:r>
          </w:p>
        </w:tc>
        <w:sdt>
          <w:sdtPr>
            <w:rPr>
              <w:sz w:val="22"/>
              <w:szCs w:val="22"/>
            </w:rPr>
            <w:id w:val="32409769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C2844DA" w14:textId="248DE207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850" w:type="dxa"/>
          </w:tcPr>
          <w:p w14:paraId="0FE64C98" w14:textId="10B6D0B1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</w:tbl>
    <w:p w14:paraId="04C474CB" w14:textId="6F77DC10" w:rsidR="00445D70" w:rsidRDefault="00445D70" w:rsidP="00E7324A">
      <w:pPr>
        <w:pStyle w:val="Heading1"/>
      </w:pPr>
      <w:bookmarkStart w:id="39" w:name="_Toc55230052"/>
      <w:r w:rsidRPr="00E7324A">
        <w:t>Decision</w:t>
      </w:r>
      <w:r>
        <w:t xml:space="preserve"> Point #3 Release Artifacts</w:t>
      </w:r>
      <w:bookmarkEnd w:id="39"/>
    </w:p>
    <w:p w14:paraId="18E2B1F1" w14:textId="15922B0F" w:rsidR="00F013CF" w:rsidRPr="00F013CF" w:rsidRDefault="00F013CF" w:rsidP="00C3510A">
      <w:pPr>
        <w:pStyle w:val="Instructions"/>
      </w:pPr>
      <w:r w:rsidRPr="00F013CF">
        <w:t xml:space="preserve">Select artifacts that apply </w:t>
      </w:r>
      <w:r w:rsidR="001D0A1E">
        <w:t xml:space="preserve">to this project </w:t>
      </w:r>
      <w:r w:rsidRPr="00F013CF">
        <w:t>and remove (delete rows</w:t>
      </w:r>
      <w:r>
        <w:t>)</w:t>
      </w:r>
      <w:r w:rsidRPr="00F013CF">
        <w:t xml:space="preserve"> any artifacts that were not selected.</w:t>
      </w:r>
    </w:p>
    <w:p w14:paraId="7FC13C53" w14:textId="22E961D9" w:rsidR="00445D70" w:rsidRDefault="00445D70" w:rsidP="00C3510A">
      <w:pPr>
        <w:pStyle w:val="Caption"/>
        <w:spacing w:before="240"/>
        <w:jc w:val="center"/>
      </w:pPr>
      <w:bookmarkStart w:id="40" w:name="_Toc55230065"/>
      <w:r>
        <w:t xml:space="preserve">Table </w:t>
      </w:r>
      <w:r w:rsidR="0016230C">
        <w:t>10</w:t>
      </w:r>
      <w:r>
        <w:t xml:space="preserve"> – Decision Point #3 - Release </w:t>
      </w:r>
      <w:r w:rsidR="008800DC">
        <w:t>Artifacts</w:t>
      </w:r>
      <w:bookmarkEnd w:id="40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Decision Point 1 - Test Artifacts"/>
        <w:tblDescription w:val="List of Decision Point 2 - Test Artifacts by artifact name, action, justification, and view artifact (which is embedded)."/>
      </w:tblPr>
      <w:tblGrid>
        <w:gridCol w:w="3685"/>
        <w:gridCol w:w="990"/>
        <w:gridCol w:w="4140"/>
        <w:gridCol w:w="1620"/>
      </w:tblGrid>
      <w:tr w:rsidR="00445D70" w14:paraId="3C416187" w14:textId="77777777" w:rsidTr="00445D70">
        <w:trPr>
          <w:trHeight w:val="368"/>
          <w:tblHeader/>
          <w:jc w:val="center"/>
        </w:trPr>
        <w:tc>
          <w:tcPr>
            <w:tcW w:w="3685" w:type="dxa"/>
            <w:shd w:val="clear" w:color="auto" w:fill="002060"/>
          </w:tcPr>
          <w:p w14:paraId="33343F47" w14:textId="44F6D723" w:rsidR="00445D70" w:rsidRPr="00637019" w:rsidRDefault="008800DC" w:rsidP="008800DC">
            <w:pPr>
              <w:pStyle w:val="TableHead"/>
            </w:pPr>
            <w:r>
              <w:t>Artifact</w:t>
            </w:r>
            <w:r w:rsidR="00445D70"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766C5BD5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140" w:type="dxa"/>
            <w:shd w:val="clear" w:color="auto" w:fill="002060"/>
          </w:tcPr>
          <w:p w14:paraId="360C00CD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620" w:type="dxa"/>
            <w:shd w:val="clear" w:color="auto" w:fill="002060"/>
          </w:tcPr>
          <w:p w14:paraId="05878D38" w14:textId="4BD620D6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360905" w14:paraId="6EFE478D" w14:textId="77777777" w:rsidTr="00C3510A">
        <w:trPr>
          <w:jc w:val="center"/>
        </w:trPr>
        <w:tc>
          <w:tcPr>
            <w:tcW w:w="3685" w:type="dxa"/>
          </w:tcPr>
          <w:p w14:paraId="33475D1F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#3 - Release Checklist</w:t>
            </w:r>
          </w:p>
        </w:tc>
        <w:sdt>
          <w:sdtPr>
            <w:rPr>
              <w:sz w:val="22"/>
              <w:szCs w:val="22"/>
            </w:rPr>
            <w:id w:val="210830492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3CC4960" w14:textId="2EEF4236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5F27BCEB" w14:textId="6968DCED" w:rsidR="00360905" w:rsidRPr="00C3510A" w:rsidRDefault="00360905" w:rsidP="00360905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620" w:type="dxa"/>
          </w:tcPr>
          <w:p w14:paraId="1287636F" w14:textId="7E838EEF" w:rsidR="00360905" w:rsidRPr="00C3510A" w:rsidRDefault="004E48CA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180F61B6">
                <v:shape id="_x0000_i1042" type="#_x0000_t75" style="width:77.25pt;height:50.25pt" o:ole="">
                  <v:imagedata r:id="rId56" o:title=""/>
                </v:shape>
                <o:OLEObject Type="Embed" ProgID="Acrobat.Document.DC" ShapeID="_x0000_i1042" DrawAspect="Icon" ObjectID="_1692695113" r:id="rId57"/>
              </w:object>
            </w:r>
          </w:p>
        </w:tc>
      </w:tr>
      <w:tr w:rsidR="00360905" w14:paraId="538F4F57" w14:textId="77777777" w:rsidTr="00C3510A">
        <w:trPr>
          <w:jc w:val="center"/>
        </w:trPr>
        <w:tc>
          <w:tcPr>
            <w:tcW w:w="3685" w:type="dxa"/>
          </w:tcPr>
          <w:p w14:paraId="2C0BEF33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Decision Point #3 - Release Presentation</w:t>
            </w:r>
          </w:p>
        </w:tc>
        <w:sdt>
          <w:sdtPr>
            <w:rPr>
              <w:sz w:val="22"/>
              <w:szCs w:val="22"/>
            </w:rPr>
            <w:id w:val="72264512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0E43E7C" w14:textId="740E338F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2F3DF569" w14:textId="207041CE" w:rsidR="00360905" w:rsidRPr="00C3510A" w:rsidRDefault="00360905" w:rsidP="00360905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Governance Requirement</w:t>
            </w:r>
          </w:p>
        </w:tc>
        <w:tc>
          <w:tcPr>
            <w:tcW w:w="1620" w:type="dxa"/>
          </w:tcPr>
          <w:p w14:paraId="76FC993A" w14:textId="7753BC2E" w:rsidR="00360905" w:rsidRPr="00C3510A" w:rsidRDefault="004E48CA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626720CD">
                <v:shape id="_x0000_i1043" type="#_x0000_t75" style="width:77.25pt;height:50.25pt" o:ole="">
                  <v:imagedata r:id="rId58" o:title=""/>
                </v:shape>
                <o:OLEObject Type="Embed" ProgID="Acrobat.Document.DC" ShapeID="_x0000_i1043" DrawAspect="Icon" ObjectID="_1692695114" r:id="rId59"/>
              </w:object>
            </w:r>
          </w:p>
        </w:tc>
      </w:tr>
      <w:tr w:rsidR="00360905" w14:paraId="32850B7D" w14:textId="77777777" w:rsidTr="00B7099A">
        <w:trPr>
          <w:jc w:val="center"/>
        </w:trPr>
        <w:tc>
          <w:tcPr>
            <w:tcW w:w="3685" w:type="dxa"/>
          </w:tcPr>
          <w:p w14:paraId="3BE38D74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lastRenderedPageBreak/>
              <w:t xml:space="preserve">Directed by the PWS: Training Materials </w:t>
            </w:r>
          </w:p>
        </w:tc>
        <w:sdt>
          <w:sdtPr>
            <w:rPr>
              <w:sz w:val="22"/>
              <w:szCs w:val="22"/>
            </w:rPr>
            <w:id w:val="44227372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3B6749B" w14:textId="5F2BD04F" w:rsidR="00360905" w:rsidRPr="00C3510A" w:rsidRDefault="00762A7E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29A43381" w14:textId="0F75F8BC" w:rsidR="00360905" w:rsidRPr="00C3510A" w:rsidRDefault="00762A7E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>needed</w:t>
            </w:r>
            <w:r>
              <w:rPr>
                <w:sz w:val="22"/>
                <w:szCs w:val="22"/>
                <w:lang w:eastAsia="ja-JP"/>
              </w:rPr>
              <w:t xml:space="preserve">, update at the </w:t>
            </w:r>
            <w:r w:rsidR="00360905" w:rsidRPr="00C3510A">
              <w:rPr>
                <w:sz w:val="22"/>
                <w:szCs w:val="22"/>
                <w:lang w:eastAsia="ja-JP"/>
              </w:rPr>
              <w:t>end of each Release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14:paraId="1B58A37F" w14:textId="7CC4AB6D" w:rsidR="00360905" w:rsidRPr="00C3510A" w:rsidRDefault="00B02270" w:rsidP="009915BA">
            <w:pPr>
              <w:pStyle w:val="TableText"/>
              <w:jc w:val="center"/>
              <w:rPr>
                <w:sz w:val="22"/>
                <w:szCs w:val="22"/>
              </w:rPr>
            </w:pPr>
            <w:r>
              <w:t>Per PWS</w:t>
            </w:r>
          </w:p>
        </w:tc>
      </w:tr>
      <w:tr w:rsidR="0036735A" w14:paraId="3B68B59E" w14:textId="77777777" w:rsidTr="00C3510A">
        <w:trPr>
          <w:jc w:val="center"/>
        </w:trPr>
        <w:tc>
          <w:tcPr>
            <w:tcW w:w="3685" w:type="dxa"/>
          </w:tcPr>
          <w:p w14:paraId="3328D8E8" w14:textId="54FE6DD7" w:rsidR="0036735A" w:rsidRPr="00C3510A" w:rsidRDefault="0036735A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Domain Name Request (FNS-846)</w:t>
            </w:r>
          </w:p>
        </w:tc>
        <w:sdt>
          <w:sdtPr>
            <w:rPr>
              <w:sz w:val="22"/>
              <w:szCs w:val="22"/>
            </w:rPr>
            <w:id w:val="137065212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1160B8E" w14:textId="6E419911" w:rsidR="0036735A" w:rsidRDefault="0036735A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05C6272C" w14:textId="41CF96D5" w:rsidR="0036735A" w:rsidRPr="00C3510A" w:rsidRDefault="00AD0249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>needed.</w:t>
            </w:r>
            <w:r>
              <w:rPr>
                <w:sz w:val="22"/>
                <w:szCs w:val="22"/>
                <w:lang w:eastAsia="ja-JP"/>
              </w:rPr>
              <w:t xml:space="preserve"> Complete once 4-6 week prior to going live.</w:t>
            </w:r>
          </w:p>
        </w:tc>
        <w:tc>
          <w:tcPr>
            <w:tcW w:w="1620" w:type="dxa"/>
          </w:tcPr>
          <w:p w14:paraId="1DD97BA2" w14:textId="52E23DDD" w:rsidR="0036735A" w:rsidRPr="00C3510A" w:rsidRDefault="00762A7E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current version from the E-library</w:t>
            </w:r>
          </w:p>
        </w:tc>
      </w:tr>
      <w:tr w:rsidR="00360905" w14:paraId="6CF0A14A" w14:textId="77777777" w:rsidTr="00C3510A">
        <w:trPr>
          <w:jc w:val="center"/>
        </w:trPr>
        <w:tc>
          <w:tcPr>
            <w:tcW w:w="3685" w:type="dxa"/>
          </w:tcPr>
          <w:p w14:paraId="351697C6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Operational Readiness</w:t>
            </w:r>
          </w:p>
        </w:tc>
        <w:sdt>
          <w:sdtPr>
            <w:rPr>
              <w:sz w:val="22"/>
              <w:szCs w:val="22"/>
            </w:rPr>
            <w:id w:val="2268284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3EC946D8" w14:textId="24AF351F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4AAFA3FC" w14:textId="21643B70" w:rsidR="00360905" w:rsidRPr="00C3510A" w:rsidRDefault="00360905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>needed</w:t>
            </w:r>
            <w:r w:rsidR="00AD0249">
              <w:rPr>
                <w:sz w:val="22"/>
                <w:szCs w:val="22"/>
                <w:lang w:eastAsia="ja-JP"/>
              </w:rPr>
              <w:t xml:space="preserve">. Create </w:t>
            </w:r>
            <w:r w:rsidR="00087330">
              <w:rPr>
                <w:sz w:val="22"/>
                <w:szCs w:val="22"/>
                <w:lang w:eastAsia="ja-JP"/>
              </w:rPr>
              <w:t>at</w:t>
            </w:r>
            <w:r w:rsidRPr="00C3510A">
              <w:rPr>
                <w:sz w:val="22"/>
                <w:szCs w:val="22"/>
                <w:lang w:eastAsia="ja-JP"/>
              </w:rPr>
              <w:t xml:space="preserve"> each Release</w:t>
            </w:r>
          </w:p>
        </w:tc>
        <w:tc>
          <w:tcPr>
            <w:tcW w:w="1620" w:type="dxa"/>
          </w:tcPr>
          <w:p w14:paraId="4F32DA61" w14:textId="4491B866" w:rsidR="00360905" w:rsidRPr="00C3510A" w:rsidRDefault="003830C3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55BF7E6">
                <v:shape id="_x0000_i1044" type="#_x0000_t75" style="width:77.25pt;height:50.25pt" o:ole="">
                  <v:imagedata r:id="rId60" o:title=""/>
                </v:shape>
                <o:OLEObject Type="Embed" ProgID="Acrobat.Document.DC" ShapeID="_x0000_i1044" DrawAspect="Icon" ObjectID="_1692695115" r:id="rId61"/>
              </w:object>
            </w:r>
          </w:p>
        </w:tc>
      </w:tr>
      <w:tr w:rsidR="00360905" w14:paraId="69919278" w14:textId="77777777" w:rsidTr="00C3510A">
        <w:trPr>
          <w:jc w:val="center"/>
        </w:trPr>
        <w:tc>
          <w:tcPr>
            <w:tcW w:w="3685" w:type="dxa"/>
          </w:tcPr>
          <w:p w14:paraId="66687CDB" w14:textId="77777777" w:rsidR="00360905" w:rsidRPr="00C3510A" w:rsidRDefault="00360905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Release Notes</w:t>
            </w:r>
          </w:p>
        </w:tc>
        <w:sdt>
          <w:sdtPr>
            <w:rPr>
              <w:sz w:val="22"/>
              <w:szCs w:val="22"/>
            </w:rPr>
            <w:id w:val="100909723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18AC9D4" w14:textId="1ADF9151" w:rsidR="00360905" w:rsidRPr="00C3510A" w:rsidRDefault="00F013CF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546DB5E9" w14:textId="048E8AAB" w:rsidR="00360905" w:rsidRPr="00C3510A" w:rsidRDefault="00F81B56" w:rsidP="00AD0249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Required</w:t>
            </w:r>
            <w:r w:rsidR="00AD0249">
              <w:rPr>
                <w:sz w:val="22"/>
                <w:szCs w:val="22"/>
                <w:lang w:eastAsia="ja-JP"/>
              </w:rPr>
              <w:t>. Created</w:t>
            </w:r>
            <w:r>
              <w:rPr>
                <w:sz w:val="22"/>
                <w:szCs w:val="22"/>
                <w:lang w:eastAsia="ja-JP"/>
              </w:rPr>
              <w:t xml:space="preserve"> at each </w:t>
            </w:r>
            <w:r w:rsidR="00360905" w:rsidRPr="00C3510A">
              <w:rPr>
                <w:sz w:val="22"/>
                <w:szCs w:val="22"/>
                <w:lang w:eastAsia="ja-JP"/>
              </w:rPr>
              <w:t>Release</w:t>
            </w:r>
          </w:p>
        </w:tc>
        <w:tc>
          <w:tcPr>
            <w:tcW w:w="1620" w:type="dxa"/>
          </w:tcPr>
          <w:p w14:paraId="0FE89B11" w14:textId="13F80614" w:rsidR="00360905" w:rsidRPr="00C3510A" w:rsidRDefault="00561665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D0DE949">
                <v:shape id="_x0000_i1045" type="#_x0000_t75" style="width:77.25pt;height:50.25pt" o:ole="">
                  <v:imagedata r:id="rId62" o:title=""/>
                </v:shape>
                <o:OLEObject Type="Embed" ProgID="Acrobat.Document.DC" ShapeID="_x0000_i1045" DrawAspect="Icon" ObjectID="_1692695116" r:id="rId63"/>
              </w:object>
            </w:r>
          </w:p>
        </w:tc>
      </w:tr>
      <w:tr w:rsidR="00F92698" w14:paraId="70A2BD35" w14:textId="77777777" w:rsidTr="00C3510A">
        <w:trPr>
          <w:jc w:val="center"/>
        </w:trPr>
        <w:tc>
          <w:tcPr>
            <w:tcW w:w="3685" w:type="dxa"/>
          </w:tcPr>
          <w:p w14:paraId="6B69DE36" w14:textId="4A38D78B" w:rsidR="00F92698" w:rsidRPr="00C3510A" w:rsidRDefault="00F92698" w:rsidP="00F92698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0924DB">
              <w:rPr>
                <w:sz w:val="22"/>
                <w:szCs w:val="22"/>
                <w:lang w:eastAsia="ja-JP"/>
              </w:rPr>
              <w:t xml:space="preserve">Section 508 Voluntary Product Accessibility Template (VPAT) (Complete Section 508 </w:t>
            </w:r>
            <w:r>
              <w:rPr>
                <w:sz w:val="22"/>
                <w:szCs w:val="22"/>
                <w:lang w:eastAsia="ja-JP"/>
              </w:rPr>
              <w:t>Accessibility C</w:t>
            </w:r>
            <w:r w:rsidRPr="000924DB">
              <w:rPr>
                <w:sz w:val="22"/>
                <w:szCs w:val="22"/>
                <w:lang w:eastAsia="ja-JP"/>
              </w:rPr>
              <w:t>onformance Report contained within the VPAT template)</w:t>
            </w:r>
          </w:p>
        </w:tc>
        <w:sdt>
          <w:sdtPr>
            <w:rPr>
              <w:sz w:val="22"/>
              <w:szCs w:val="22"/>
            </w:rPr>
            <w:id w:val="122703220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77EB8E0" w14:textId="3ACD7104" w:rsidR="00F92698" w:rsidRDefault="00F92698" w:rsidP="00F92698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0924DB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33873B93" w14:textId="767578B9" w:rsidR="00F92698" w:rsidRPr="00C3510A" w:rsidRDefault="00F92698" w:rsidP="00F92698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0924DB">
              <w:rPr>
                <w:sz w:val="22"/>
                <w:szCs w:val="22"/>
                <w:lang w:eastAsia="ja-JP"/>
              </w:rPr>
              <w:t>USDA OCIO requirement</w:t>
            </w:r>
          </w:p>
        </w:tc>
        <w:tc>
          <w:tcPr>
            <w:tcW w:w="1620" w:type="dxa"/>
          </w:tcPr>
          <w:p w14:paraId="660533D7" w14:textId="55909764" w:rsidR="00F92698" w:rsidRDefault="00B7099A" w:rsidP="00F92698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70CB24B">
                <v:shape id="_x0000_i1046" type="#_x0000_t75" style="width:77.25pt;height:49.5pt" o:ole="">
                  <v:imagedata r:id="rId64" o:title=""/>
                </v:shape>
                <o:OLEObject Type="Embed" ProgID="Acrobat.Document.DC" ShapeID="_x0000_i1046" DrawAspect="Icon" ObjectID="_1692695117" r:id="rId65"/>
              </w:object>
            </w:r>
          </w:p>
        </w:tc>
      </w:tr>
      <w:tr w:rsidR="00762A7E" w14:paraId="7F42A799" w14:textId="77777777" w:rsidTr="00C3510A">
        <w:trPr>
          <w:jc w:val="center"/>
        </w:trPr>
        <w:tc>
          <w:tcPr>
            <w:tcW w:w="3685" w:type="dxa"/>
          </w:tcPr>
          <w:p w14:paraId="09FBB0C7" w14:textId="6835220A" w:rsidR="00762A7E" w:rsidRPr="00472E19" w:rsidRDefault="00762A7E" w:rsidP="00F92698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72E19">
              <w:rPr>
                <w:sz w:val="22"/>
                <w:szCs w:val="22"/>
                <w:lang w:eastAsia="ja-JP"/>
              </w:rPr>
              <w:t>Service Level Agreement</w:t>
            </w:r>
          </w:p>
        </w:tc>
        <w:sdt>
          <w:sdtPr>
            <w:rPr>
              <w:sz w:val="22"/>
              <w:szCs w:val="22"/>
            </w:rPr>
            <w:id w:val="-1338148741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7B98A27" w14:textId="316CC4B2" w:rsidR="00762A7E" w:rsidRPr="00472E19" w:rsidRDefault="00762A7E" w:rsidP="00F92698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472E19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43F5B510" w14:textId="1AECDD42" w:rsidR="00762A7E" w:rsidRPr="00472E19" w:rsidRDefault="00762A7E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472E19">
              <w:rPr>
                <w:sz w:val="22"/>
                <w:szCs w:val="22"/>
                <w:lang w:eastAsia="ja-JP"/>
              </w:rPr>
              <w:t xml:space="preserve">As </w:t>
            </w:r>
            <w:r w:rsidR="00DA4AF2" w:rsidRPr="00472E19">
              <w:rPr>
                <w:sz w:val="22"/>
                <w:szCs w:val="22"/>
                <w:lang w:eastAsia="ja-JP"/>
              </w:rPr>
              <w:t>needed</w:t>
            </w:r>
            <w:r w:rsidR="00AD0249" w:rsidRPr="00472E19">
              <w:rPr>
                <w:sz w:val="22"/>
                <w:szCs w:val="22"/>
                <w:lang w:eastAsia="ja-JP"/>
              </w:rPr>
              <w:t>. C</w:t>
            </w:r>
            <w:r w:rsidRPr="00472E19">
              <w:rPr>
                <w:sz w:val="22"/>
                <w:szCs w:val="22"/>
                <w:lang w:eastAsia="ja-JP"/>
              </w:rPr>
              <w:t>omplete prior to going into Sustainment.</w:t>
            </w:r>
          </w:p>
        </w:tc>
        <w:tc>
          <w:tcPr>
            <w:tcW w:w="1620" w:type="dxa"/>
          </w:tcPr>
          <w:p w14:paraId="442FF7CF" w14:textId="1C5CEDAB" w:rsidR="00762A7E" w:rsidRPr="00472E19" w:rsidRDefault="00472E19" w:rsidP="00F92698">
            <w:pPr>
              <w:pStyle w:val="TableText"/>
              <w:rPr>
                <w:sz w:val="22"/>
                <w:szCs w:val="22"/>
              </w:rPr>
            </w:pPr>
            <w:r w:rsidRPr="00472E19">
              <w:rPr>
                <w:sz w:val="22"/>
                <w:szCs w:val="22"/>
              </w:rPr>
              <w:object w:dxaOrig="1549" w:dyaOrig="997" w14:anchorId="34168553">
                <v:shape id="_x0000_i1047" type="#_x0000_t75" style="width:77.25pt;height:49.5pt" o:ole="">
                  <v:imagedata r:id="rId66" o:title=""/>
                </v:shape>
                <o:OLEObject Type="Embed" ProgID="Acrobat.Document.DC" ShapeID="_x0000_i1047" DrawAspect="Icon" ObjectID="_1692695118" r:id="rId67"/>
              </w:object>
            </w:r>
          </w:p>
        </w:tc>
      </w:tr>
      <w:tr w:rsidR="00F81B56" w14:paraId="23C92C97" w14:textId="77777777" w:rsidTr="0075210B">
        <w:trPr>
          <w:jc w:val="center"/>
        </w:trPr>
        <w:tc>
          <w:tcPr>
            <w:tcW w:w="3685" w:type="dxa"/>
          </w:tcPr>
          <w:p w14:paraId="25A48BC4" w14:textId="79B55F4E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Sustainment Manual</w:t>
            </w:r>
          </w:p>
        </w:tc>
        <w:sdt>
          <w:sdtPr>
            <w:rPr>
              <w:sz w:val="22"/>
              <w:szCs w:val="22"/>
            </w:rPr>
            <w:id w:val="-507903043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349294D4" w14:textId="0AEB137F" w:rsidR="00F81B56" w:rsidRDefault="00F81B56" w:rsidP="00F81B5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  <w:shd w:val="clear" w:color="auto" w:fill="auto"/>
          </w:tcPr>
          <w:p w14:paraId="76644C73" w14:textId="5E177394" w:rsidR="00F81B56" w:rsidRPr="0075210B" w:rsidRDefault="00F81B56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75210B">
              <w:rPr>
                <w:sz w:val="22"/>
                <w:szCs w:val="22"/>
                <w:lang w:eastAsia="ja-JP"/>
              </w:rPr>
              <w:t xml:space="preserve">As </w:t>
            </w:r>
            <w:r w:rsidR="00DA4AF2" w:rsidRPr="0075210B">
              <w:rPr>
                <w:sz w:val="22"/>
                <w:szCs w:val="22"/>
                <w:lang w:eastAsia="ja-JP"/>
              </w:rPr>
              <w:t>needed. C</w:t>
            </w:r>
            <w:r w:rsidRPr="0075210B">
              <w:rPr>
                <w:sz w:val="22"/>
                <w:szCs w:val="22"/>
                <w:lang w:eastAsia="ja-JP"/>
              </w:rPr>
              <w:t>omplete prior to going into Sustainment.</w:t>
            </w:r>
          </w:p>
        </w:tc>
        <w:tc>
          <w:tcPr>
            <w:tcW w:w="1620" w:type="dxa"/>
          </w:tcPr>
          <w:p w14:paraId="00D5C3E7" w14:textId="5345959D" w:rsidR="00F81B56" w:rsidRDefault="0075210B" w:rsidP="00F81B5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F8989F8">
                <v:shape id="_x0000_i1048" type="#_x0000_t75" style="width:77.25pt;height:49.5pt" o:ole="">
                  <v:imagedata r:id="rId68" o:title=""/>
                </v:shape>
                <o:OLEObject Type="Embed" ProgID="Acrobat.Document.DC" ShapeID="_x0000_i1048" DrawAspect="Icon" ObjectID="_1692695119" r:id="rId69"/>
              </w:object>
            </w:r>
          </w:p>
        </w:tc>
      </w:tr>
      <w:tr w:rsidR="00F81B56" w14:paraId="6E1BA452" w14:textId="77777777" w:rsidTr="00B02270">
        <w:trPr>
          <w:jc w:val="center"/>
        </w:trPr>
        <w:tc>
          <w:tcPr>
            <w:tcW w:w="3685" w:type="dxa"/>
          </w:tcPr>
          <w:p w14:paraId="5A01ED8E" w14:textId="1A02432D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System Artifact:</w:t>
            </w:r>
            <w:r w:rsidRPr="00C3510A">
              <w:rPr>
                <w:sz w:val="22"/>
                <w:szCs w:val="22"/>
                <w:lang w:eastAsia="ja-JP"/>
              </w:rPr>
              <w:t xml:space="preserve"> Source Code</w:t>
            </w:r>
          </w:p>
        </w:tc>
        <w:sdt>
          <w:sdtPr>
            <w:rPr>
              <w:sz w:val="22"/>
              <w:szCs w:val="22"/>
            </w:rPr>
            <w:id w:val="-102254308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70356AD" w14:textId="4CDFA48B" w:rsidR="00F81B56" w:rsidRDefault="00F81B56" w:rsidP="00F81B5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7620E883" w14:textId="3AB84FE6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Deliver after </w:t>
            </w:r>
            <w:r w:rsidRPr="00C3510A">
              <w:rPr>
                <w:sz w:val="22"/>
                <w:szCs w:val="22"/>
                <w:lang w:eastAsia="ja-JP"/>
              </w:rPr>
              <w:t>Release</w:t>
            </w:r>
          </w:p>
        </w:tc>
        <w:tc>
          <w:tcPr>
            <w:tcW w:w="1620" w:type="dxa"/>
            <w:shd w:val="clear" w:color="auto" w:fill="BFBFBF" w:themeFill="background1" w:themeFillShade="BF"/>
          </w:tcPr>
          <w:p w14:paraId="6784D63C" w14:textId="1FF174BA" w:rsidR="00F81B56" w:rsidRDefault="00B02270" w:rsidP="00F81B56">
            <w:pPr>
              <w:pStyle w:val="TableText"/>
              <w:rPr>
                <w:sz w:val="22"/>
                <w:szCs w:val="22"/>
              </w:rPr>
            </w:pPr>
            <w:r>
              <w:t>System Artifact</w:t>
            </w:r>
          </w:p>
        </w:tc>
      </w:tr>
      <w:tr w:rsidR="00F81B56" w14:paraId="0835EF8D" w14:textId="77777777" w:rsidTr="00C3510A">
        <w:trPr>
          <w:jc w:val="center"/>
        </w:trPr>
        <w:tc>
          <w:tcPr>
            <w:tcW w:w="3685" w:type="dxa"/>
          </w:tcPr>
          <w:p w14:paraId="74D6EE6E" w14:textId="58020E27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Test Analysis Report (TAR)</w:t>
            </w:r>
          </w:p>
        </w:tc>
        <w:sdt>
          <w:sdtPr>
            <w:rPr>
              <w:sz w:val="22"/>
              <w:szCs w:val="22"/>
            </w:rPr>
            <w:id w:val="165297567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7485F42F" w14:textId="4B30589E" w:rsidR="00F81B56" w:rsidRPr="00C3510A" w:rsidRDefault="00F81B56" w:rsidP="00F81B5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51F5A396" w14:textId="24C44A18" w:rsidR="00F81B56" w:rsidRPr="00C3510A" w:rsidRDefault="00F81B56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 xml:space="preserve">needed. Complete </w:t>
            </w:r>
            <w:r w:rsidRPr="00C3510A">
              <w:rPr>
                <w:sz w:val="22"/>
                <w:szCs w:val="22"/>
                <w:lang w:eastAsia="ja-JP"/>
              </w:rPr>
              <w:t>each UAT, Release</w:t>
            </w:r>
          </w:p>
        </w:tc>
        <w:tc>
          <w:tcPr>
            <w:tcW w:w="1620" w:type="dxa"/>
          </w:tcPr>
          <w:p w14:paraId="57919CB7" w14:textId="4EBC1BBC" w:rsidR="00F81B56" w:rsidRPr="00C3510A" w:rsidRDefault="00F81B56" w:rsidP="00F81B5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C0F36F4">
                <v:shape id="_x0000_i1049" type="#_x0000_t75" style="width:77.25pt;height:50.25pt" o:ole="">
                  <v:imagedata r:id="rId70" o:title=""/>
                </v:shape>
                <o:OLEObject Type="Embed" ProgID="Acrobat.Document.DC" ShapeID="_x0000_i1049" DrawAspect="Icon" ObjectID="_1692695120" r:id="rId71"/>
              </w:object>
            </w:r>
          </w:p>
        </w:tc>
      </w:tr>
      <w:tr w:rsidR="00F81B56" w14:paraId="2435D762" w14:textId="77777777" w:rsidTr="00C3510A">
        <w:trPr>
          <w:jc w:val="center"/>
        </w:trPr>
        <w:tc>
          <w:tcPr>
            <w:tcW w:w="3685" w:type="dxa"/>
          </w:tcPr>
          <w:p w14:paraId="1833AA40" w14:textId="77777777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User Acceptance Test (UAT) Sign-Off</w:t>
            </w:r>
          </w:p>
        </w:tc>
        <w:sdt>
          <w:sdtPr>
            <w:rPr>
              <w:sz w:val="22"/>
              <w:szCs w:val="22"/>
            </w:rPr>
            <w:id w:val="43741877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1170B4E" w14:textId="4A3D81DC" w:rsidR="00F81B56" w:rsidRPr="00C3510A" w:rsidRDefault="00F81B56" w:rsidP="00F81B5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3C196FB3" w14:textId="762CC52D" w:rsidR="00F81B56" w:rsidRPr="00C3510A" w:rsidRDefault="00F81B56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As </w:t>
            </w:r>
            <w:r w:rsidR="00DA4AF2">
              <w:rPr>
                <w:sz w:val="22"/>
                <w:szCs w:val="22"/>
                <w:lang w:eastAsia="ja-JP"/>
              </w:rPr>
              <w:t>needed. Complete at</w:t>
            </w:r>
            <w:r w:rsidRPr="00C3510A">
              <w:rPr>
                <w:sz w:val="22"/>
                <w:szCs w:val="22"/>
                <w:lang w:eastAsia="ja-JP"/>
              </w:rPr>
              <w:t xml:space="preserve"> each UAT, Release</w:t>
            </w:r>
            <w:r w:rsidR="00DA4AF2">
              <w:rPr>
                <w:sz w:val="22"/>
                <w:szCs w:val="22"/>
                <w:lang w:eastAsia="ja-JP"/>
              </w:rPr>
              <w:t>.</w:t>
            </w:r>
          </w:p>
        </w:tc>
        <w:tc>
          <w:tcPr>
            <w:tcW w:w="1620" w:type="dxa"/>
          </w:tcPr>
          <w:p w14:paraId="36DF00FE" w14:textId="5ABD5472" w:rsidR="00F81B56" w:rsidRPr="00C3510A" w:rsidRDefault="00F81B56" w:rsidP="00F81B5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2C5D73B4">
                <v:shape id="_x0000_i1050" type="#_x0000_t75" style="width:77.25pt;height:50.25pt" o:ole="">
                  <v:imagedata r:id="rId72" o:title=""/>
                </v:shape>
                <o:OLEObject Type="Embed" ProgID="Acrobat.Document.DC" ShapeID="_x0000_i1050" DrawAspect="Icon" ObjectID="_1692695121" r:id="rId73"/>
              </w:object>
            </w:r>
          </w:p>
        </w:tc>
      </w:tr>
      <w:tr w:rsidR="00F81B56" w14:paraId="440BA73E" w14:textId="77777777" w:rsidTr="00C3510A">
        <w:trPr>
          <w:jc w:val="center"/>
        </w:trPr>
        <w:tc>
          <w:tcPr>
            <w:tcW w:w="3685" w:type="dxa"/>
          </w:tcPr>
          <w:p w14:paraId="40948C8A" w14:textId="77777777" w:rsidR="00F81B56" w:rsidRPr="00C3510A" w:rsidRDefault="00F81B56" w:rsidP="00F81B56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Version Description Document (VDD)</w:t>
            </w:r>
          </w:p>
        </w:tc>
        <w:sdt>
          <w:sdtPr>
            <w:rPr>
              <w:sz w:val="22"/>
              <w:szCs w:val="22"/>
            </w:rPr>
            <w:id w:val="121986122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1DE05DFB" w14:textId="295D7B6F" w:rsidR="00F81B56" w:rsidRPr="00C3510A" w:rsidRDefault="00F81B56" w:rsidP="00F81B56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4382237A" w14:textId="044137A4" w:rsidR="00F81B56" w:rsidRPr="00C3510A" w:rsidRDefault="00DA4AF2" w:rsidP="00DA4AF2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As needed. Complete </w:t>
            </w:r>
            <w:r w:rsidR="00F81B56">
              <w:rPr>
                <w:sz w:val="22"/>
                <w:szCs w:val="22"/>
              </w:rPr>
              <w:t>at each Release</w:t>
            </w:r>
            <w:r>
              <w:rPr>
                <w:sz w:val="22"/>
                <w:szCs w:val="22"/>
              </w:rPr>
              <w:t>.</w:t>
            </w:r>
          </w:p>
        </w:tc>
        <w:tc>
          <w:tcPr>
            <w:tcW w:w="1620" w:type="dxa"/>
          </w:tcPr>
          <w:p w14:paraId="7297C91F" w14:textId="293FB4EF" w:rsidR="00F81B56" w:rsidRPr="00C3510A" w:rsidRDefault="00F81B56" w:rsidP="00F81B56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0C0CFE69">
                <v:shape id="_x0000_i1051" type="#_x0000_t75" style="width:77.25pt;height:50.25pt" o:ole="">
                  <v:imagedata r:id="rId74" o:title=""/>
                </v:shape>
                <o:OLEObject Type="Embed" ProgID="Acrobat.Document.DC" ShapeID="_x0000_i1051" DrawAspect="Icon" ObjectID="_1692695122" r:id="rId75"/>
              </w:object>
            </w:r>
          </w:p>
        </w:tc>
      </w:tr>
    </w:tbl>
    <w:p w14:paraId="1B3EF310" w14:textId="77777777" w:rsidR="004368AE" w:rsidRDefault="004368AE" w:rsidP="00C3510A">
      <w:pPr>
        <w:pStyle w:val="Caption"/>
        <w:spacing w:before="240"/>
        <w:jc w:val="center"/>
      </w:pPr>
      <w:bookmarkStart w:id="41" w:name="_Toc55230066"/>
    </w:p>
    <w:p w14:paraId="1558A690" w14:textId="77777777" w:rsidR="004368AE" w:rsidRDefault="004368AE" w:rsidP="00C3510A">
      <w:pPr>
        <w:pStyle w:val="Caption"/>
        <w:spacing w:before="240"/>
        <w:jc w:val="center"/>
      </w:pPr>
    </w:p>
    <w:p w14:paraId="3EE21B3A" w14:textId="77777777" w:rsidR="004368AE" w:rsidRDefault="004368AE" w:rsidP="00C3510A">
      <w:pPr>
        <w:pStyle w:val="Caption"/>
        <w:spacing w:before="240"/>
        <w:jc w:val="center"/>
      </w:pPr>
    </w:p>
    <w:p w14:paraId="5BCC7602" w14:textId="782BAEE9" w:rsidR="00445D70" w:rsidRDefault="00445D70" w:rsidP="00C3510A">
      <w:pPr>
        <w:pStyle w:val="Caption"/>
        <w:spacing w:before="240"/>
        <w:jc w:val="center"/>
      </w:pPr>
      <w:r>
        <w:lastRenderedPageBreak/>
        <w:t xml:space="preserve">Table </w:t>
      </w:r>
      <w:fldSimple w:instr=" SEQ Table \* ARABIC ">
        <w:r w:rsidR="00D93556">
          <w:rPr>
            <w:noProof/>
          </w:rPr>
          <w:t>1</w:t>
        </w:r>
      </w:fldSimple>
      <w:r w:rsidR="00921AA9">
        <w:rPr>
          <w:noProof/>
        </w:rPr>
        <w:t>1</w:t>
      </w:r>
      <w:r>
        <w:t xml:space="preserve"> – Decision Point #3</w:t>
      </w:r>
      <w:r w:rsidR="0021016E">
        <w:t xml:space="preserve"> – Test</w:t>
      </w:r>
      <w:r w:rsidR="00921AA9">
        <w:t xml:space="preserve"> -</w:t>
      </w:r>
      <w:r w:rsidR="0021016E">
        <w:t xml:space="preserve"> </w:t>
      </w:r>
      <w:r>
        <w:t>Pr</w:t>
      </w:r>
      <w:r w:rsidR="0021016E">
        <w:t xml:space="preserve">ivacy </w:t>
      </w:r>
      <w:r w:rsidR="008800DC">
        <w:t>Artifacts</w:t>
      </w:r>
      <w:bookmarkEnd w:id="41"/>
    </w:p>
    <w:tbl>
      <w:tblPr>
        <w:tblStyle w:val="TableGrid"/>
        <w:tblW w:w="10439" w:type="dxa"/>
        <w:tblInd w:w="-544" w:type="dxa"/>
        <w:tblLayout w:type="fixed"/>
        <w:tblLook w:val="00A0" w:firstRow="1" w:lastRow="0" w:firstColumn="1" w:lastColumn="0" w:noHBand="0" w:noVBand="0"/>
        <w:tblCaption w:val="Decision Point 3 Project Artifacts"/>
        <w:tblDescription w:val="List of Project artifacts by by artifact name, action, justification, and view artifact (which is embedded)."/>
      </w:tblPr>
      <w:tblGrid>
        <w:gridCol w:w="3689"/>
        <w:gridCol w:w="990"/>
        <w:gridCol w:w="5760"/>
      </w:tblGrid>
      <w:tr w:rsidR="00472E19" w14:paraId="3760B658" w14:textId="77777777" w:rsidTr="00472E19">
        <w:trPr>
          <w:trHeight w:val="350"/>
          <w:tblHeader/>
        </w:trPr>
        <w:tc>
          <w:tcPr>
            <w:tcW w:w="3689" w:type="dxa"/>
            <w:shd w:val="clear" w:color="auto" w:fill="002060"/>
            <w:vAlign w:val="center"/>
          </w:tcPr>
          <w:p w14:paraId="4DD80F34" w14:textId="3F05C4D4" w:rsidR="00472E19" w:rsidRPr="00434458" w:rsidRDefault="00472E19" w:rsidP="00C3510A">
            <w:pPr>
              <w:pStyle w:val="Caption"/>
              <w:spacing w:before="240"/>
              <w:jc w:val="center"/>
              <w:rPr>
                <w:szCs w:val="22"/>
              </w:rPr>
            </w:pPr>
            <w:r w:rsidRPr="00C3510A">
              <w:rPr>
                <w:sz w:val="22"/>
                <w:szCs w:val="22"/>
              </w:rPr>
              <w:t>Artifact Name</w:t>
            </w:r>
          </w:p>
        </w:tc>
        <w:tc>
          <w:tcPr>
            <w:tcW w:w="990" w:type="dxa"/>
            <w:shd w:val="clear" w:color="auto" w:fill="002060"/>
            <w:vAlign w:val="center"/>
          </w:tcPr>
          <w:p w14:paraId="74CC2DFB" w14:textId="77777777" w:rsidR="00472E19" w:rsidRPr="00C2683F" w:rsidRDefault="00472E19" w:rsidP="00C2683F">
            <w:pPr>
              <w:pStyle w:val="TableHead"/>
              <w:rPr>
                <w:szCs w:val="22"/>
              </w:rPr>
            </w:pPr>
            <w:r w:rsidRPr="00C2683F">
              <w:rPr>
                <w:szCs w:val="22"/>
              </w:rPr>
              <w:t>Action</w:t>
            </w:r>
          </w:p>
        </w:tc>
        <w:tc>
          <w:tcPr>
            <w:tcW w:w="5760" w:type="dxa"/>
            <w:shd w:val="clear" w:color="auto" w:fill="002060"/>
            <w:vAlign w:val="center"/>
          </w:tcPr>
          <w:p w14:paraId="580CEC32" w14:textId="77777777" w:rsidR="00472E19" w:rsidRPr="00C2683F" w:rsidRDefault="00472E19" w:rsidP="00C2683F">
            <w:pPr>
              <w:pStyle w:val="TableHead"/>
              <w:rPr>
                <w:szCs w:val="22"/>
              </w:rPr>
            </w:pPr>
            <w:r w:rsidRPr="00C2683F">
              <w:rPr>
                <w:szCs w:val="22"/>
              </w:rPr>
              <w:t>Justification</w:t>
            </w:r>
          </w:p>
        </w:tc>
      </w:tr>
      <w:tr w:rsidR="00472E19" w14:paraId="43D7C8B3" w14:textId="77777777" w:rsidTr="00472E19">
        <w:trPr>
          <w:trHeight w:val="341"/>
        </w:trPr>
        <w:tc>
          <w:tcPr>
            <w:tcW w:w="3689" w:type="dxa"/>
          </w:tcPr>
          <w:p w14:paraId="0CA4F32C" w14:textId="309BB884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Electronic Information System (EIS) Questionnaire for Records Management Scheduling</w:t>
            </w:r>
          </w:p>
        </w:tc>
        <w:sdt>
          <w:sdtPr>
            <w:rPr>
              <w:sz w:val="22"/>
              <w:szCs w:val="22"/>
            </w:rPr>
            <w:id w:val="-110711904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F118CD8" w14:textId="0205A064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4F54F43D" w14:textId="79BDDA77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See IMB for </w:t>
            </w:r>
            <w:r w:rsidR="005038E5">
              <w:rPr>
                <w:sz w:val="22"/>
                <w:szCs w:val="22"/>
                <w:lang w:eastAsia="ja-JP"/>
              </w:rPr>
              <w:t>assistance</w:t>
            </w:r>
          </w:p>
        </w:tc>
      </w:tr>
      <w:tr w:rsidR="00472E19" w14:paraId="33A68EC8" w14:textId="77777777" w:rsidTr="00472E19">
        <w:trPr>
          <w:trHeight w:val="323"/>
        </w:trPr>
        <w:tc>
          <w:tcPr>
            <w:tcW w:w="3689" w:type="dxa"/>
          </w:tcPr>
          <w:p w14:paraId="37A648EC" w14:textId="3465CB0E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System of Records Notice</w:t>
            </w:r>
          </w:p>
        </w:tc>
        <w:sdt>
          <w:sdtPr>
            <w:rPr>
              <w:sz w:val="22"/>
              <w:szCs w:val="22"/>
            </w:rPr>
            <w:id w:val="119473442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148662C" w14:textId="0E9FF158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60" w:type="dxa"/>
          </w:tcPr>
          <w:p w14:paraId="518450B1" w14:textId="68F614B1" w:rsidR="00472E19" w:rsidRPr="00C3510A" w:rsidRDefault="00472E19" w:rsidP="005A72B7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See IMB for assistance</w:t>
            </w:r>
          </w:p>
        </w:tc>
      </w:tr>
    </w:tbl>
    <w:p w14:paraId="2CA8CA38" w14:textId="2AD694A4" w:rsidR="00445D70" w:rsidRDefault="00445D70" w:rsidP="00C3510A">
      <w:pPr>
        <w:pStyle w:val="Caption"/>
        <w:spacing w:before="240"/>
        <w:jc w:val="center"/>
      </w:pPr>
      <w:bookmarkStart w:id="42" w:name="_Toc55230067"/>
      <w:r>
        <w:t xml:space="preserve">Table </w:t>
      </w:r>
      <w:fldSimple w:instr=" SEQ Table \* ARABIC ">
        <w:r w:rsidR="00D93556">
          <w:rPr>
            <w:noProof/>
          </w:rPr>
          <w:t>1</w:t>
        </w:r>
      </w:fldSimple>
      <w:r w:rsidR="004368AE">
        <w:rPr>
          <w:noProof/>
        </w:rPr>
        <w:t>2</w:t>
      </w:r>
      <w:r>
        <w:t xml:space="preserve"> – Security Artifacts</w:t>
      </w:r>
      <w:bookmarkEnd w:id="42"/>
    </w:p>
    <w:tbl>
      <w:tblPr>
        <w:tblStyle w:val="TableGrid"/>
        <w:tblW w:w="10545" w:type="dxa"/>
        <w:jc w:val="center"/>
        <w:tblLayout w:type="fixed"/>
        <w:tblLook w:val="00A0" w:firstRow="1" w:lastRow="0" w:firstColumn="1" w:lastColumn="0" w:noHBand="0" w:noVBand="0"/>
        <w:tblCaption w:val="Security Artifacts"/>
        <w:tblDescription w:val="List of Security artifacts by artifact name, action, justification, and view artifact (which is embedded)."/>
      </w:tblPr>
      <w:tblGrid>
        <w:gridCol w:w="3775"/>
        <w:gridCol w:w="990"/>
        <w:gridCol w:w="5780"/>
      </w:tblGrid>
      <w:tr w:rsidR="00472E19" w14:paraId="09F78775" w14:textId="77777777" w:rsidTr="00F3301D">
        <w:trPr>
          <w:trHeight w:val="404"/>
          <w:tblHeader/>
          <w:jc w:val="center"/>
        </w:trPr>
        <w:tc>
          <w:tcPr>
            <w:tcW w:w="3775" w:type="dxa"/>
            <w:shd w:val="clear" w:color="auto" w:fill="002060"/>
            <w:vAlign w:val="center"/>
          </w:tcPr>
          <w:p w14:paraId="62628A27" w14:textId="3A694B55" w:rsidR="00472E19" w:rsidRPr="00637019" w:rsidRDefault="00472E19" w:rsidP="00C3510A">
            <w:pPr>
              <w:pStyle w:val="Caption"/>
              <w:spacing w:before="240"/>
              <w:jc w:val="center"/>
            </w:pPr>
            <w:r>
              <w:t>Artifact Name</w:t>
            </w:r>
          </w:p>
        </w:tc>
        <w:tc>
          <w:tcPr>
            <w:tcW w:w="990" w:type="dxa"/>
            <w:shd w:val="clear" w:color="auto" w:fill="002060"/>
            <w:vAlign w:val="center"/>
          </w:tcPr>
          <w:p w14:paraId="795AE2C4" w14:textId="77777777" w:rsidR="00472E19" w:rsidRPr="00637019" w:rsidRDefault="00472E19" w:rsidP="00445D70">
            <w:pPr>
              <w:pStyle w:val="TableHead"/>
            </w:pPr>
            <w:r>
              <w:t>Action</w:t>
            </w:r>
          </w:p>
        </w:tc>
        <w:tc>
          <w:tcPr>
            <w:tcW w:w="5780" w:type="dxa"/>
            <w:shd w:val="clear" w:color="auto" w:fill="002060"/>
            <w:vAlign w:val="center"/>
          </w:tcPr>
          <w:p w14:paraId="2EBA68EC" w14:textId="77777777" w:rsidR="00472E19" w:rsidRPr="00637019" w:rsidRDefault="00472E19" w:rsidP="00445D70">
            <w:pPr>
              <w:pStyle w:val="TableHead"/>
            </w:pPr>
            <w:r>
              <w:t>Justification</w:t>
            </w:r>
          </w:p>
        </w:tc>
      </w:tr>
      <w:tr w:rsidR="00472E19" w14:paraId="104F6003" w14:textId="77777777" w:rsidTr="00F3301D">
        <w:trPr>
          <w:trHeight w:val="332"/>
          <w:jc w:val="center"/>
        </w:trPr>
        <w:tc>
          <w:tcPr>
            <w:tcW w:w="3775" w:type="dxa"/>
          </w:tcPr>
          <w:p w14:paraId="781457E9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Authority to Operate</w:t>
            </w:r>
          </w:p>
        </w:tc>
        <w:sdt>
          <w:sdtPr>
            <w:rPr>
              <w:sz w:val="22"/>
              <w:szCs w:val="22"/>
            </w:rPr>
            <w:id w:val="128345038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3F7D7FA1" w14:textId="7DE12597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80" w:type="dxa"/>
          </w:tcPr>
          <w:p w14:paraId="4C96123D" w14:textId="640E329B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14:paraId="2E43486B" w14:textId="77777777" w:rsidTr="00F3301D">
        <w:trPr>
          <w:trHeight w:val="350"/>
          <w:jc w:val="center"/>
        </w:trPr>
        <w:tc>
          <w:tcPr>
            <w:tcW w:w="3775" w:type="dxa"/>
          </w:tcPr>
          <w:p w14:paraId="5023103B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Interconnection Security Agreement (ISA)</w:t>
            </w:r>
          </w:p>
        </w:tc>
        <w:sdt>
          <w:sdtPr>
            <w:rPr>
              <w:sz w:val="22"/>
              <w:szCs w:val="22"/>
            </w:rPr>
            <w:id w:val="188514464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6C3289AA" w14:textId="33F47D17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80" w:type="dxa"/>
          </w:tcPr>
          <w:p w14:paraId="69D81D9D" w14:textId="064D713C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  <w:tr w:rsidR="00472E19" w14:paraId="21080AFD" w14:textId="77777777" w:rsidTr="00F3301D">
        <w:trPr>
          <w:trHeight w:val="350"/>
          <w:jc w:val="center"/>
        </w:trPr>
        <w:tc>
          <w:tcPr>
            <w:tcW w:w="3775" w:type="dxa"/>
          </w:tcPr>
          <w:p w14:paraId="663E0FF4" w14:textId="77777777" w:rsidR="00472E19" w:rsidRPr="00C3510A" w:rsidRDefault="00472E19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System Authorization and Accreditation (A&amp;A)</w:t>
            </w:r>
          </w:p>
        </w:tc>
        <w:sdt>
          <w:sdtPr>
            <w:rPr>
              <w:sz w:val="22"/>
              <w:szCs w:val="22"/>
            </w:rPr>
            <w:id w:val="1739675816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75F6F0BC" w14:textId="00059E31" w:rsidR="00472E19" w:rsidRPr="00C3510A" w:rsidRDefault="00472E19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5780" w:type="dxa"/>
          </w:tcPr>
          <w:p w14:paraId="1D7E481F" w14:textId="68FD5506" w:rsidR="00472E19" w:rsidRPr="00C3510A" w:rsidRDefault="00472E19" w:rsidP="00F013C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See ISO for assistance</w:t>
            </w:r>
          </w:p>
        </w:tc>
      </w:tr>
    </w:tbl>
    <w:p w14:paraId="703F5852" w14:textId="3A1F89ED" w:rsidR="00445D70" w:rsidRDefault="00445D70" w:rsidP="00E7324A">
      <w:pPr>
        <w:pStyle w:val="Heading1"/>
      </w:pPr>
      <w:bookmarkStart w:id="43" w:name="_Toc55230053"/>
      <w:r w:rsidRPr="00E7324A">
        <w:t>Project</w:t>
      </w:r>
      <w:r>
        <w:t xml:space="preserve"> Closeout, </w:t>
      </w:r>
      <w:r w:rsidR="00F45E86">
        <w:t>Sustainment,</w:t>
      </w:r>
      <w:r>
        <w:t xml:space="preserve"> and Retirement Artifacts</w:t>
      </w:r>
      <w:bookmarkEnd w:id="43"/>
    </w:p>
    <w:p w14:paraId="69949521" w14:textId="3C32649B" w:rsidR="00F013CF" w:rsidRPr="00F013CF" w:rsidRDefault="00F013CF" w:rsidP="00C3510A">
      <w:pPr>
        <w:pStyle w:val="Instructions"/>
      </w:pPr>
      <w:r w:rsidRPr="00F013CF">
        <w:t>Select artifacts that apply</w:t>
      </w:r>
      <w:r w:rsidR="001D0A1E" w:rsidRPr="001D0A1E">
        <w:t xml:space="preserve"> </w:t>
      </w:r>
      <w:r w:rsidR="001D0A1E">
        <w:t>to this project</w:t>
      </w:r>
      <w:r w:rsidRPr="00F013CF">
        <w:t xml:space="preserve"> and remove (delete rows</w:t>
      </w:r>
      <w:r>
        <w:t>)</w:t>
      </w:r>
      <w:r w:rsidRPr="00F013CF">
        <w:t xml:space="preserve"> any artifacts that were not selected.</w:t>
      </w:r>
    </w:p>
    <w:p w14:paraId="492C29A4" w14:textId="75656F1E" w:rsidR="00445D70" w:rsidRDefault="00445D70" w:rsidP="00445D70">
      <w:pPr>
        <w:pStyle w:val="Caption"/>
        <w:jc w:val="center"/>
      </w:pPr>
      <w:bookmarkStart w:id="44" w:name="_Toc55230068"/>
      <w:r>
        <w:t xml:space="preserve">Table </w:t>
      </w:r>
      <w:fldSimple w:instr=" SEQ Table \* ARABIC ">
        <w:r w:rsidR="00D93556">
          <w:rPr>
            <w:noProof/>
          </w:rPr>
          <w:t>1</w:t>
        </w:r>
      </w:fldSimple>
      <w:r w:rsidR="004368AE">
        <w:rPr>
          <w:noProof/>
        </w:rPr>
        <w:t>3</w:t>
      </w:r>
      <w:r>
        <w:t xml:space="preserve"> – Closeout </w:t>
      </w:r>
      <w:r w:rsidR="008800DC">
        <w:t>Artifacts</w:t>
      </w:r>
      <w:bookmarkEnd w:id="44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Closeout Artifacts"/>
        <w:tblDescription w:val="List of Close-out artifacts by artifact name, action, justification, and view artifact (which is embedded)."/>
      </w:tblPr>
      <w:tblGrid>
        <w:gridCol w:w="3685"/>
        <w:gridCol w:w="990"/>
        <w:gridCol w:w="4140"/>
        <w:gridCol w:w="1620"/>
      </w:tblGrid>
      <w:tr w:rsidR="00445D70" w14:paraId="17DE534D" w14:textId="77777777" w:rsidTr="00445D70">
        <w:trPr>
          <w:trHeight w:val="368"/>
          <w:tblHeader/>
          <w:jc w:val="center"/>
        </w:trPr>
        <w:tc>
          <w:tcPr>
            <w:tcW w:w="3685" w:type="dxa"/>
            <w:shd w:val="clear" w:color="auto" w:fill="002060"/>
          </w:tcPr>
          <w:p w14:paraId="3E464920" w14:textId="21AC1360" w:rsidR="00445D70" w:rsidRPr="00637019" w:rsidRDefault="008800DC" w:rsidP="008800DC">
            <w:pPr>
              <w:pStyle w:val="TableHead"/>
            </w:pPr>
            <w:r>
              <w:t>Artifact</w:t>
            </w:r>
            <w:r w:rsidR="00445D70">
              <w:t xml:space="preserve"> Name</w:t>
            </w:r>
          </w:p>
        </w:tc>
        <w:tc>
          <w:tcPr>
            <w:tcW w:w="990" w:type="dxa"/>
            <w:shd w:val="clear" w:color="auto" w:fill="002060"/>
          </w:tcPr>
          <w:p w14:paraId="29703495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140" w:type="dxa"/>
            <w:shd w:val="clear" w:color="auto" w:fill="002060"/>
          </w:tcPr>
          <w:p w14:paraId="509DF771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620" w:type="dxa"/>
            <w:shd w:val="clear" w:color="auto" w:fill="002060"/>
          </w:tcPr>
          <w:p w14:paraId="572A968C" w14:textId="0E51AACB" w:rsidR="00445D70" w:rsidRDefault="00116745" w:rsidP="00116745">
            <w:pPr>
              <w:pStyle w:val="TableHead"/>
              <w:jc w:val="left"/>
            </w:pPr>
            <w:r>
              <w:t>View Artifact</w:t>
            </w:r>
          </w:p>
        </w:tc>
      </w:tr>
      <w:tr w:rsidR="00952294" w:rsidRPr="008800DC" w14:paraId="26C60FF9" w14:textId="77777777" w:rsidTr="00C3510A">
        <w:trPr>
          <w:jc w:val="center"/>
        </w:trPr>
        <w:tc>
          <w:tcPr>
            <w:tcW w:w="3685" w:type="dxa"/>
          </w:tcPr>
          <w:p w14:paraId="472E6DAA" w14:textId="77777777" w:rsidR="00952294" w:rsidRPr="00C3510A" w:rsidRDefault="00952294" w:rsidP="00C2683F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Project Report Closeout</w:t>
            </w:r>
          </w:p>
        </w:tc>
        <w:sdt>
          <w:sdtPr>
            <w:rPr>
              <w:sz w:val="22"/>
              <w:szCs w:val="22"/>
            </w:rPr>
            <w:id w:val="-489250022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B31F18A" w14:textId="51D5A44F" w:rsidR="00952294" w:rsidRPr="00C3510A" w:rsidRDefault="00360905" w:rsidP="00952294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260C32B8" w14:textId="45AA3DCE" w:rsidR="00952294" w:rsidRPr="00C3510A" w:rsidRDefault="00952294" w:rsidP="00952294">
            <w:pPr>
              <w:pStyle w:val="TableText"/>
              <w:rPr>
                <w:sz w:val="22"/>
                <w:szCs w:val="22"/>
              </w:rPr>
            </w:pPr>
            <w:r w:rsidRPr="00C3510A">
              <w:rPr>
                <w:sz w:val="22"/>
                <w:szCs w:val="22"/>
                <w:lang w:eastAsia="ja-JP"/>
              </w:rPr>
              <w:t>Due at Project Closeout Only</w:t>
            </w:r>
          </w:p>
        </w:tc>
        <w:tc>
          <w:tcPr>
            <w:tcW w:w="1620" w:type="dxa"/>
          </w:tcPr>
          <w:p w14:paraId="3D0292C9" w14:textId="44E75FB4" w:rsidR="00952294" w:rsidRPr="00C3510A" w:rsidRDefault="00CC18A3" w:rsidP="00952294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7B4F6776">
                <v:shape id="_x0000_i1052" type="#_x0000_t75" style="width:77.25pt;height:50.25pt" o:ole="">
                  <v:imagedata r:id="rId76" o:title=""/>
                </v:shape>
                <o:OLEObject Type="Embed" ProgID="Acrobat.Document.DC" ShapeID="_x0000_i1052" DrawAspect="Icon" ObjectID="_1692695123" r:id="rId77"/>
              </w:object>
            </w:r>
          </w:p>
        </w:tc>
      </w:tr>
    </w:tbl>
    <w:p w14:paraId="47AF9A79" w14:textId="5BC76460" w:rsidR="00445D70" w:rsidRDefault="00445D70" w:rsidP="00445D70">
      <w:pPr>
        <w:pStyle w:val="Caption"/>
        <w:jc w:val="center"/>
      </w:pPr>
      <w:bookmarkStart w:id="45" w:name="_Toc55230069"/>
      <w:r>
        <w:t xml:space="preserve">Table </w:t>
      </w:r>
      <w:fldSimple w:instr=" SEQ Table \* ARABIC ">
        <w:r w:rsidR="00D93556">
          <w:rPr>
            <w:noProof/>
          </w:rPr>
          <w:t>1</w:t>
        </w:r>
      </w:fldSimple>
      <w:r w:rsidR="004368AE">
        <w:rPr>
          <w:noProof/>
        </w:rPr>
        <w:t>4</w:t>
      </w:r>
      <w:r>
        <w:t xml:space="preserve"> –</w:t>
      </w:r>
      <w:r w:rsidR="008800DC">
        <w:t xml:space="preserve"> </w:t>
      </w:r>
      <w:r>
        <w:t xml:space="preserve">Sustainment </w:t>
      </w:r>
      <w:r w:rsidR="008800DC">
        <w:t>Artifacts</w:t>
      </w:r>
      <w:bookmarkEnd w:id="45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Sustainment Artifacts"/>
        <w:tblDescription w:val="List of Sustainment artifacts by artifact name, action, justification, and view artifact (which is embedded)."/>
      </w:tblPr>
      <w:tblGrid>
        <w:gridCol w:w="3685"/>
        <w:gridCol w:w="990"/>
        <w:gridCol w:w="4140"/>
        <w:gridCol w:w="1620"/>
      </w:tblGrid>
      <w:tr w:rsidR="00445D70" w14:paraId="1CC78300" w14:textId="77777777" w:rsidTr="00445D70">
        <w:trPr>
          <w:trHeight w:val="368"/>
          <w:tblHeader/>
          <w:jc w:val="center"/>
        </w:trPr>
        <w:tc>
          <w:tcPr>
            <w:tcW w:w="3685" w:type="dxa"/>
            <w:shd w:val="clear" w:color="auto" w:fill="002060"/>
          </w:tcPr>
          <w:p w14:paraId="36C5FD62" w14:textId="77CAD2BF" w:rsidR="00445D70" w:rsidRPr="00637019" w:rsidRDefault="008800DC" w:rsidP="008800DC">
            <w:pPr>
              <w:pStyle w:val="TableHead"/>
            </w:pPr>
            <w:r>
              <w:t xml:space="preserve">Artifact </w:t>
            </w:r>
            <w:r w:rsidR="00445D70">
              <w:t>Name</w:t>
            </w:r>
          </w:p>
        </w:tc>
        <w:tc>
          <w:tcPr>
            <w:tcW w:w="990" w:type="dxa"/>
            <w:shd w:val="clear" w:color="auto" w:fill="002060"/>
          </w:tcPr>
          <w:p w14:paraId="649661E1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140" w:type="dxa"/>
            <w:shd w:val="clear" w:color="auto" w:fill="002060"/>
          </w:tcPr>
          <w:p w14:paraId="7835E74D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620" w:type="dxa"/>
            <w:shd w:val="clear" w:color="auto" w:fill="002060"/>
          </w:tcPr>
          <w:p w14:paraId="46F76AC3" w14:textId="43EA29BA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4368AE" w:rsidRPr="008800DC" w14:paraId="4ED0AA1C" w14:textId="77777777" w:rsidTr="00C3510A">
        <w:trPr>
          <w:jc w:val="center"/>
        </w:trPr>
        <w:tc>
          <w:tcPr>
            <w:tcW w:w="3685" w:type="dxa"/>
          </w:tcPr>
          <w:p w14:paraId="29B0FD78" w14:textId="586C1A8A" w:rsidR="004368AE" w:rsidRPr="00C3510A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Help Desk Metrics </w:t>
            </w:r>
          </w:p>
        </w:tc>
        <w:sdt>
          <w:sdtPr>
            <w:rPr>
              <w:sz w:val="22"/>
              <w:szCs w:val="22"/>
            </w:rPr>
            <w:id w:val="84413014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5F8B200" w14:textId="06F03B3E" w:rsidR="004368AE" w:rsidRDefault="004368AE" w:rsidP="004368AE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30D14F77" w14:textId="491D7D09" w:rsidR="004368AE" w:rsidRPr="00C3510A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Provided Monthly</w:t>
            </w:r>
          </w:p>
        </w:tc>
        <w:tc>
          <w:tcPr>
            <w:tcW w:w="1620" w:type="dxa"/>
          </w:tcPr>
          <w:p w14:paraId="68E25B2D" w14:textId="6293BAA4" w:rsidR="004368AE" w:rsidRDefault="004368AE" w:rsidP="004368AE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7944A679">
                <v:shape id="_x0000_i1053" type="#_x0000_t75" style="width:77.25pt;height:50.25pt" o:ole="">
                  <v:imagedata r:id="rId78" o:title=""/>
                </v:shape>
                <o:OLEObject Type="Embed" ProgID="Acrobat.Document.DC" ShapeID="_x0000_i1053" DrawAspect="Icon" ObjectID="_1692695124" r:id="rId79"/>
              </w:object>
            </w:r>
          </w:p>
        </w:tc>
      </w:tr>
      <w:tr w:rsidR="004368AE" w:rsidRPr="008800DC" w14:paraId="5CC3D3BE" w14:textId="77777777" w:rsidTr="00C3510A">
        <w:trPr>
          <w:jc w:val="center"/>
        </w:trPr>
        <w:tc>
          <w:tcPr>
            <w:tcW w:w="3685" w:type="dxa"/>
          </w:tcPr>
          <w:p w14:paraId="5F0D86CC" w14:textId="77E1E3CD" w:rsidR="004368AE" w:rsidRDefault="005038E5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Lifecycle</w:t>
            </w:r>
            <w:r w:rsidR="004368AE">
              <w:rPr>
                <w:sz w:val="22"/>
                <w:szCs w:val="22"/>
                <w:lang w:eastAsia="ja-JP"/>
              </w:rPr>
              <w:t xml:space="preserve"> Cost Estimate</w:t>
            </w:r>
          </w:p>
        </w:tc>
        <w:sdt>
          <w:sdtPr>
            <w:rPr>
              <w:sz w:val="22"/>
              <w:szCs w:val="22"/>
            </w:rPr>
            <w:id w:val="622112300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4F91F45" w14:textId="4D404F71" w:rsidR="004368AE" w:rsidRDefault="004368AE" w:rsidP="004368AE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043167C5" w14:textId="4DC8115A" w:rsidR="004368AE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As needed</w:t>
            </w:r>
            <w:r w:rsidR="00DA4AF2">
              <w:rPr>
                <w:sz w:val="22"/>
                <w:szCs w:val="22"/>
                <w:lang w:eastAsia="ja-JP"/>
              </w:rPr>
              <w:t>. Complete prior to going into sustainment.</w:t>
            </w:r>
          </w:p>
        </w:tc>
        <w:tc>
          <w:tcPr>
            <w:tcW w:w="1620" w:type="dxa"/>
          </w:tcPr>
          <w:p w14:paraId="7666B1E7" w14:textId="223BFC33" w:rsidR="004368AE" w:rsidRDefault="004368AE" w:rsidP="004368AE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4294434B">
                <v:shape id="_x0000_i1054" type="#_x0000_t75" style="width:77.25pt;height:50.25pt" o:ole="">
                  <v:imagedata r:id="rId80" o:title=""/>
                </v:shape>
                <o:OLEObject Type="Embed" ProgID="Acrobat.Document.DC" ShapeID="_x0000_i1054" DrawAspect="Icon" ObjectID="_1692695125" r:id="rId81"/>
              </w:object>
            </w:r>
          </w:p>
        </w:tc>
      </w:tr>
      <w:tr w:rsidR="004368AE" w:rsidRPr="008800DC" w14:paraId="0AC2488C" w14:textId="77777777" w:rsidTr="00C3510A">
        <w:trPr>
          <w:jc w:val="center"/>
        </w:trPr>
        <w:tc>
          <w:tcPr>
            <w:tcW w:w="3685" w:type="dxa"/>
          </w:tcPr>
          <w:p w14:paraId="1ECDDC9A" w14:textId="2681A35B" w:rsidR="004368AE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Operational Analysis</w:t>
            </w:r>
          </w:p>
        </w:tc>
        <w:sdt>
          <w:sdtPr>
            <w:rPr>
              <w:sz w:val="22"/>
              <w:szCs w:val="22"/>
            </w:rPr>
            <w:id w:val="-381867078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5A94CF71" w14:textId="24DF6567" w:rsidR="004368AE" w:rsidRDefault="004368AE" w:rsidP="004368AE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19E7178A" w14:textId="55B66E02" w:rsidR="004368AE" w:rsidRDefault="00DA4AF2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 xml:space="preserve">As needed. </w:t>
            </w:r>
            <w:r w:rsidR="004368AE" w:rsidRPr="00C3510A">
              <w:rPr>
                <w:sz w:val="22"/>
                <w:szCs w:val="22"/>
                <w:lang w:eastAsia="ja-JP"/>
              </w:rPr>
              <w:t xml:space="preserve">Annual USDA and OMB </w:t>
            </w:r>
            <w:r w:rsidR="004368AE">
              <w:rPr>
                <w:sz w:val="22"/>
                <w:szCs w:val="22"/>
                <w:lang w:eastAsia="ja-JP"/>
              </w:rPr>
              <w:t>r</w:t>
            </w:r>
            <w:r w:rsidR="004368AE" w:rsidRPr="00C3510A">
              <w:rPr>
                <w:sz w:val="22"/>
                <w:szCs w:val="22"/>
                <w:lang w:eastAsia="ja-JP"/>
              </w:rPr>
              <w:t>equirements</w:t>
            </w:r>
          </w:p>
        </w:tc>
        <w:tc>
          <w:tcPr>
            <w:tcW w:w="1620" w:type="dxa"/>
          </w:tcPr>
          <w:p w14:paraId="517EDBC7" w14:textId="607C9589" w:rsidR="004368AE" w:rsidRDefault="004368AE" w:rsidP="004368AE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61EF2FC1">
                <v:shape id="_x0000_i1055" type="#_x0000_t75" style="width:77.25pt;height:50.25pt" o:ole="">
                  <v:imagedata r:id="rId82" o:title=""/>
                </v:shape>
                <o:OLEObject Type="Embed" ProgID="Acrobat.Document.DC" ShapeID="_x0000_i1055" DrawAspect="Icon" ObjectID="_1692695126" r:id="rId83"/>
              </w:object>
            </w:r>
          </w:p>
        </w:tc>
      </w:tr>
      <w:tr w:rsidR="004368AE" w:rsidRPr="008800DC" w14:paraId="0E9F21B3" w14:textId="77777777" w:rsidTr="00C3510A">
        <w:trPr>
          <w:jc w:val="center"/>
        </w:trPr>
        <w:tc>
          <w:tcPr>
            <w:tcW w:w="3685" w:type="dxa"/>
          </w:tcPr>
          <w:p w14:paraId="1BFF1A06" w14:textId="61A373FF" w:rsidR="004368AE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lastRenderedPageBreak/>
              <w:t>P</w:t>
            </w:r>
            <w:r w:rsidRPr="00C3510A">
              <w:rPr>
                <w:sz w:val="22"/>
                <w:szCs w:val="22"/>
                <w:lang w:eastAsia="ja-JP"/>
              </w:rPr>
              <w:t xml:space="preserve">ost Implementation Review </w:t>
            </w:r>
            <w:r>
              <w:rPr>
                <w:sz w:val="22"/>
                <w:szCs w:val="22"/>
                <w:lang w:eastAsia="ja-JP"/>
              </w:rPr>
              <w:t xml:space="preserve">(PIR) – Criteria </w:t>
            </w:r>
            <w:r w:rsidRPr="00C3510A">
              <w:rPr>
                <w:sz w:val="22"/>
                <w:szCs w:val="22"/>
                <w:lang w:eastAsia="ja-JP"/>
              </w:rPr>
              <w:t xml:space="preserve">Questionnaire </w:t>
            </w:r>
          </w:p>
        </w:tc>
        <w:sdt>
          <w:sdtPr>
            <w:rPr>
              <w:sz w:val="22"/>
              <w:szCs w:val="22"/>
            </w:rPr>
            <w:id w:val="1419914299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249621C3" w14:textId="3E2F48F3" w:rsidR="004368AE" w:rsidRDefault="004368AE" w:rsidP="004368AE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2E99F78E" w14:textId="370E594F" w:rsidR="004368AE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USDA and OMB Requirements, required six months after initial implementation, ITG to complete</w:t>
            </w:r>
          </w:p>
        </w:tc>
        <w:tc>
          <w:tcPr>
            <w:tcW w:w="1620" w:type="dxa"/>
          </w:tcPr>
          <w:p w14:paraId="63BAC186" w14:textId="0EAEC40A" w:rsidR="004368AE" w:rsidRDefault="004368AE" w:rsidP="004368AE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751C3DF">
                <v:shape id="_x0000_i1056" type="#_x0000_t75" style="width:77.25pt;height:50.25pt" o:ole="">
                  <v:imagedata r:id="rId84" o:title=""/>
                </v:shape>
                <o:OLEObject Type="Embed" ProgID="Acrobat.Document.DC" ShapeID="_x0000_i1056" DrawAspect="Icon" ObjectID="_1692695127" r:id="rId85"/>
              </w:object>
            </w:r>
          </w:p>
        </w:tc>
      </w:tr>
      <w:tr w:rsidR="00360905" w:rsidRPr="008800DC" w14:paraId="114EB440" w14:textId="77777777" w:rsidTr="00C3510A">
        <w:trPr>
          <w:jc w:val="center"/>
        </w:trPr>
        <w:tc>
          <w:tcPr>
            <w:tcW w:w="3685" w:type="dxa"/>
          </w:tcPr>
          <w:p w14:paraId="2CF94768" w14:textId="48C2E8C9" w:rsidR="00360905" w:rsidRPr="00C3510A" w:rsidRDefault="004368AE" w:rsidP="004368AE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Post I</w:t>
            </w:r>
            <w:r w:rsidR="00360905" w:rsidRPr="00C3510A">
              <w:rPr>
                <w:sz w:val="22"/>
                <w:szCs w:val="22"/>
                <w:lang w:eastAsia="ja-JP"/>
              </w:rPr>
              <w:t>mplementation Review</w:t>
            </w:r>
            <w:r>
              <w:rPr>
                <w:sz w:val="22"/>
                <w:szCs w:val="22"/>
                <w:lang w:eastAsia="ja-JP"/>
              </w:rPr>
              <w:t xml:space="preserve"> (PIR)</w:t>
            </w:r>
          </w:p>
        </w:tc>
        <w:sdt>
          <w:sdtPr>
            <w:rPr>
              <w:sz w:val="22"/>
              <w:szCs w:val="22"/>
            </w:rPr>
            <w:id w:val="278763817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7235214B" w14:textId="47AC87FE" w:rsidR="00360905" w:rsidRPr="00C3510A" w:rsidRDefault="00360905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7B4B2324" w14:textId="3F697A23" w:rsidR="00360905" w:rsidRPr="00C3510A" w:rsidRDefault="00360905" w:rsidP="00360905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USDA and OMB Requirements, required six months after initial implementation, ITG to complete</w:t>
            </w:r>
          </w:p>
        </w:tc>
        <w:tc>
          <w:tcPr>
            <w:tcW w:w="1620" w:type="dxa"/>
          </w:tcPr>
          <w:p w14:paraId="0C9027AC" w14:textId="6B4BADBA" w:rsidR="00360905" w:rsidRPr="00C3510A" w:rsidRDefault="008A4E96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154AE0F">
                <v:shape id="_x0000_i1057" type="#_x0000_t75" style="width:77.25pt;height:50.25pt" o:ole="">
                  <v:imagedata r:id="rId86" o:title=""/>
                </v:shape>
                <o:OLEObject Type="Embed" ProgID="Acrobat.Document.DC" ShapeID="_x0000_i1057" DrawAspect="Icon" ObjectID="_1692695128" r:id="rId87"/>
              </w:object>
            </w:r>
          </w:p>
        </w:tc>
      </w:tr>
    </w:tbl>
    <w:p w14:paraId="3BC96BF9" w14:textId="0CAD101C" w:rsidR="00445D70" w:rsidRDefault="00445D70" w:rsidP="00445D70">
      <w:pPr>
        <w:pStyle w:val="Caption"/>
        <w:jc w:val="center"/>
      </w:pPr>
      <w:bookmarkStart w:id="46" w:name="_Toc55230070"/>
      <w:r>
        <w:t xml:space="preserve">Table </w:t>
      </w:r>
      <w:fldSimple w:instr=" SEQ Table \* ARABIC ">
        <w:r w:rsidR="00D93556">
          <w:rPr>
            <w:noProof/>
          </w:rPr>
          <w:t>1</w:t>
        </w:r>
      </w:fldSimple>
      <w:r w:rsidR="00DA4AF2">
        <w:rPr>
          <w:noProof/>
        </w:rPr>
        <w:t>5</w:t>
      </w:r>
      <w:r>
        <w:t xml:space="preserve"> –</w:t>
      </w:r>
      <w:r w:rsidR="008800DC">
        <w:t xml:space="preserve"> </w:t>
      </w:r>
      <w:r>
        <w:t xml:space="preserve">Retirement </w:t>
      </w:r>
      <w:r w:rsidR="008800DC">
        <w:t>Artifacts</w:t>
      </w:r>
      <w:bookmarkEnd w:id="46"/>
    </w:p>
    <w:tbl>
      <w:tblPr>
        <w:tblStyle w:val="TableGrid"/>
        <w:tblW w:w="10435" w:type="dxa"/>
        <w:jc w:val="center"/>
        <w:tblLayout w:type="fixed"/>
        <w:tblLook w:val="00A0" w:firstRow="1" w:lastRow="0" w:firstColumn="1" w:lastColumn="0" w:noHBand="0" w:noVBand="0"/>
        <w:tblCaption w:val="Retirement Artifacts"/>
        <w:tblDescription w:val="List of deliverables Retirement Artifacts by artifact name, action, justification, and view artifact (which is embedded)."/>
      </w:tblPr>
      <w:tblGrid>
        <w:gridCol w:w="3685"/>
        <w:gridCol w:w="990"/>
        <w:gridCol w:w="4140"/>
        <w:gridCol w:w="1620"/>
      </w:tblGrid>
      <w:tr w:rsidR="00445D70" w14:paraId="7DD88A70" w14:textId="77777777" w:rsidTr="00445D70">
        <w:trPr>
          <w:trHeight w:val="368"/>
          <w:tblHeader/>
          <w:jc w:val="center"/>
        </w:trPr>
        <w:tc>
          <w:tcPr>
            <w:tcW w:w="3685" w:type="dxa"/>
            <w:shd w:val="clear" w:color="auto" w:fill="002060"/>
          </w:tcPr>
          <w:p w14:paraId="394011C4" w14:textId="77777777" w:rsidR="00445D70" w:rsidRPr="00637019" w:rsidRDefault="00445D70" w:rsidP="00445D70">
            <w:pPr>
              <w:pStyle w:val="TableHead"/>
            </w:pPr>
            <w:r>
              <w:t>Deliverable Name</w:t>
            </w:r>
          </w:p>
        </w:tc>
        <w:tc>
          <w:tcPr>
            <w:tcW w:w="990" w:type="dxa"/>
            <w:shd w:val="clear" w:color="auto" w:fill="002060"/>
          </w:tcPr>
          <w:p w14:paraId="69F64BAA" w14:textId="77777777" w:rsidR="00445D70" w:rsidRPr="00637019" w:rsidRDefault="00445D70" w:rsidP="00445D70">
            <w:pPr>
              <w:pStyle w:val="TableHead"/>
            </w:pPr>
            <w:r>
              <w:t>Action</w:t>
            </w:r>
          </w:p>
        </w:tc>
        <w:tc>
          <w:tcPr>
            <w:tcW w:w="4140" w:type="dxa"/>
            <w:shd w:val="clear" w:color="auto" w:fill="002060"/>
          </w:tcPr>
          <w:p w14:paraId="28C1B331" w14:textId="77777777" w:rsidR="00445D70" w:rsidRDefault="00445D70" w:rsidP="00445D70">
            <w:pPr>
              <w:pStyle w:val="TableHead"/>
            </w:pPr>
            <w:r>
              <w:t>Justification</w:t>
            </w:r>
          </w:p>
        </w:tc>
        <w:tc>
          <w:tcPr>
            <w:tcW w:w="1620" w:type="dxa"/>
            <w:shd w:val="clear" w:color="auto" w:fill="002060"/>
          </w:tcPr>
          <w:p w14:paraId="2A043100" w14:textId="4EACDD0E" w:rsidR="00445D70" w:rsidRDefault="00116745" w:rsidP="00445D70">
            <w:pPr>
              <w:pStyle w:val="TableHead"/>
            </w:pPr>
            <w:r>
              <w:t>View Artifact</w:t>
            </w:r>
          </w:p>
        </w:tc>
      </w:tr>
      <w:tr w:rsidR="00360905" w14:paraId="0E8FD7B2" w14:textId="77777777" w:rsidTr="00445D70">
        <w:trPr>
          <w:jc w:val="center"/>
        </w:trPr>
        <w:tc>
          <w:tcPr>
            <w:tcW w:w="3685" w:type="dxa"/>
            <w:vAlign w:val="bottom"/>
          </w:tcPr>
          <w:p w14:paraId="54E42892" w14:textId="58530039" w:rsidR="00360905" w:rsidRPr="00C3510A" w:rsidRDefault="00C3510A" w:rsidP="00360905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>Post Termination Review Report</w:t>
            </w:r>
          </w:p>
        </w:tc>
        <w:sdt>
          <w:sdtPr>
            <w:rPr>
              <w:sz w:val="22"/>
              <w:szCs w:val="22"/>
            </w:rPr>
            <w:id w:val="-2058613427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4FF54AE5" w14:textId="683B821C" w:rsidR="00360905" w:rsidRPr="00C3510A" w:rsidRDefault="00360905" w:rsidP="00360905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10471593" w14:textId="087A206D" w:rsidR="00360905" w:rsidRPr="00C3510A" w:rsidRDefault="00DA4AF2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As needed. Complete p</w:t>
            </w:r>
            <w:r w:rsidR="00C3510A" w:rsidRPr="00C3510A">
              <w:rPr>
                <w:sz w:val="22"/>
                <w:szCs w:val="22"/>
                <w:lang w:eastAsia="ja-JP"/>
              </w:rPr>
              <w:t>ost system termination</w:t>
            </w:r>
          </w:p>
        </w:tc>
        <w:tc>
          <w:tcPr>
            <w:tcW w:w="1620" w:type="dxa"/>
          </w:tcPr>
          <w:p w14:paraId="12136ED7" w14:textId="004AF39A" w:rsidR="00360905" w:rsidRPr="00C3510A" w:rsidRDefault="006759AF" w:rsidP="00360905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566FFE16">
                <v:shape id="_x0000_i1058" type="#_x0000_t75" style="width:77.25pt;height:50.25pt" o:ole="">
                  <v:imagedata r:id="rId88" o:title=""/>
                </v:shape>
                <o:OLEObject Type="Embed" ProgID="Acrobat.Document.DC" ShapeID="_x0000_i1058" DrawAspect="Icon" ObjectID="_1692695129" r:id="rId89"/>
              </w:object>
            </w:r>
          </w:p>
        </w:tc>
      </w:tr>
      <w:tr w:rsidR="00DA4AF2" w14:paraId="25FB93B6" w14:textId="77777777" w:rsidTr="00445D70">
        <w:trPr>
          <w:jc w:val="center"/>
        </w:trPr>
        <w:tc>
          <w:tcPr>
            <w:tcW w:w="3685" w:type="dxa"/>
            <w:vAlign w:val="bottom"/>
          </w:tcPr>
          <w:p w14:paraId="4775C252" w14:textId="4F664FFA" w:rsidR="00DA4AF2" w:rsidRPr="00C3510A" w:rsidRDefault="00DA4AF2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 w:rsidRPr="00C3510A">
              <w:rPr>
                <w:sz w:val="22"/>
                <w:szCs w:val="22"/>
                <w:lang w:eastAsia="ja-JP"/>
              </w:rPr>
              <w:t xml:space="preserve">System Retirement Plan </w:t>
            </w:r>
          </w:p>
        </w:tc>
        <w:sdt>
          <w:sdtPr>
            <w:rPr>
              <w:sz w:val="22"/>
              <w:szCs w:val="22"/>
            </w:rPr>
            <w:id w:val="1276288454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990" w:type="dxa"/>
              </w:tcPr>
              <w:p w14:paraId="0BACA20D" w14:textId="4FB0FE0E" w:rsidR="00DA4AF2" w:rsidRDefault="00DA4AF2" w:rsidP="00DA4AF2">
                <w:pPr>
                  <w:pStyle w:val="TableText"/>
                  <w:jc w:val="center"/>
                  <w:rPr>
                    <w:sz w:val="22"/>
                    <w:szCs w:val="22"/>
                  </w:rPr>
                </w:pPr>
                <w:r w:rsidRPr="00C3510A">
                  <w:rPr>
                    <w:rFonts w:ascii="MS Gothic" w:eastAsia="MS Gothic" w:hAnsi="MS Gothic"/>
                    <w:sz w:val="22"/>
                    <w:szCs w:val="22"/>
                  </w:rPr>
                  <w:t>☐</w:t>
                </w:r>
              </w:p>
            </w:tc>
          </w:sdtContent>
        </w:sdt>
        <w:tc>
          <w:tcPr>
            <w:tcW w:w="4140" w:type="dxa"/>
          </w:tcPr>
          <w:p w14:paraId="78D19387" w14:textId="76B11691" w:rsidR="00DA4AF2" w:rsidRPr="00C3510A" w:rsidRDefault="00DA4AF2" w:rsidP="00DA4AF2">
            <w:pPr>
              <w:pStyle w:val="TableText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As needed. Complete p</w:t>
            </w:r>
            <w:r w:rsidRPr="00C3510A">
              <w:rPr>
                <w:sz w:val="22"/>
                <w:szCs w:val="22"/>
                <w:lang w:eastAsia="ja-JP"/>
              </w:rPr>
              <w:t xml:space="preserve">rior to system termination </w:t>
            </w:r>
          </w:p>
        </w:tc>
        <w:tc>
          <w:tcPr>
            <w:tcW w:w="1620" w:type="dxa"/>
          </w:tcPr>
          <w:p w14:paraId="1B1594D6" w14:textId="1B66BCD1" w:rsidR="00DA4AF2" w:rsidRDefault="00DA4AF2" w:rsidP="00DA4AF2">
            <w:pPr>
              <w:pStyle w:val="TableTex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object w:dxaOrig="1549" w:dyaOrig="997" w14:anchorId="3BD95878">
                <v:shape id="_x0000_i1059" type="#_x0000_t75" style="width:77.25pt;height:50.25pt" o:ole="">
                  <v:imagedata r:id="rId90" o:title=""/>
                </v:shape>
                <o:OLEObject Type="Embed" ProgID="Acrobat.Document.DC" ShapeID="_x0000_i1059" DrawAspect="Icon" ObjectID="_1692695130" r:id="rId91"/>
              </w:object>
            </w:r>
          </w:p>
        </w:tc>
      </w:tr>
    </w:tbl>
    <w:p w14:paraId="1DE1273F" w14:textId="52044C6D" w:rsidR="00A0577C" w:rsidRPr="00B25FB8" w:rsidRDefault="00C3510A" w:rsidP="00E7324A">
      <w:pPr>
        <w:pStyle w:val="Heading1"/>
        <w:rPr>
          <w:b w:val="0"/>
          <w:caps w:val="0"/>
        </w:rPr>
      </w:pPr>
      <w:r>
        <w:br w:type="page"/>
      </w:r>
      <w:bookmarkStart w:id="47" w:name="_Toc55230054"/>
      <w:r w:rsidR="00C574DE" w:rsidRPr="00B25FB8">
        <w:lastRenderedPageBreak/>
        <w:t>Project</w:t>
      </w:r>
      <w:r w:rsidR="00C574DE" w:rsidRPr="00C574DE">
        <w:t xml:space="preserve"> References</w:t>
      </w:r>
      <w:bookmarkEnd w:id="47"/>
    </w:p>
    <w:p w14:paraId="37C28638" w14:textId="4C34D1FF" w:rsidR="00181C9E" w:rsidRDefault="00065424" w:rsidP="00B25FB8">
      <w:pPr>
        <w:pStyle w:val="Instructions"/>
      </w:pPr>
      <w:r>
        <w:t>Provide a list of any relevent project references that may be note</w:t>
      </w:r>
      <w:r w:rsidR="00EC23DB">
        <w:t>d</w:t>
      </w:r>
      <w:r w:rsidRPr="00F013CF">
        <w:t>.</w:t>
      </w:r>
      <w:bookmarkEnd w:id="15"/>
    </w:p>
    <w:sectPr w:rsidR="00181C9E" w:rsidSect="00E02F37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C41865" w14:textId="77777777" w:rsidR="00C32D75" w:rsidRDefault="00C32D75" w:rsidP="00E6592C">
      <w:r>
        <w:separator/>
      </w:r>
    </w:p>
  </w:endnote>
  <w:endnote w:type="continuationSeparator" w:id="0">
    <w:p w14:paraId="027B317E" w14:textId="77777777" w:rsidR="00C32D75" w:rsidRDefault="00C32D75" w:rsidP="00E6592C">
      <w:r>
        <w:continuationSeparator/>
      </w:r>
    </w:p>
  </w:endnote>
  <w:endnote w:type="continuationNotice" w:id="1">
    <w:p w14:paraId="1B5BC9F0" w14:textId="77777777" w:rsidR="00C32D75" w:rsidRDefault="00C32D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A4E3BD" w14:textId="77777777" w:rsidR="00C32D75" w:rsidRPr="003835B1" w:rsidRDefault="00C32D75" w:rsidP="00164CE2">
    <w:pPr>
      <w:ind w:left="-1170" w:firstLine="720"/>
      <w:jc w:val="both"/>
      <w:rPr>
        <w:szCs w:val="24"/>
      </w:rPr>
    </w:pPr>
    <w:r w:rsidRPr="00CE59DD">
      <w:rPr>
        <w:b/>
        <w:noProof/>
        <w:sz w:val="40"/>
        <w:szCs w:val="44"/>
      </w:rPr>
      <w:drawing>
        <wp:inline distT="0" distB="0" distL="0" distR="0" wp14:anchorId="5B9F769D" wp14:editId="0F963F8D">
          <wp:extent cx="2763520" cy="2763520"/>
          <wp:effectExtent l="0" t="0" r="0" b="0"/>
          <wp:docPr id="7" name="Picture 7" descr="Large circular OIT logo.&#10;Making Technology Work for You!&#10;USDA  ::  FNCS" title="OIT large circular log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H:\OIT\CIO Support\General\OIT Logo - transparency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63520" cy="2763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AC6B3E">
      <w:rPr>
        <w:sz w:val="144"/>
        <w:szCs w:val="144"/>
      </w:rPr>
      <w:t xml:space="preserve">  </w:t>
    </w:r>
    <w:r>
      <w:rPr>
        <w:b/>
        <w:noProof/>
        <w:sz w:val="40"/>
        <w:szCs w:val="44"/>
      </w:rPr>
      <mc:AlternateContent>
        <mc:Choice Requires="wps">
          <w:drawing>
            <wp:inline distT="0" distB="0" distL="0" distR="0" wp14:anchorId="1210C7E3" wp14:editId="28D103C4">
              <wp:extent cx="2905125" cy="1333500"/>
              <wp:effectExtent l="0" t="0" r="9525" b="0"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05125" cy="13335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F1F1B91" w14:textId="77777777" w:rsidR="00C32D75" w:rsidRPr="00CE59DD" w:rsidRDefault="00C32D75" w:rsidP="00D02DED">
                          <w:pPr>
                            <w:rPr>
                              <w:sz w:val="28"/>
                            </w:rPr>
                          </w:pPr>
                          <w:r w:rsidRPr="00CE59DD">
                            <w:rPr>
                              <w:sz w:val="28"/>
                            </w:rPr>
                            <w:t>National Office</w:t>
                          </w:r>
                          <w:r>
                            <w:rPr>
                              <w:sz w:val="28"/>
                            </w:rPr>
                            <w:t xml:space="preserve"> – Braddock Place</w:t>
                          </w:r>
                        </w:p>
                        <w:p w14:paraId="3771550E" w14:textId="77777777" w:rsidR="00C32D75" w:rsidRPr="00CE59DD" w:rsidRDefault="00C32D75" w:rsidP="00D02DED">
                          <w:pPr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1320 Braddock Place</w:t>
                          </w:r>
                        </w:p>
                        <w:p w14:paraId="11D8C997" w14:textId="77777777" w:rsidR="00C32D75" w:rsidRDefault="00C32D75" w:rsidP="00D02DED">
                          <w:r w:rsidRPr="00CE59DD">
                            <w:rPr>
                              <w:sz w:val="28"/>
                            </w:rPr>
                            <w:t>Alexandria, VA 22</w:t>
                          </w:r>
                          <w:r>
                            <w:rPr>
                              <w:sz w:val="28"/>
                            </w:rPr>
                            <w:t>314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1210C7E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width:228.75pt;height:1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" fillcolor="white [3201]" stroked="f" strokeweight=".5pt">
              <v:textbox>
                <w:txbxContent>
                  <w:p w14:paraId="0F1F1B91" w14:textId="77777777" w:rsidR="00C32D75" w:rsidRPr="00CE59DD" w:rsidRDefault="00C32D75" w:rsidP="00D02DED">
                    <w:pPr>
                      <w:rPr>
                        <w:sz w:val="28"/>
                      </w:rPr>
                    </w:pPr>
                    <w:r w:rsidRPr="00CE59DD">
                      <w:rPr>
                        <w:sz w:val="28"/>
                      </w:rPr>
                      <w:t>National Office</w:t>
                    </w:r>
                    <w:r>
                      <w:rPr>
                        <w:sz w:val="28"/>
                      </w:rPr>
                      <w:t xml:space="preserve"> – Braddock Place</w:t>
                    </w:r>
                  </w:p>
                  <w:p w14:paraId="3771550E" w14:textId="77777777" w:rsidR="00C32D75" w:rsidRPr="00CE59DD" w:rsidRDefault="00C32D75" w:rsidP="00D02DED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1320 Braddock Place</w:t>
                    </w:r>
                  </w:p>
                  <w:p w14:paraId="11D8C997" w14:textId="77777777" w:rsidR="00C32D75" w:rsidRDefault="00C32D75" w:rsidP="00D02DED">
                    <w:r w:rsidRPr="00CE59DD">
                      <w:rPr>
                        <w:sz w:val="28"/>
                      </w:rPr>
                      <w:t>Alexandria, VA 22</w:t>
                    </w:r>
                    <w:r>
                      <w:rPr>
                        <w:sz w:val="28"/>
                      </w:rPr>
                      <w:t>314</w:t>
                    </w:r>
                  </w:p>
                </w:txbxContent>
              </v:textbox>
              <w10:anchorlock/>
            </v:shape>
          </w:pict>
        </mc:Fallback>
      </mc:AlternateContent>
    </w:r>
  </w:p>
  <w:p w14:paraId="7EC181B4" w14:textId="37CD6779" w:rsidR="00C32D75" w:rsidRDefault="00C32D75" w:rsidP="003835B1">
    <w:pPr>
      <w:pStyle w:val="Footer"/>
      <w:tabs>
        <w:tab w:val="clear" w:pos="4320"/>
        <w:tab w:val="clear" w:pos="8640"/>
        <w:tab w:val="center" w:pos="4680"/>
        <w:tab w:val="right" w:pos="9360"/>
      </w:tabs>
      <w:jc w:val="center"/>
    </w:pPr>
    <w:r>
      <w:t>This document has been reviewed for Section 508 compliance as of mm/dd/yy.</w:t>
    </w:r>
  </w:p>
  <w:p w14:paraId="6099D17F" w14:textId="77777777" w:rsidR="00C32D75" w:rsidRPr="000A47B5" w:rsidRDefault="00C32D75" w:rsidP="00164C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86896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C30187" w14:textId="249F033B" w:rsidR="00C32D75" w:rsidRDefault="00C32D75" w:rsidP="00CE4762">
        <w:r>
          <w:rPr>
            <w:b/>
            <w:noProof/>
            <w:sz w:val="44"/>
            <w:szCs w:val="44"/>
          </w:rPr>
          <w:drawing>
            <wp:inline distT="0" distB="0" distL="0" distR="0" wp14:anchorId="758A47CC" wp14:editId="54F155E5">
              <wp:extent cx="586740" cy="586740"/>
              <wp:effectExtent l="0" t="0" r="3810" b="3810"/>
              <wp:docPr id="8" name="Picture 8" descr="Small circular OIT logo.&#10;Making Technology Work for You!&#10;USDA  ::  FNCS" title="OIT circular small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H:\OIT\CIO Support\General\OIT Logo - transparency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6740" cy="5867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ptab w:relativeTo="margin" w:alignment="right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111663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FB57F" w14:textId="46B26459" w:rsidR="00C32D75" w:rsidRDefault="00C32D75" w:rsidP="00164CE2">
        <w:r>
          <w:rPr>
            <w:b/>
            <w:noProof/>
            <w:sz w:val="44"/>
            <w:szCs w:val="44"/>
          </w:rPr>
          <w:drawing>
            <wp:inline distT="0" distB="0" distL="0" distR="0" wp14:anchorId="7E2A3853" wp14:editId="34BFD5C5">
              <wp:extent cx="586740" cy="586740"/>
              <wp:effectExtent l="0" t="0" r="3810" b="3810"/>
              <wp:docPr id="17" name="Picture 17" descr="Small circular OIT logo.&#10;Making Technology Work for You!&#10;USDA  ::  FNCS" title="OIT circular small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H:\OIT\CIO Support\General\OIT Logo - transparency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6740" cy="5867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ptab w:relativeTo="margin" w:alignment="right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AC478" w14:textId="77777777" w:rsidR="00C32D75" w:rsidRDefault="00C32D75" w:rsidP="00E6592C">
      <w:r>
        <w:separator/>
      </w:r>
    </w:p>
  </w:footnote>
  <w:footnote w:type="continuationSeparator" w:id="0">
    <w:p w14:paraId="4B7922A3" w14:textId="77777777" w:rsidR="00C32D75" w:rsidRDefault="00C32D75" w:rsidP="00E6592C">
      <w:r>
        <w:continuationSeparator/>
      </w:r>
    </w:p>
  </w:footnote>
  <w:footnote w:type="continuationNotice" w:id="1">
    <w:p w14:paraId="11AC417B" w14:textId="77777777" w:rsidR="00C32D75" w:rsidRDefault="00C32D7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CBA76F" w14:textId="77777777" w:rsidR="00C32D75" w:rsidRDefault="00C32D75" w:rsidP="000A47B5">
    <w:pPr>
      <w:tabs>
        <w:tab w:val="left" w:pos="2580"/>
        <w:tab w:val="left" w:pos="2985"/>
      </w:tabs>
      <w:spacing w:after="120" w:line="276" w:lineRule="auto"/>
      <w:ind w:left="-1080"/>
      <w:jc w:val="right"/>
      <w:rPr>
        <w:b/>
        <w:bCs/>
        <w:color w:val="000000" w:themeColor="text1"/>
        <w:sz w:val="20"/>
        <w:szCs w:val="28"/>
      </w:rPr>
    </w:pPr>
    <w:r w:rsidRPr="00164CE2">
      <w:rPr>
        <w:b/>
        <w:noProof/>
        <w:sz w:val="144"/>
        <w:szCs w:val="144"/>
      </w:rPr>
      <mc:AlternateContent>
        <mc:Choice Requires="wps">
          <w:drawing>
            <wp:inline distT="0" distB="0" distL="0" distR="0" wp14:anchorId="75D00DAF" wp14:editId="49A9DBA0">
              <wp:extent cx="7430770" cy="1848517"/>
              <wp:effectExtent l="0" t="0" r="0" b="0"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430770" cy="1848517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chemeClr val="tx2">
                              <a:lumMod val="50000"/>
                            </a:schemeClr>
                          </a:gs>
                          <a:gs pos="52000">
                            <a:schemeClr val="tx2">
                              <a:lumMod val="75000"/>
                            </a:schemeClr>
                          </a:gs>
                          <a:gs pos="100000">
                            <a:schemeClr val="accent1">
                              <a:lumMod val="75000"/>
                            </a:schemeClr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27434B4" w14:textId="77777777" w:rsidR="00C32D75" w:rsidRPr="00FE2D61" w:rsidRDefault="00C32D75" w:rsidP="003A3372">
                          <w:pPr>
                            <w:pStyle w:val="Title"/>
                            <w:rPr>
                              <w:sz w:val="48"/>
                              <w:szCs w:val="48"/>
                            </w:rPr>
                          </w:pPr>
                          <w:r w:rsidRPr="008D2CAB">
                            <w:rPr>
                              <w:sz w:val="48"/>
                              <w:szCs w:val="48"/>
                            </w:rPr>
                            <w:t>&lt;</w:t>
                          </w:r>
                          <w:r>
                            <w:rPr>
                              <w:sz w:val="48"/>
                              <w:szCs w:val="48"/>
                            </w:rPr>
                            <w:t>Project Name</w:t>
                          </w:r>
                          <w:r w:rsidRPr="008D2CAB">
                            <w:rPr>
                              <w:sz w:val="48"/>
                              <w:szCs w:val="48"/>
                            </w:rPr>
                            <w:t>&gt;</w:t>
                          </w:r>
                        </w:p>
                        <w:p w14:paraId="3E78A5BB" w14:textId="7BED0F3B" w:rsidR="00C32D75" w:rsidRDefault="00C32D75" w:rsidP="003A3372">
                          <w:pPr>
                            <w:ind w:left="-90"/>
                            <w:jc w:val="center"/>
                            <w:rPr>
                              <w:b/>
                              <w:sz w:val="48"/>
                            </w:rPr>
                          </w:pPr>
                          <w:r>
                            <w:rPr>
                              <w:b/>
                              <w:sz w:val="48"/>
                            </w:rPr>
                            <w:t>PROJECT PROCESS AGREEMENT (PPA)</w:t>
                          </w:r>
                        </w:p>
                        <w:p w14:paraId="4472B572" w14:textId="77777777" w:rsidR="00C32D75" w:rsidRPr="00C978CC" w:rsidRDefault="00C32D75" w:rsidP="000A47B5">
                          <w:pPr>
                            <w:ind w:left="-90"/>
                            <w:rPr>
                              <w:sz w:val="36"/>
                            </w:rPr>
                          </w:pPr>
                          <w:r w:rsidRPr="00C978CC">
                            <w:rPr>
                              <w:sz w:val="36"/>
                            </w:rPr>
                            <w:t>U.S. Department of Agriculture, Food and Nutrition Service</w:t>
                          </w:r>
                        </w:p>
                        <w:p w14:paraId="7FA7BC3D" w14:textId="77777777" w:rsidR="00C32D75" w:rsidRPr="00C978CC" w:rsidRDefault="00C32D75" w:rsidP="000A47B5">
                          <w:pPr>
                            <w:ind w:left="-90"/>
                            <w:rPr>
                              <w:sz w:val="36"/>
                            </w:rPr>
                          </w:pPr>
                          <w:r w:rsidRPr="00C978CC">
                            <w:rPr>
                              <w:sz w:val="36"/>
                            </w:rPr>
                            <w:t>Office of Information Technology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75D00DAF" id="Rectangle 2" o:spid="_x0000_s1026" style="width:585.1pt;height:14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" fillcolor="#0f243e [1615]" stroked="f" strokeweight="2pt">
              <v:fill color2="#365f91 [2404]" rotate="t" angle="90" colors="0 #10253f;34079f #17375e;1 #376092" focus="100%" type="gradient"/>
              <v:textbox>
                <w:txbxContent>
                  <w:p w14:paraId="327434B4" w14:textId="77777777" w:rsidR="00C32D75" w:rsidRPr="00FE2D61" w:rsidRDefault="00C32D75" w:rsidP="003A3372">
                    <w:pPr>
                      <w:pStyle w:val="Title"/>
                      <w:rPr>
                        <w:sz w:val="48"/>
                        <w:szCs w:val="48"/>
                      </w:rPr>
                    </w:pPr>
                    <w:r w:rsidRPr="008D2CAB">
                      <w:rPr>
                        <w:sz w:val="48"/>
                        <w:szCs w:val="48"/>
                      </w:rPr>
                      <w:t>&lt;</w:t>
                    </w:r>
                    <w:r>
                      <w:rPr>
                        <w:sz w:val="48"/>
                        <w:szCs w:val="48"/>
                      </w:rPr>
                      <w:t>Project Name</w:t>
                    </w:r>
                    <w:r w:rsidRPr="008D2CAB">
                      <w:rPr>
                        <w:sz w:val="48"/>
                        <w:szCs w:val="48"/>
                      </w:rPr>
                      <w:t>&gt;</w:t>
                    </w:r>
                  </w:p>
                  <w:p w14:paraId="3E78A5BB" w14:textId="7BED0F3B" w:rsidR="00C32D75" w:rsidRDefault="00C32D75" w:rsidP="003A3372">
                    <w:pPr>
                      <w:ind w:left="-90"/>
                      <w:jc w:val="center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sz w:val="48"/>
                      </w:rPr>
                      <w:t>PROJECT PROCESS AGREEMENT (PPA)</w:t>
                    </w:r>
                  </w:p>
                  <w:p w14:paraId="4472B572" w14:textId="77777777" w:rsidR="00C32D75" w:rsidRPr="00C978CC" w:rsidRDefault="00C32D75" w:rsidP="000A47B5">
                    <w:pPr>
                      <w:ind w:left="-90"/>
                      <w:rPr>
                        <w:sz w:val="36"/>
                      </w:rPr>
                    </w:pPr>
                    <w:r w:rsidRPr="00C978CC">
                      <w:rPr>
                        <w:sz w:val="36"/>
                      </w:rPr>
                      <w:t>U.S. Department of Agriculture, Food and Nutrition Service</w:t>
                    </w:r>
                  </w:p>
                  <w:p w14:paraId="7FA7BC3D" w14:textId="77777777" w:rsidR="00C32D75" w:rsidRPr="00C978CC" w:rsidRDefault="00C32D75" w:rsidP="000A47B5">
                    <w:pPr>
                      <w:ind w:left="-90"/>
                      <w:rPr>
                        <w:sz w:val="36"/>
                      </w:rPr>
                    </w:pPr>
                    <w:r w:rsidRPr="00C978CC">
                      <w:rPr>
                        <w:sz w:val="36"/>
                      </w:rPr>
                      <w:t>Office of Information Technology</w:t>
                    </w:r>
                  </w:p>
                </w:txbxContent>
              </v:textbox>
              <w10:anchorlock/>
            </v:rect>
          </w:pict>
        </mc:Fallback>
      </mc:AlternateContent>
    </w:r>
  </w:p>
  <w:p w14:paraId="0CE339C0" w14:textId="77777777" w:rsidR="00C32D75" w:rsidRPr="00FB315A" w:rsidRDefault="00C32D75" w:rsidP="003835B1">
    <w:pPr>
      <w:tabs>
        <w:tab w:val="left" w:pos="2580"/>
        <w:tab w:val="left" w:pos="2985"/>
      </w:tabs>
      <w:spacing w:after="120" w:line="276" w:lineRule="auto"/>
      <w:ind w:left="-1080"/>
      <w:rPr>
        <w:b/>
        <w:bCs/>
        <w:color w:val="000000" w:themeColor="text1"/>
        <w:sz w:val="20"/>
        <w:szCs w:val="28"/>
      </w:rPr>
    </w:pPr>
    <w:r>
      <w:rPr>
        <w:b/>
        <w:noProof/>
        <w:sz w:val="44"/>
        <w:szCs w:val="44"/>
      </w:rPr>
      <w:drawing>
        <wp:inline distT="0" distB="0" distL="0" distR="0" wp14:anchorId="145B5614" wp14:editId="0F0205A6">
          <wp:extent cx="3150870" cy="626745"/>
          <wp:effectExtent l="0" t="0" r="0" b="0"/>
          <wp:docPr id="6" name="Picture 6" descr="Large USDA logo. &#10;United States Department of Agriculture.&#10;Food and Nutrition Service." title="USDA FNS larg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OIT\CIO Support\General\USDA FNS 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50870" cy="6267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D6C3E8" w14:textId="77777777" w:rsidR="00C32D75" w:rsidRPr="00FB315A" w:rsidRDefault="00C32D75" w:rsidP="000A47B5">
    <w:pPr>
      <w:tabs>
        <w:tab w:val="left" w:pos="2580"/>
        <w:tab w:val="left" w:pos="2985"/>
      </w:tabs>
      <w:spacing w:after="120" w:line="276" w:lineRule="auto"/>
      <w:rPr>
        <w:b/>
        <w:bCs/>
        <w:color w:val="000000" w:themeColor="text1"/>
        <w:sz w:val="20"/>
        <w:szCs w:val="28"/>
      </w:rPr>
    </w:pPr>
    <w:r>
      <w:rPr>
        <w:noProof/>
      </w:rPr>
      <w:drawing>
        <wp:inline distT="0" distB="0" distL="0" distR="0" wp14:anchorId="4979048A" wp14:editId="42AFED83">
          <wp:extent cx="2162810" cy="430530"/>
          <wp:effectExtent l="0" t="0" r="0" b="7620"/>
          <wp:docPr id="16" name="Picture 16" descr="Small USDA logo. &#10;United States Department of Agriculture.&#10;Food and Nutrition Service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H:\OIT\CIO Support\General\USDA FNS 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2810" cy="4305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 w:cs="Arial"/>
        <w:sz w:val="20"/>
      </w:rPr>
      <w:ptab w:relativeTo="margin" w:alignment="right" w:leader="none"/>
    </w:r>
    <w:r w:rsidRPr="000A47B5">
      <w:rPr>
        <w:b/>
        <w:bCs/>
        <w:noProof/>
        <w:color w:val="000000" w:themeColor="text1"/>
        <w:sz w:val="20"/>
        <w:szCs w:val="28"/>
      </w:rPr>
      <mc:AlternateContent>
        <mc:Choice Requires="wps">
          <w:drawing>
            <wp:inline distT="0" distB="0" distL="0" distR="0" wp14:anchorId="72378A16" wp14:editId="45AA9BC9">
              <wp:extent cx="2565400" cy="441446"/>
              <wp:effectExtent l="0" t="0" r="6350" b="0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0" cy="441446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D871E71" w14:textId="0B1AA5D2" w:rsidR="00C32D75" w:rsidRDefault="00C32D75" w:rsidP="003A3372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</w:rPr>
                            <w:t>&lt;PROJECT ACRONYM&gt;</w:t>
                          </w:r>
                        </w:p>
                        <w:p w14:paraId="3A66D60C" w14:textId="506E525A" w:rsidR="00C32D75" w:rsidRPr="000A47B5" w:rsidRDefault="00C32D75" w:rsidP="000A47B5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</w:rPr>
                            <w:t>Project Process Agreement (PPA)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72378A1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width:202pt;height:3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" stroked="f">
              <v:textbox>
                <w:txbxContent>
                  <w:p w14:paraId="0D871E71" w14:textId="0B1AA5D2" w:rsidR="00C32D75" w:rsidRDefault="00C32D75" w:rsidP="003A3372">
                    <w:pPr>
                      <w:jc w:val="right"/>
                      <w:rPr>
                        <w:rFonts w:ascii="Arial" w:hAnsi="Arial" w:cs="Arial"/>
                        <w:sz w:val="20"/>
                      </w:rPr>
                    </w:pPr>
                    <w:r>
                      <w:rPr>
                        <w:rFonts w:ascii="Arial" w:hAnsi="Arial" w:cs="Arial"/>
                        <w:sz w:val="20"/>
                      </w:rPr>
                      <w:t>&lt;PROJECT ACRONYM&gt;</w:t>
                    </w:r>
                  </w:p>
                  <w:p w14:paraId="3A66D60C" w14:textId="506E525A" w:rsidR="00C32D75" w:rsidRPr="000A47B5" w:rsidRDefault="00C32D75" w:rsidP="000A47B5">
                    <w:pPr>
                      <w:jc w:val="right"/>
                      <w:rPr>
                        <w:rFonts w:ascii="Arial" w:hAnsi="Arial" w:cs="Arial"/>
                        <w:sz w:val="20"/>
                      </w:rPr>
                    </w:pPr>
                    <w:r>
                      <w:rPr>
                        <w:rFonts w:ascii="Arial" w:hAnsi="Arial" w:cs="Arial"/>
                        <w:sz w:val="20"/>
                      </w:rPr>
                      <w:t>Project Process Agreement (PPA)</w:t>
                    </w:r>
                  </w:p>
                </w:txbxContent>
              </v:textbox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02C46856"/>
    <w:lvl w:ilvl="0">
      <w:start w:val="1"/>
      <w:numFmt w:val="decimal"/>
      <w:pStyle w:val="Heading1"/>
      <w:lvlText w:val="%1."/>
      <w:legacy w:legacy="1" w:legacySpace="144" w:legacyIndent="0"/>
      <w:lvlJc w:val="left"/>
      <w:rPr>
        <w:b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94E37FF"/>
    <w:multiLevelType w:val="hybridMultilevel"/>
    <w:tmpl w:val="BE565D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C3419"/>
    <w:multiLevelType w:val="singleLevel"/>
    <w:tmpl w:val="FBB62FCA"/>
    <w:lvl w:ilvl="0">
      <w:start w:val="1"/>
      <w:numFmt w:val="bullet"/>
      <w:pStyle w:val="DashBoth"/>
      <w:lvlText w:val="–"/>
      <w:lvlJc w:val="left"/>
      <w:pPr>
        <w:tabs>
          <w:tab w:val="num" w:pos="0"/>
        </w:tabs>
        <w:ind w:left="1080" w:hanging="360"/>
      </w:pPr>
      <w:rPr>
        <w:rFonts w:ascii="Times New Roman" w:hAnsi="Times New Roman" w:hint="default"/>
      </w:rPr>
    </w:lvl>
  </w:abstractNum>
  <w:abstractNum w:abstractNumId="3" w15:restartNumberingAfterBreak="0">
    <w:nsid w:val="0FB37AA6"/>
    <w:multiLevelType w:val="singleLevel"/>
    <w:tmpl w:val="BC72EB6A"/>
    <w:lvl w:ilvl="0">
      <w:start w:val="1"/>
      <w:numFmt w:val="bullet"/>
      <w:pStyle w:val="BulletBoth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2A8748D"/>
    <w:multiLevelType w:val="hybridMultilevel"/>
    <w:tmpl w:val="0AAEF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996A7E"/>
    <w:multiLevelType w:val="singleLevel"/>
    <w:tmpl w:val="C2408880"/>
    <w:lvl w:ilvl="0">
      <w:start w:val="1"/>
      <w:numFmt w:val="bullet"/>
      <w:pStyle w:val="Dash"/>
      <w:lvlText w:val="–"/>
      <w:lvlJc w:val="left"/>
      <w:pPr>
        <w:tabs>
          <w:tab w:val="num" w:pos="0"/>
        </w:tabs>
        <w:ind w:left="10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B9F3C2A"/>
    <w:multiLevelType w:val="hybridMultilevel"/>
    <w:tmpl w:val="B2EA4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810991"/>
    <w:multiLevelType w:val="multilevel"/>
    <w:tmpl w:val="E1E83C00"/>
    <w:lvl w:ilvl="0">
      <w:start w:val="1"/>
      <w:numFmt w:val="decimal"/>
      <w:lvlText w:val="%1."/>
      <w:lvlJc w:val="left"/>
      <w:pPr>
        <w:ind w:left="460" w:hanging="360"/>
      </w:pPr>
      <w:rPr>
        <w:rFonts w:hint="default"/>
        <w:b/>
        <w:bCs/>
        <w:spacing w:val="-1"/>
        <w:w w:val="100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892" w:hanging="432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864" w:hanging="432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2828" w:hanging="432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3793" w:hanging="432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757" w:hanging="432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722" w:hanging="432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686" w:hanging="432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651" w:hanging="432"/>
      </w:pPr>
      <w:rPr>
        <w:rFonts w:hint="default"/>
        <w:lang w:val="en-US" w:eastAsia="en-US" w:bidi="en-US"/>
      </w:rPr>
    </w:lvl>
  </w:abstractNum>
  <w:abstractNum w:abstractNumId="8" w15:restartNumberingAfterBreak="0">
    <w:nsid w:val="34654AD6"/>
    <w:multiLevelType w:val="hybridMultilevel"/>
    <w:tmpl w:val="D3062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B262CC"/>
    <w:multiLevelType w:val="singleLevel"/>
    <w:tmpl w:val="35E6261E"/>
    <w:lvl w:ilvl="0">
      <w:start w:val="1"/>
      <w:numFmt w:val="bullet"/>
      <w:pStyle w:val="BulletLas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3EB72827"/>
    <w:multiLevelType w:val="hybridMultilevel"/>
    <w:tmpl w:val="1C36B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982017"/>
    <w:multiLevelType w:val="hybridMultilevel"/>
    <w:tmpl w:val="11C654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A54352"/>
    <w:multiLevelType w:val="singleLevel"/>
    <w:tmpl w:val="0736DC12"/>
    <w:lvl w:ilvl="0">
      <w:start w:val="1"/>
      <w:numFmt w:val="bullet"/>
      <w:pStyle w:val="BulletFirs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4EF43A1F"/>
    <w:multiLevelType w:val="multilevel"/>
    <w:tmpl w:val="B1049A6C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Arial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2F24BDF"/>
    <w:multiLevelType w:val="hybridMultilevel"/>
    <w:tmpl w:val="EC900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5A6C9E"/>
    <w:multiLevelType w:val="singleLevel"/>
    <w:tmpl w:val="C8502008"/>
    <w:lvl w:ilvl="0">
      <w:start w:val="1"/>
      <w:numFmt w:val="bullet"/>
      <w:pStyle w:val="DashFirst"/>
      <w:lvlText w:val="–"/>
      <w:lvlJc w:val="left"/>
      <w:pPr>
        <w:tabs>
          <w:tab w:val="num" w:pos="0"/>
        </w:tabs>
        <w:ind w:left="10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56732F96"/>
    <w:multiLevelType w:val="singleLevel"/>
    <w:tmpl w:val="FE464A38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7" w15:restartNumberingAfterBreak="0">
    <w:nsid w:val="5D5B3ADE"/>
    <w:multiLevelType w:val="hybridMultilevel"/>
    <w:tmpl w:val="1EBA2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7D14E8"/>
    <w:multiLevelType w:val="hybridMultilevel"/>
    <w:tmpl w:val="BEF8B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0C5C81"/>
    <w:multiLevelType w:val="multilevel"/>
    <w:tmpl w:val="1F74F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653E408C"/>
    <w:multiLevelType w:val="hybridMultilevel"/>
    <w:tmpl w:val="10E47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084E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2DC443C"/>
    <w:multiLevelType w:val="hybridMultilevel"/>
    <w:tmpl w:val="04660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33134F"/>
    <w:multiLevelType w:val="hybridMultilevel"/>
    <w:tmpl w:val="07DCE726"/>
    <w:lvl w:ilvl="0" w:tplc="3E20E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04058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88E22A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3A708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8E8B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17037A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2E3C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C073E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C52D5E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EE0179"/>
    <w:multiLevelType w:val="hybridMultilevel"/>
    <w:tmpl w:val="3BAA4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3"/>
  </w:num>
  <w:num w:numId="4">
    <w:abstractNumId w:val="12"/>
  </w:num>
  <w:num w:numId="5">
    <w:abstractNumId w:val="9"/>
  </w:num>
  <w:num w:numId="6">
    <w:abstractNumId w:val="5"/>
  </w:num>
  <w:num w:numId="7">
    <w:abstractNumId w:val="2"/>
  </w:num>
  <w:num w:numId="8">
    <w:abstractNumId w:val="15"/>
  </w:num>
  <w:num w:numId="9">
    <w:abstractNumId w:val="0"/>
  </w:num>
  <w:num w:numId="10">
    <w:abstractNumId w:val="24"/>
  </w:num>
  <w:num w:numId="11">
    <w:abstractNumId w:val="17"/>
  </w:num>
  <w:num w:numId="12">
    <w:abstractNumId w:val="19"/>
  </w:num>
  <w:num w:numId="1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4"/>
  </w:num>
  <w:num w:numId="16">
    <w:abstractNumId w:val="6"/>
  </w:num>
  <w:num w:numId="17">
    <w:abstractNumId w:val="10"/>
  </w:num>
  <w:num w:numId="18">
    <w:abstractNumId w:val="18"/>
  </w:num>
  <w:num w:numId="19">
    <w:abstractNumId w:val="8"/>
  </w:num>
  <w:num w:numId="20">
    <w:abstractNumId w:val="20"/>
  </w:num>
  <w:num w:numId="21">
    <w:abstractNumId w:val="13"/>
  </w:num>
  <w:num w:numId="22">
    <w:abstractNumId w:val="0"/>
  </w:num>
  <w:num w:numId="23">
    <w:abstractNumId w:val="21"/>
  </w:num>
  <w:num w:numId="24">
    <w:abstractNumId w:val="7"/>
  </w:num>
  <w:num w:numId="25">
    <w:abstractNumId w:val="23"/>
  </w:num>
  <w:num w:numId="26">
    <w:abstractNumId w:val="0"/>
  </w:num>
  <w:num w:numId="27">
    <w:abstractNumId w:val="22"/>
  </w:num>
  <w:num w:numId="28">
    <w:abstractNumId w:val="1"/>
  </w:num>
  <w:num w:numId="29">
    <w:abstractNumId w:val="11"/>
  </w:num>
  <w:num w:numId="30">
    <w:abstractNumId w:val="0"/>
  </w:num>
  <w:num w:numId="31">
    <w:abstractNumId w:val="0"/>
  </w:num>
  <w:num w:numId="32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6625" fill="f" fillcolor="white" stroke="f">
      <v:fill color="white" on="f"/>
      <v:stroke on="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502"/>
    <w:rsid w:val="00000BB0"/>
    <w:rsid w:val="00002873"/>
    <w:rsid w:val="00002BE9"/>
    <w:rsid w:val="0000519C"/>
    <w:rsid w:val="00005F71"/>
    <w:rsid w:val="0000604C"/>
    <w:rsid w:val="000079BD"/>
    <w:rsid w:val="00010DBF"/>
    <w:rsid w:val="000147D4"/>
    <w:rsid w:val="00014A44"/>
    <w:rsid w:val="000161F5"/>
    <w:rsid w:val="00016E36"/>
    <w:rsid w:val="00020649"/>
    <w:rsid w:val="00020883"/>
    <w:rsid w:val="00023F97"/>
    <w:rsid w:val="0002408D"/>
    <w:rsid w:val="0002573C"/>
    <w:rsid w:val="000260ED"/>
    <w:rsid w:val="00031BBD"/>
    <w:rsid w:val="00031ED5"/>
    <w:rsid w:val="00032596"/>
    <w:rsid w:val="00032882"/>
    <w:rsid w:val="0003608C"/>
    <w:rsid w:val="00037F41"/>
    <w:rsid w:val="000404F1"/>
    <w:rsid w:val="00040DD8"/>
    <w:rsid w:val="00043B6D"/>
    <w:rsid w:val="00051F45"/>
    <w:rsid w:val="00052936"/>
    <w:rsid w:val="00054868"/>
    <w:rsid w:val="00060FFE"/>
    <w:rsid w:val="0006174C"/>
    <w:rsid w:val="00061F56"/>
    <w:rsid w:val="00062D51"/>
    <w:rsid w:val="00063DBC"/>
    <w:rsid w:val="0006512B"/>
    <w:rsid w:val="00065424"/>
    <w:rsid w:val="000754D2"/>
    <w:rsid w:val="0007642E"/>
    <w:rsid w:val="000832B5"/>
    <w:rsid w:val="00083495"/>
    <w:rsid w:val="00084FBB"/>
    <w:rsid w:val="00085103"/>
    <w:rsid w:val="00087330"/>
    <w:rsid w:val="00087602"/>
    <w:rsid w:val="00087F89"/>
    <w:rsid w:val="0009014C"/>
    <w:rsid w:val="000908B5"/>
    <w:rsid w:val="00090E93"/>
    <w:rsid w:val="0009190E"/>
    <w:rsid w:val="00091B18"/>
    <w:rsid w:val="00096007"/>
    <w:rsid w:val="00096DE4"/>
    <w:rsid w:val="000A0545"/>
    <w:rsid w:val="000A1506"/>
    <w:rsid w:val="000A1AC8"/>
    <w:rsid w:val="000A3BD4"/>
    <w:rsid w:val="000A47B5"/>
    <w:rsid w:val="000B2357"/>
    <w:rsid w:val="000B4149"/>
    <w:rsid w:val="000B5681"/>
    <w:rsid w:val="000B6EFC"/>
    <w:rsid w:val="000B7623"/>
    <w:rsid w:val="000C0CEE"/>
    <w:rsid w:val="000C20BE"/>
    <w:rsid w:val="000C2988"/>
    <w:rsid w:val="000C3E1B"/>
    <w:rsid w:val="000C6C49"/>
    <w:rsid w:val="000C715D"/>
    <w:rsid w:val="000C7246"/>
    <w:rsid w:val="000D24CD"/>
    <w:rsid w:val="000D3495"/>
    <w:rsid w:val="000D4B08"/>
    <w:rsid w:val="000D4CE2"/>
    <w:rsid w:val="000D5127"/>
    <w:rsid w:val="000D5DD1"/>
    <w:rsid w:val="000D71A1"/>
    <w:rsid w:val="000E16FF"/>
    <w:rsid w:val="000E4813"/>
    <w:rsid w:val="000E5884"/>
    <w:rsid w:val="000E5B3B"/>
    <w:rsid w:val="000E61B3"/>
    <w:rsid w:val="000E6C83"/>
    <w:rsid w:val="000E795A"/>
    <w:rsid w:val="000F316D"/>
    <w:rsid w:val="000F5685"/>
    <w:rsid w:val="001000F1"/>
    <w:rsid w:val="0010121B"/>
    <w:rsid w:val="00101531"/>
    <w:rsid w:val="00105748"/>
    <w:rsid w:val="001064FD"/>
    <w:rsid w:val="0011078E"/>
    <w:rsid w:val="0011163E"/>
    <w:rsid w:val="00111E51"/>
    <w:rsid w:val="001141F8"/>
    <w:rsid w:val="0011472E"/>
    <w:rsid w:val="00115D29"/>
    <w:rsid w:val="00116365"/>
    <w:rsid w:val="00116745"/>
    <w:rsid w:val="00116A18"/>
    <w:rsid w:val="0012462D"/>
    <w:rsid w:val="00124DAD"/>
    <w:rsid w:val="001257DE"/>
    <w:rsid w:val="0012665B"/>
    <w:rsid w:val="001268D4"/>
    <w:rsid w:val="00130C00"/>
    <w:rsid w:val="00132097"/>
    <w:rsid w:val="00133235"/>
    <w:rsid w:val="0013499A"/>
    <w:rsid w:val="001357AC"/>
    <w:rsid w:val="00135C58"/>
    <w:rsid w:val="00143AF0"/>
    <w:rsid w:val="00144390"/>
    <w:rsid w:val="00144B09"/>
    <w:rsid w:val="001459FB"/>
    <w:rsid w:val="00146428"/>
    <w:rsid w:val="00150665"/>
    <w:rsid w:val="00150AE3"/>
    <w:rsid w:val="00152ABD"/>
    <w:rsid w:val="001538B7"/>
    <w:rsid w:val="00153EA0"/>
    <w:rsid w:val="00154164"/>
    <w:rsid w:val="00154434"/>
    <w:rsid w:val="00154E77"/>
    <w:rsid w:val="001608DA"/>
    <w:rsid w:val="00161364"/>
    <w:rsid w:val="001614F0"/>
    <w:rsid w:val="001618C8"/>
    <w:rsid w:val="0016230C"/>
    <w:rsid w:val="00163788"/>
    <w:rsid w:val="0016456E"/>
    <w:rsid w:val="00164CE2"/>
    <w:rsid w:val="00165B9C"/>
    <w:rsid w:val="00171250"/>
    <w:rsid w:val="00172CD3"/>
    <w:rsid w:val="00173159"/>
    <w:rsid w:val="001732E9"/>
    <w:rsid w:val="00173580"/>
    <w:rsid w:val="00174555"/>
    <w:rsid w:val="00175FE9"/>
    <w:rsid w:val="00181C9E"/>
    <w:rsid w:val="00182814"/>
    <w:rsid w:val="00187590"/>
    <w:rsid w:val="0019246B"/>
    <w:rsid w:val="001940C2"/>
    <w:rsid w:val="00197051"/>
    <w:rsid w:val="001975E6"/>
    <w:rsid w:val="00197AC1"/>
    <w:rsid w:val="00197F0E"/>
    <w:rsid w:val="001A1EB6"/>
    <w:rsid w:val="001A2222"/>
    <w:rsid w:val="001A3622"/>
    <w:rsid w:val="001A3EAA"/>
    <w:rsid w:val="001A4A9C"/>
    <w:rsid w:val="001A4FA6"/>
    <w:rsid w:val="001A5A8D"/>
    <w:rsid w:val="001A6424"/>
    <w:rsid w:val="001A6C88"/>
    <w:rsid w:val="001A7377"/>
    <w:rsid w:val="001B0663"/>
    <w:rsid w:val="001B0AA8"/>
    <w:rsid w:val="001B0C21"/>
    <w:rsid w:val="001B134C"/>
    <w:rsid w:val="001B190A"/>
    <w:rsid w:val="001B3FF5"/>
    <w:rsid w:val="001B420D"/>
    <w:rsid w:val="001B4CB6"/>
    <w:rsid w:val="001B6C9D"/>
    <w:rsid w:val="001B7784"/>
    <w:rsid w:val="001C0F44"/>
    <w:rsid w:val="001C1C03"/>
    <w:rsid w:val="001C1FDB"/>
    <w:rsid w:val="001C441B"/>
    <w:rsid w:val="001C4596"/>
    <w:rsid w:val="001C51F4"/>
    <w:rsid w:val="001C7DBE"/>
    <w:rsid w:val="001D03B1"/>
    <w:rsid w:val="001D0A1E"/>
    <w:rsid w:val="001D148F"/>
    <w:rsid w:val="001D27EE"/>
    <w:rsid w:val="001D3701"/>
    <w:rsid w:val="001D505D"/>
    <w:rsid w:val="001D685A"/>
    <w:rsid w:val="001D705E"/>
    <w:rsid w:val="001E1147"/>
    <w:rsid w:val="001E4EEB"/>
    <w:rsid w:val="001E55B3"/>
    <w:rsid w:val="001E5D62"/>
    <w:rsid w:val="001E6ED5"/>
    <w:rsid w:val="001E7E66"/>
    <w:rsid w:val="001F04F7"/>
    <w:rsid w:val="001F2DA4"/>
    <w:rsid w:val="001F4F61"/>
    <w:rsid w:val="00200BBC"/>
    <w:rsid w:val="002013F5"/>
    <w:rsid w:val="002027DB"/>
    <w:rsid w:val="00202A77"/>
    <w:rsid w:val="00202B3B"/>
    <w:rsid w:val="002064B7"/>
    <w:rsid w:val="00210046"/>
    <w:rsid w:val="0021016E"/>
    <w:rsid w:val="00210568"/>
    <w:rsid w:val="00211AE5"/>
    <w:rsid w:val="00212D22"/>
    <w:rsid w:val="00213B67"/>
    <w:rsid w:val="002174DA"/>
    <w:rsid w:val="00217697"/>
    <w:rsid w:val="00220F8D"/>
    <w:rsid w:val="002219FB"/>
    <w:rsid w:val="002227A2"/>
    <w:rsid w:val="00227C33"/>
    <w:rsid w:val="00230110"/>
    <w:rsid w:val="00230C07"/>
    <w:rsid w:val="00230ED7"/>
    <w:rsid w:val="002321EA"/>
    <w:rsid w:val="002321FF"/>
    <w:rsid w:val="00232668"/>
    <w:rsid w:val="002336FD"/>
    <w:rsid w:val="0023418C"/>
    <w:rsid w:val="0023472D"/>
    <w:rsid w:val="002356DE"/>
    <w:rsid w:val="00236BE6"/>
    <w:rsid w:val="00237526"/>
    <w:rsid w:val="00246040"/>
    <w:rsid w:val="0024769E"/>
    <w:rsid w:val="002571ED"/>
    <w:rsid w:val="00260456"/>
    <w:rsid w:val="00261413"/>
    <w:rsid w:val="00261922"/>
    <w:rsid w:val="00261FA5"/>
    <w:rsid w:val="002636B4"/>
    <w:rsid w:val="0026388F"/>
    <w:rsid w:val="00263E09"/>
    <w:rsid w:val="00266070"/>
    <w:rsid w:val="002726B2"/>
    <w:rsid w:val="002748D2"/>
    <w:rsid w:val="00275166"/>
    <w:rsid w:val="00280D71"/>
    <w:rsid w:val="00280DE5"/>
    <w:rsid w:val="0028314C"/>
    <w:rsid w:val="0028482F"/>
    <w:rsid w:val="00284B41"/>
    <w:rsid w:val="00285543"/>
    <w:rsid w:val="00286DAA"/>
    <w:rsid w:val="002870A0"/>
    <w:rsid w:val="00291586"/>
    <w:rsid w:val="00291ED2"/>
    <w:rsid w:val="00295203"/>
    <w:rsid w:val="00295A6A"/>
    <w:rsid w:val="00297763"/>
    <w:rsid w:val="00297A8E"/>
    <w:rsid w:val="00297EC3"/>
    <w:rsid w:val="002A015C"/>
    <w:rsid w:val="002A118E"/>
    <w:rsid w:val="002A2EEB"/>
    <w:rsid w:val="002A327D"/>
    <w:rsid w:val="002A4183"/>
    <w:rsid w:val="002A7566"/>
    <w:rsid w:val="002A77D7"/>
    <w:rsid w:val="002B1330"/>
    <w:rsid w:val="002B1D27"/>
    <w:rsid w:val="002B3D4A"/>
    <w:rsid w:val="002B414D"/>
    <w:rsid w:val="002B57E9"/>
    <w:rsid w:val="002B7464"/>
    <w:rsid w:val="002B7B27"/>
    <w:rsid w:val="002C060E"/>
    <w:rsid w:val="002C0635"/>
    <w:rsid w:val="002C0991"/>
    <w:rsid w:val="002C18D5"/>
    <w:rsid w:val="002C4ECA"/>
    <w:rsid w:val="002C5CCE"/>
    <w:rsid w:val="002C6286"/>
    <w:rsid w:val="002C717E"/>
    <w:rsid w:val="002C7504"/>
    <w:rsid w:val="002D2D90"/>
    <w:rsid w:val="002D370B"/>
    <w:rsid w:val="002D3E16"/>
    <w:rsid w:val="002D5636"/>
    <w:rsid w:val="002D5643"/>
    <w:rsid w:val="002E2CEC"/>
    <w:rsid w:val="002E2CF1"/>
    <w:rsid w:val="002E3BBC"/>
    <w:rsid w:val="002E3DDF"/>
    <w:rsid w:val="002E4D3F"/>
    <w:rsid w:val="002F0BA3"/>
    <w:rsid w:val="002F156A"/>
    <w:rsid w:val="002F2548"/>
    <w:rsid w:val="002F2FF6"/>
    <w:rsid w:val="002F3739"/>
    <w:rsid w:val="002F5A39"/>
    <w:rsid w:val="002F7601"/>
    <w:rsid w:val="002F792E"/>
    <w:rsid w:val="00300349"/>
    <w:rsid w:val="003016DC"/>
    <w:rsid w:val="003021A5"/>
    <w:rsid w:val="00302A2B"/>
    <w:rsid w:val="00316A32"/>
    <w:rsid w:val="00321168"/>
    <w:rsid w:val="00321658"/>
    <w:rsid w:val="00322EA4"/>
    <w:rsid w:val="00323DFB"/>
    <w:rsid w:val="003251F8"/>
    <w:rsid w:val="00325640"/>
    <w:rsid w:val="00327AEC"/>
    <w:rsid w:val="00327D8B"/>
    <w:rsid w:val="003307E4"/>
    <w:rsid w:val="00330D7C"/>
    <w:rsid w:val="00330FE5"/>
    <w:rsid w:val="00332530"/>
    <w:rsid w:val="00332B17"/>
    <w:rsid w:val="003331CE"/>
    <w:rsid w:val="00335C80"/>
    <w:rsid w:val="00337102"/>
    <w:rsid w:val="00337A67"/>
    <w:rsid w:val="003400A6"/>
    <w:rsid w:val="00340AD7"/>
    <w:rsid w:val="00340BDC"/>
    <w:rsid w:val="00341532"/>
    <w:rsid w:val="003415EC"/>
    <w:rsid w:val="0034263E"/>
    <w:rsid w:val="00346760"/>
    <w:rsid w:val="00346947"/>
    <w:rsid w:val="00350869"/>
    <w:rsid w:val="00350B80"/>
    <w:rsid w:val="00350EAB"/>
    <w:rsid w:val="0035266D"/>
    <w:rsid w:val="00353FED"/>
    <w:rsid w:val="0035436C"/>
    <w:rsid w:val="003544BC"/>
    <w:rsid w:val="00354E9D"/>
    <w:rsid w:val="0035653F"/>
    <w:rsid w:val="00357A99"/>
    <w:rsid w:val="00360905"/>
    <w:rsid w:val="0036213F"/>
    <w:rsid w:val="003623A6"/>
    <w:rsid w:val="003629CD"/>
    <w:rsid w:val="003653E4"/>
    <w:rsid w:val="00366128"/>
    <w:rsid w:val="0036735A"/>
    <w:rsid w:val="003673CE"/>
    <w:rsid w:val="0036785D"/>
    <w:rsid w:val="00371AB5"/>
    <w:rsid w:val="00372238"/>
    <w:rsid w:val="0037251D"/>
    <w:rsid w:val="00373E67"/>
    <w:rsid w:val="00380CBF"/>
    <w:rsid w:val="0038150C"/>
    <w:rsid w:val="00381A16"/>
    <w:rsid w:val="00381FC3"/>
    <w:rsid w:val="00382380"/>
    <w:rsid w:val="003830C3"/>
    <w:rsid w:val="003835B1"/>
    <w:rsid w:val="00384CAC"/>
    <w:rsid w:val="003877F3"/>
    <w:rsid w:val="00390188"/>
    <w:rsid w:val="00390673"/>
    <w:rsid w:val="00390D52"/>
    <w:rsid w:val="0039105A"/>
    <w:rsid w:val="003941CB"/>
    <w:rsid w:val="003A22D9"/>
    <w:rsid w:val="003A3372"/>
    <w:rsid w:val="003A4389"/>
    <w:rsid w:val="003A52E1"/>
    <w:rsid w:val="003A55B6"/>
    <w:rsid w:val="003A5B53"/>
    <w:rsid w:val="003B21EA"/>
    <w:rsid w:val="003B2250"/>
    <w:rsid w:val="003B32C6"/>
    <w:rsid w:val="003B401F"/>
    <w:rsid w:val="003B5C1F"/>
    <w:rsid w:val="003C02AC"/>
    <w:rsid w:val="003C3DAD"/>
    <w:rsid w:val="003C4579"/>
    <w:rsid w:val="003D0368"/>
    <w:rsid w:val="003D37BA"/>
    <w:rsid w:val="003D3E6A"/>
    <w:rsid w:val="003D5DBA"/>
    <w:rsid w:val="003D6A2C"/>
    <w:rsid w:val="003D7C39"/>
    <w:rsid w:val="003E4205"/>
    <w:rsid w:val="003E7DA8"/>
    <w:rsid w:val="003F0C5F"/>
    <w:rsid w:val="003F3674"/>
    <w:rsid w:val="003F4FA6"/>
    <w:rsid w:val="003F5F8D"/>
    <w:rsid w:val="003F7338"/>
    <w:rsid w:val="003F7522"/>
    <w:rsid w:val="0040072E"/>
    <w:rsid w:val="00400921"/>
    <w:rsid w:val="0040278A"/>
    <w:rsid w:val="00402EC2"/>
    <w:rsid w:val="004036D8"/>
    <w:rsid w:val="00403E75"/>
    <w:rsid w:val="00404A1A"/>
    <w:rsid w:val="004073B5"/>
    <w:rsid w:val="00410E29"/>
    <w:rsid w:val="0041106E"/>
    <w:rsid w:val="00411159"/>
    <w:rsid w:val="00412EA1"/>
    <w:rsid w:val="00413F67"/>
    <w:rsid w:val="00414A50"/>
    <w:rsid w:val="0041526B"/>
    <w:rsid w:val="0041554A"/>
    <w:rsid w:val="00416DBF"/>
    <w:rsid w:val="004171C8"/>
    <w:rsid w:val="0042114B"/>
    <w:rsid w:val="0042159A"/>
    <w:rsid w:val="00423B5B"/>
    <w:rsid w:val="00424074"/>
    <w:rsid w:val="00424951"/>
    <w:rsid w:val="00426CD7"/>
    <w:rsid w:val="004320F8"/>
    <w:rsid w:val="00434458"/>
    <w:rsid w:val="004368AE"/>
    <w:rsid w:val="004369F8"/>
    <w:rsid w:val="00442C78"/>
    <w:rsid w:val="0044368A"/>
    <w:rsid w:val="00445119"/>
    <w:rsid w:val="00445D70"/>
    <w:rsid w:val="0045750D"/>
    <w:rsid w:val="00462BDD"/>
    <w:rsid w:val="00463F34"/>
    <w:rsid w:val="00464408"/>
    <w:rsid w:val="004644E4"/>
    <w:rsid w:val="004657E0"/>
    <w:rsid w:val="004667F4"/>
    <w:rsid w:val="00466880"/>
    <w:rsid w:val="0046729A"/>
    <w:rsid w:val="00467B94"/>
    <w:rsid w:val="004713DB"/>
    <w:rsid w:val="00472E19"/>
    <w:rsid w:val="00473D22"/>
    <w:rsid w:val="004747EB"/>
    <w:rsid w:val="00475AB2"/>
    <w:rsid w:val="004770D6"/>
    <w:rsid w:val="0048132A"/>
    <w:rsid w:val="00481E35"/>
    <w:rsid w:val="004835A4"/>
    <w:rsid w:val="00484A05"/>
    <w:rsid w:val="00486FD3"/>
    <w:rsid w:val="004870C5"/>
    <w:rsid w:val="00490D36"/>
    <w:rsid w:val="004922FA"/>
    <w:rsid w:val="00493825"/>
    <w:rsid w:val="00493EF3"/>
    <w:rsid w:val="00494925"/>
    <w:rsid w:val="00495620"/>
    <w:rsid w:val="0049614D"/>
    <w:rsid w:val="004A0929"/>
    <w:rsid w:val="004A16EF"/>
    <w:rsid w:val="004A3881"/>
    <w:rsid w:val="004A3935"/>
    <w:rsid w:val="004A3F14"/>
    <w:rsid w:val="004A42BE"/>
    <w:rsid w:val="004B12BC"/>
    <w:rsid w:val="004B273D"/>
    <w:rsid w:val="004B696C"/>
    <w:rsid w:val="004B77CE"/>
    <w:rsid w:val="004C055C"/>
    <w:rsid w:val="004C0E8F"/>
    <w:rsid w:val="004C24B5"/>
    <w:rsid w:val="004C4C02"/>
    <w:rsid w:val="004C5428"/>
    <w:rsid w:val="004C5AEB"/>
    <w:rsid w:val="004C6993"/>
    <w:rsid w:val="004C75DF"/>
    <w:rsid w:val="004D0726"/>
    <w:rsid w:val="004D30D2"/>
    <w:rsid w:val="004D46EF"/>
    <w:rsid w:val="004D5035"/>
    <w:rsid w:val="004D6EF0"/>
    <w:rsid w:val="004D7442"/>
    <w:rsid w:val="004E0643"/>
    <w:rsid w:val="004E27FB"/>
    <w:rsid w:val="004E32F9"/>
    <w:rsid w:val="004E3315"/>
    <w:rsid w:val="004E48CA"/>
    <w:rsid w:val="004E5C78"/>
    <w:rsid w:val="004E5D15"/>
    <w:rsid w:val="004F016A"/>
    <w:rsid w:val="004F163F"/>
    <w:rsid w:val="004F17D5"/>
    <w:rsid w:val="004F3042"/>
    <w:rsid w:val="004F3AC0"/>
    <w:rsid w:val="004F6BB9"/>
    <w:rsid w:val="00500186"/>
    <w:rsid w:val="00502D22"/>
    <w:rsid w:val="005038E5"/>
    <w:rsid w:val="005038EC"/>
    <w:rsid w:val="005046EA"/>
    <w:rsid w:val="00505B91"/>
    <w:rsid w:val="005066FB"/>
    <w:rsid w:val="00507920"/>
    <w:rsid w:val="00510F81"/>
    <w:rsid w:val="0051125D"/>
    <w:rsid w:val="0051262F"/>
    <w:rsid w:val="0051477F"/>
    <w:rsid w:val="00515C64"/>
    <w:rsid w:val="0051659A"/>
    <w:rsid w:val="00516BE4"/>
    <w:rsid w:val="00516F7D"/>
    <w:rsid w:val="00516FD7"/>
    <w:rsid w:val="00517585"/>
    <w:rsid w:val="0052074F"/>
    <w:rsid w:val="00520FFE"/>
    <w:rsid w:val="00522390"/>
    <w:rsid w:val="00523D25"/>
    <w:rsid w:val="00524CCD"/>
    <w:rsid w:val="00525BBA"/>
    <w:rsid w:val="00532336"/>
    <w:rsid w:val="0053461B"/>
    <w:rsid w:val="00534F88"/>
    <w:rsid w:val="00535EBE"/>
    <w:rsid w:val="005375B1"/>
    <w:rsid w:val="00540488"/>
    <w:rsid w:val="005409E6"/>
    <w:rsid w:val="005411C3"/>
    <w:rsid w:val="0054266E"/>
    <w:rsid w:val="0054362E"/>
    <w:rsid w:val="0054379A"/>
    <w:rsid w:val="00544010"/>
    <w:rsid w:val="00546588"/>
    <w:rsid w:val="00547A4B"/>
    <w:rsid w:val="00553E20"/>
    <w:rsid w:val="00554498"/>
    <w:rsid w:val="0055559B"/>
    <w:rsid w:val="005609C7"/>
    <w:rsid w:val="00561665"/>
    <w:rsid w:val="00562305"/>
    <w:rsid w:val="00562FA1"/>
    <w:rsid w:val="00564BA5"/>
    <w:rsid w:val="00564BF4"/>
    <w:rsid w:val="0056713B"/>
    <w:rsid w:val="00567324"/>
    <w:rsid w:val="00567436"/>
    <w:rsid w:val="00567645"/>
    <w:rsid w:val="00573D26"/>
    <w:rsid w:val="00573DA0"/>
    <w:rsid w:val="005758D0"/>
    <w:rsid w:val="00576EDA"/>
    <w:rsid w:val="0057757C"/>
    <w:rsid w:val="00577982"/>
    <w:rsid w:val="005806C6"/>
    <w:rsid w:val="00582830"/>
    <w:rsid w:val="005829E4"/>
    <w:rsid w:val="005833E9"/>
    <w:rsid w:val="00584408"/>
    <w:rsid w:val="00585150"/>
    <w:rsid w:val="0058567E"/>
    <w:rsid w:val="00585CB1"/>
    <w:rsid w:val="00587142"/>
    <w:rsid w:val="00587C38"/>
    <w:rsid w:val="00587DC9"/>
    <w:rsid w:val="005954BA"/>
    <w:rsid w:val="00597BD2"/>
    <w:rsid w:val="005A1066"/>
    <w:rsid w:val="005A1277"/>
    <w:rsid w:val="005A1523"/>
    <w:rsid w:val="005A6CD8"/>
    <w:rsid w:val="005A72B7"/>
    <w:rsid w:val="005A7499"/>
    <w:rsid w:val="005A78CE"/>
    <w:rsid w:val="005A7932"/>
    <w:rsid w:val="005B0D75"/>
    <w:rsid w:val="005B2BF4"/>
    <w:rsid w:val="005B3334"/>
    <w:rsid w:val="005B45AE"/>
    <w:rsid w:val="005B5181"/>
    <w:rsid w:val="005B6A19"/>
    <w:rsid w:val="005B7467"/>
    <w:rsid w:val="005C00CD"/>
    <w:rsid w:val="005C11AD"/>
    <w:rsid w:val="005C210A"/>
    <w:rsid w:val="005C29A9"/>
    <w:rsid w:val="005C30E1"/>
    <w:rsid w:val="005C35FF"/>
    <w:rsid w:val="005C4B32"/>
    <w:rsid w:val="005C632B"/>
    <w:rsid w:val="005D05D3"/>
    <w:rsid w:val="005D13BD"/>
    <w:rsid w:val="005D2D70"/>
    <w:rsid w:val="005D3F84"/>
    <w:rsid w:val="005D4237"/>
    <w:rsid w:val="005D481E"/>
    <w:rsid w:val="005D4C82"/>
    <w:rsid w:val="005D57BF"/>
    <w:rsid w:val="005D73F8"/>
    <w:rsid w:val="005D7705"/>
    <w:rsid w:val="005E062A"/>
    <w:rsid w:val="005E49F6"/>
    <w:rsid w:val="005E73A1"/>
    <w:rsid w:val="005F0F5A"/>
    <w:rsid w:val="005F1476"/>
    <w:rsid w:val="005F292A"/>
    <w:rsid w:val="005F2FD5"/>
    <w:rsid w:val="005F3046"/>
    <w:rsid w:val="005F5036"/>
    <w:rsid w:val="005F619D"/>
    <w:rsid w:val="00601502"/>
    <w:rsid w:val="0060350C"/>
    <w:rsid w:val="00610475"/>
    <w:rsid w:val="00612BC2"/>
    <w:rsid w:val="00612E45"/>
    <w:rsid w:val="00613296"/>
    <w:rsid w:val="006149C9"/>
    <w:rsid w:val="00615925"/>
    <w:rsid w:val="006166CD"/>
    <w:rsid w:val="00620D07"/>
    <w:rsid w:val="00621FDF"/>
    <w:rsid w:val="00624449"/>
    <w:rsid w:val="006252B8"/>
    <w:rsid w:val="0062595A"/>
    <w:rsid w:val="006259C4"/>
    <w:rsid w:val="006274CD"/>
    <w:rsid w:val="00630495"/>
    <w:rsid w:val="00633139"/>
    <w:rsid w:val="00633504"/>
    <w:rsid w:val="0063391D"/>
    <w:rsid w:val="00633F95"/>
    <w:rsid w:val="00634751"/>
    <w:rsid w:val="00636684"/>
    <w:rsid w:val="00637B27"/>
    <w:rsid w:val="006410AA"/>
    <w:rsid w:val="006423C3"/>
    <w:rsid w:val="00643401"/>
    <w:rsid w:val="00644DDC"/>
    <w:rsid w:val="00645F04"/>
    <w:rsid w:val="00650E48"/>
    <w:rsid w:val="0065141E"/>
    <w:rsid w:val="0065208C"/>
    <w:rsid w:val="00652B5B"/>
    <w:rsid w:val="006533F4"/>
    <w:rsid w:val="00654923"/>
    <w:rsid w:val="00655C0B"/>
    <w:rsid w:val="006574CB"/>
    <w:rsid w:val="006634AF"/>
    <w:rsid w:val="00664310"/>
    <w:rsid w:val="006644B3"/>
    <w:rsid w:val="00665EC6"/>
    <w:rsid w:val="00666974"/>
    <w:rsid w:val="00666D15"/>
    <w:rsid w:val="006709F8"/>
    <w:rsid w:val="00670F95"/>
    <w:rsid w:val="0067266E"/>
    <w:rsid w:val="0067312A"/>
    <w:rsid w:val="00673BD8"/>
    <w:rsid w:val="00674279"/>
    <w:rsid w:val="006743DB"/>
    <w:rsid w:val="00674F1B"/>
    <w:rsid w:val="006759AF"/>
    <w:rsid w:val="00677B7C"/>
    <w:rsid w:val="00677BCD"/>
    <w:rsid w:val="006827FF"/>
    <w:rsid w:val="00682AE9"/>
    <w:rsid w:val="00683BE8"/>
    <w:rsid w:val="006861D7"/>
    <w:rsid w:val="006936E3"/>
    <w:rsid w:val="0069458E"/>
    <w:rsid w:val="0069501A"/>
    <w:rsid w:val="0069704C"/>
    <w:rsid w:val="006978EC"/>
    <w:rsid w:val="006A1546"/>
    <w:rsid w:val="006A35B1"/>
    <w:rsid w:val="006A4133"/>
    <w:rsid w:val="006A46BC"/>
    <w:rsid w:val="006B18BC"/>
    <w:rsid w:val="006B26F2"/>
    <w:rsid w:val="006B57A3"/>
    <w:rsid w:val="006B76E5"/>
    <w:rsid w:val="006B78C4"/>
    <w:rsid w:val="006C0CB3"/>
    <w:rsid w:val="006C1BC5"/>
    <w:rsid w:val="006C3F7E"/>
    <w:rsid w:val="006C4520"/>
    <w:rsid w:val="006C4558"/>
    <w:rsid w:val="006C499C"/>
    <w:rsid w:val="006C4C5F"/>
    <w:rsid w:val="006C6EAB"/>
    <w:rsid w:val="006C7007"/>
    <w:rsid w:val="006C7F89"/>
    <w:rsid w:val="006D064A"/>
    <w:rsid w:val="006D2E6D"/>
    <w:rsid w:val="006D371E"/>
    <w:rsid w:val="006D3F64"/>
    <w:rsid w:val="006D55DC"/>
    <w:rsid w:val="006D638D"/>
    <w:rsid w:val="006D7269"/>
    <w:rsid w:val="006E2A92"/>
    <w:rsid w:val="006E3E15"/>
    <w:rsid w:val="006E62C8"/>
    <w:rsid w:val="006E6F3D"/>
    <w:rsid w:val="006F7927"/>
    <w:rsid w:val="006F7CBE"/>
    <w:rsid w:val="00700DC0"/>
    <w:rsid w:val="00701645"/>
    <w:rsid w:val="0070296F"/>
    <w:rsid w:val="0071006A"/>
    <w:rsid w:val="00711031"/>
    <w:rsid w:val="007112C5"/>
    <w:rsid w:val="00715207"/>
    <w:rsid w:val="00715E6B"/>
    <w:rsid w:val="007164B1"/>
    <w:rsid w:val="0072640A"/>
    <w:rsid w:val="007266B7"/>
    <w:rsid w:val="0072702A"/>
    <w:rsid w:val="00727AB3"/>
    <w:rsid w:val="00730789"/>
    <w:rsid w:val="0073322D"/>
    <w:rsid w:val="00737411"/>
    <w:rsid w:val="007375E0"/>
    <w:rsid w:val="0074027F"/>
    <w:rsid w:val="00740465"/>
    <w:rsid w:val="007415F2"/>
    <w:rsid w:val="00741E4E"/>
    <w:rsid w:val="0074403F"/>
    <w:rsid w:val="007444B1"/>
    <w:rsid w:val="007466FF"/>
    <w:rsid w:val="0075210B"/>
    <w:rsid w:val="00755391"/>
    <w:rsid w:val="00755EAD"/>
    <w:rsid w:val="00756598"/>
    <w:rsid w:val="00756A3B"/>
    <w:rsid w:val="00756E20"/>
    <w:rsid w:val="00760029"/>
    <w:rsid w:val="007603D4"/>
    <w:rsid w:val="00760413"/>
    <w:rsid w:val="00762A7E"/>
    <w:rsid w:val="00762D2A"/>
    <w:rsid w:val="00763D06"/>
    <w:rsid w:val="00763F7E"/>
    <w:rsid w:val="00765702"/>
    <w:rsid w:val="00773755"/>
    <w:rsid w:val="007744DF"/>
    <w:rsid w:val="00780D5E"/>
    <w:rsid w:val="00782669"/>
    <w:rsid w:val="007859AA"/>
    <w:rsid w:val="00791114"/>
    <w:rsid w:val="00793180"/>
    <w:rsid w:val="0079384E"/>
    <w:rsid w:val="00793C17"/>
    <w:rsid w:val="007A12D7"/>
    <w:rsid w:val="007A36F6"/>
    <w:rsid w:val="007A4E61"/>
    <w:rsid w:val="007A6B16"/>
    <w:rsid w:val="007A7FFC"/>
    <w:rsid w:val="007B02ED"/>
    <w:rsid w:val="007B1B1F"/>
    <w:rsid w:val="007B2095"/>
    <w:rsid w:val="007B45D7"/>
    <w:rsid w:val="007B46BA"/>
    <w:rsid w:val="007B5AC8"/>
    <w:rsid w:val="007B7632"/>
    <w:rsid w:val="007B78B2"/>
    <w:rsid w:val="007B7EF0"/>
    <w:rsid w:val="007C2C6C"/>
    <w:rsid w:val="007C317C"/>
    <w:rsid w:val="007C36FF"/>
    <w:rsid w:val="007C3CF8"/>
    <w:rsid w:val="007C4236"/>
    <w:rsid w:val="007C4CCB"/>
    <w:rsid w:val="007C71F7"/>
    <w:rsid w:val="007D0BB6"/>
    <w:rsid w:val="007D3152"/>
    <w:rsid w:val="007D7017"/>
    <w:rsid w:val="007D7725"/>
    <w:rsid w:val="007D7DD2"/>
    <w:rsid w:val="007E3A31"/>
    <w:rsid w:val="007E4401"/>
    <w:rsid w:val="007E5996"/>
    <w:rsid w:val="007E74F5"/>
    <w:rsid w:val="007E7973"/>
    <w:rsid w:val="007F3B49"/>
    <w:rsid w:val="007F3F65"/>
    <w:rsid w:val="007F62A8"/>
    <w:rsid w:val="007F71E9"/>
    <w:rsid w:val="007F772B"/>
    <w:rsid w:val="0080150A"/>
    <w:rsid w:val="00801576"/>
    <w:rsid w:val="00805EE9"/>
    <w:rsid w:val="0080784F"/>
    <w:rsid w:val="00814BF3"/>
    <w:rsid w:val="00815165"/>
    <w:rsid w:val="008200DC"/>
    <w:rsid w:val="0082049F"/>
    <w:rsid w:val="00821186"/>
    <w:rsid w:val="00821A53"/>
    <w:rsid w:val="00823735"/>
    <w:rsid w:val="00825D4F"/>
    <w:rsid w:val="00826E27"/>
    <w:rsid w:val="00827A39"/>
    <w:rsid w:val="00830034"/>
    <w:rsid w:val="008330B9"/>
    <w:rsid w:val="00833BB1"/>
    <w:rsid w:val="00834E5D"/>
    <w:rsid w:val="008353F3"/>
    <w:rsid w:val="00835E04"/>
    <w:rsid w:val="008363A0"/>
    <w:rsid w:val="00837A22"/>
    <w:rsid w:val="00840835"/>
    <w:rsid w:val="00840AD7"/>
    <w:rsid w:val="00841312"/>
    <w:rsid w:val="008420F3"/>
    <w:rsid w:val="008439FC"/>
    <w:rsid w:val="00845CA4"/>
    <w:rsid w:val="00850749"/>
    <w:rsid w:val="00850FA0"/>
    <w:rsid w:val="00852CD4"/>
    <w:rsid w:val="0085393A"/>
    <w:rsid w:val="00854ADF"/>
    <w:rsid w:val="008556B3"/>
    <w:rsid w:val="008579A2"/>
    <w:rsid w:val="00857C6D"/>
    <w:rsid w:val="00860A38"/>
    <w:rsid w:val="00862768"/>
    <w:rsid w:val="00867A14"/>
    <w:rsid w:val="00870152"/>
    <w:rsid w:val="0087374E"/>
    <w:rsid w:val="008738D8"/>
    <w:rsid w:val="008800DC"/>
    <w:rsid w:val="008824D7"/>
    <w:rsid w:val="00887F4D"/>
    <w:rsid w:val="00890B83"/>
    <w:rsid w:val="008911EF"/>
    <w:rsid w:val="00892159"/>
    <w:rsid w:val="00892ECB"/>
    <w:rsid w:val="00894E83"/>
    <w:rsid w:val="008A1B47"/>
    <w:rsid w:val="008A23E3"/>
    <w:rsid w:val="008A4D0B"/>
    <w:rsid w:val="008A4E96"/>
    <w:rsid w:val="008A6DFE"/>
    <w:rsid w:val="008A7F51"/>
    <w:rsid w:val="008B1303"/>
    <w:rsid w:val="008B2397"/>
    <w:rsid w:val="008B4A00"/>
    <w:rsid w:val="008B5C33"/>
    <w:rsid w:val="008B6871"/>
    <w:rsid w:val="008C05F5"/>
    <w:rsid w:val="008C1EC7"/>
    <w:rsid w:val="008C3DF6"/>
    <w:rsid w:val="008C5487"/>
    <w:rsid w:val="008C56D6"/>
    <w:rsid w:val="008C7B5E"/>
    <w:rsid w:val="008C7F14"/>
    <w:rsid w:val="008D2F5A"/>
    <w:rsid w:val="008D344E"/>
    <w:rsid w:val="008D3B89"/>
    <w:rsid w:val="008D5417"/>
    <w:rsid w:val="008D63DE"/>
    <w:rsid w:val="008D684B"/>
    <w:rsid w:val="008E06F3"/>
    <w:rsid w:val="008E2A40"/>
    <w:rsid w:val="008E43CD"/>
    <w:rsid w:val="008E6DEE"/>
    <w:rsid w:val="008E740B"/>
    <w:rsid w:val="008F0130"/>
    <w:rsid w:val="008F03AD"/>
    <w:rsid w:val="008F07EA"/>
    <w:rsid w:val="008F11B6"/>
    <w:rsid w:val="008F63FE"/>
    <w:rsid w:val="008F653C"/>
    <w:rsid w:val="00901818"/>
    <w:rsid w:val="0090262E"/>
    <w:rsid w:val="00903335"/>
    <w:rsid w:val="00903EC6"/>
    <w:rsid w:val="00906885"/>
    <w:rsid w:val="009073B1"/>
    <w:rsid w:val="00910C60"/>
    <w:rsid w:val="00911002"/>
    <w:rsid w:val="00911446"/>
    <w:rsid w:val="00912F42"/>
    <w:rsid w:val="0091301D"/>
    <w:rsid w:val="00914A2E"/>
    <w:rsid w:val="00916725"/>
    <w:rsid w:val="009167D6"/>
    <w:rsid w:val="0092088D"/>
    <w:rsid w:val="00921AA9"/>
    <w:rsid w:val="009249E2"/>
    <w:rsid w:val="00924AB3"/>
    <w:rsid w:val="00925D8A"/>
    <w:rsid w:val="00926BB6"/>
    <w:rsid w:val="00930C0E"/>
    <w:rsid w:val="009315F8"/>
    <w:rsid w:val="0093263D"/>
    <w:rsid w:val="009345A8"/>
    <w:rsid w:val="00934F36"/>
    <w:rsid w:val="0093574B"/>
    <w:rsid w:val="009376D2"/>
    <w:rsid w:val="00941515"/>
    <w:rsid w:val="00942174"/>
    <w:rsid w:val="00944B01"/>
    <w:rsid w:val="00946D00"/>
    <w:rsid w:val="0095094B"/>
    <w:rsid w:val="00950AE3"/>
    <w:rsid w:val="00952028"/>
    <w:rsid w:val="00952294"/>
    <w:rsid w:val="009535F5"/>
    <w:rsid w:val="00956D0A"/>
    <w:rsid w:val="009573E1"/>
    <w:rsid w:val="00957AF5"/>
    <w:rsid w:val="009612C5"/>
    <w:rsid w:val="0096200D"/>
    <w:rsid w:val="00963AE5"/>
    <w:rsid w:val="00965F62"/>
    <w:rsid w:val="00974644"/>
    <w:rsid w:val="00974DD2"/>
    <w:rsid w:val="00977B34"/>
    <w:rsid w:val="00977CCE"/>
    <w:rsid w:val="00980C2F"/>
    <w:rsid w:val="00982934"/>
    <w:rsid w:val="00984C0B"/>
    <w:rsid w:val="00985CB8"/>
    <w:rsid w:val="00985F5D"/>
    <w:rsid w:val="00986404"/>
    <w:rsid w:val="00990D8B"/>
    <w:rsid w:val="009912EE"/>
    <w:rsid w:val="009915BA"/>
    <w:rsid w:val="00991823"/>
    <w:rsid w:val="009971D7"/>
    <w:rsid w:val="0099737F"/>
    <w:rsid w:val="009A1546"/>
    <w:rsid w:val="009A1D18"/>
    <w:rsid w:val="009A2C4E"/>
    <w:rsid w:val="009A60E9"/>
    <w:rsid w:val="009A6AEF"/>
    <w:rsid w:val="009A766D"/>
    <w:rsid w:val="009B1407"/>
    <w:rsid w:val="009B1AA6"/>
    <w:rsid w:val="009B5440"/>
    <w:rsid w:val="009B589E"/>
    <w:rsid w:val="009B7747"/>
    <w:rsid w:val="009C0867"/>
    <w:rsid w:val="009C2DDD"/>
    <w:rsid w:val="009C342C"/>
    <w:rsid w:val="009C39A6"/>
    <w:rsid w:val="009C617A"/>
    <w:rsid w:val="009D00FB"/>
    <w:rsid w:val="009D069E"/>
    <w:rsid w:val="009D12D5"/>
    <w:rsid w:val="009D4996"/>
    <w:rsid w:val="009D5A9A"/>
    <w:rsid w:val="009E0D30"/>
    <w:rsid w:val="009E47AC"/>
    <w:rsid w:val="009F10AB"/>
    <w:rsid w:val="009F2FF1"/>
    <w:rsid w:val="009F39B0"/>
    <w:rsid w:val="009F4196"/>
    <w:rsid w:val="009F454F"/>
    <w:rsid w:val="009F7044"/>
    <w:rsid w:val="00A01131"/>
    <w:rsid w:val="00A044D4"/>
    <w:rsid w:val="00A048CB"/>
    <w:rsid w:val="00A0577C"/>
    <w:rsid w:val="00A0679F"/>
    <w:rsid w:val="00A10F37"/>
    <w:rsid w:val="00A1177A"/>
    <w:rsid w:val="00A14334"/>
    <w:rsid w:val="00A200ED"/>
    <w:rsid w:val="00A2038A"/>
    <w:rsid w:val="00A22C17"/>
    <w:rsid w:val="00A305D0"/>
    <w:rsid w:val="00A30C92"/>
    <w:rsid w:val="00A31861"/>
    <w:rsid w:val="00A33984"/>
    <w:rsid w:val="00A347F1"/>
    <w:rsid w:val="00A348A6"/>
    <w:rsid w:val="00A34F8E"/>
    <w:rsid w:val="00A35B71"/>
    <w:rsid w:val="00A3603C"/>
    <w:rsid w:val="00A369EC"/>
    <w:rsid w:val="00A37FFA"/>
    <w:rsid w:val="00A4191A"/>
    <w:rsid w:val="00A43656"/>
    <w:rsid w:val="00A440DC"/>
    <w:rsid w:val="00A448BA"/>
    <w:rsid w:val="00A457AC"/>
    <w:rsid w:val="00A45A28"/>
    <w:rsid w:val="00A45F66"/>
    <w:rsid w:val="00A47107"/>
    <w:rsid w:val="00A53A26"/>
    <w:rsid w:val="00A54D71"/>
    <w:rsid w:val="00A56024"/>
    <w:rsid w:val="00A567CB"/>
    <w:rsid w:val="00A62EC5"/>
    <w:rsid w:val="00A638CB"/>
    <w:rsid w:val="00A64599"/>
    <w:rsid w:val="00A64F9D"/>
    <w:rsid w:val="00A6536B"/>
    <w:rsid w:val="00A65E13"/>
    <w:rsid w:val="00A717A7"/>
    <w:rsid w:val="00A71AC1"/>
    <w:rsid w:val="00A729A1"/>
    <w:rsid w:val="00A73066"/>
    <w:rsid w:val="00A73DB2"/>
    <w:rsid w:val="00A748B3"/>
    <w:rsid w:val="00A760C9"/>
    <w:rsid w:val="00A766D8"/>
    <w:rsid w:val="00A81058"/>
    <w:rsid w:val="00A81958"/>
    <w:rsid w:val="00A81F43"/>
    <w:rsid w:val="00A83C4A"/>
    <w:rsid w:val="00A83CC4"/>
    <w:rsid w:val="00A84707"/>
    <w:rsid w:val="00A85071"/>
    <w:rsid w:val="00A85B7C"/>
    <w:rsid w:val="00A85C2E"/>
    <w:rsid w:val="00A864F8"/>
    <w:rsid w:val="00A86751"/>
    <w:rsid w:val="00A90088"/>
    <w:rsid w:val="00A97451"/>
    <w:rsid w:val="00A976E9"/>
    <w:rsid w:val="00A979CB"/>
    <w:rsid w:val="00A97F62"/>
    <w:rsid w:val="00AA15AA"/>
    <w:rsid w:val="00AA32CE"/>
    <w:rsid w:val="00AA34BB"/>
    <w:rsid w:val="00AA3BFB"/>
    <w:rsid w:val="00AA424E"/>
    <w:rsid w:val="00AA6E6E"/>
    <w:rsid w:val="00AA7FC6"/>
    <w:rsid w:val="00AB00D2"/>
    <w:rsid w:val="00AB3131"/>
    <w:rsid w:val="00AB3158"/>
    <w:rsid w:val="00AB6757"/>
    <w:rsid w:val="00AB7D45"/>
    <w:rsid w:val="00AB7E65"/>
    <w:rsid w:val="00AC0324"/>
    <w:rsid w:val="00AC0F1F"/>
    <w:rsid w:val="00AC2B1B"/>
    <w:rsid w:val="00AC3B5E"/>
    <w:rsid w:val="00AC5729"/>
    <w:rsid w:val="00AC57F5"/>
    <w:rsid w:val="00AC669B"/>
    <w:rsid w:val="00AC684F"/>
    <w:rsid w:val="00AC73D2"/>
    <w:rsid w:val="00AD0249"/>
    <w:rsid w:val="00AD076A"/>
    <w:rsid w:val="00AD143A"/>
    <w:rsid w:val="00AD2EF5"/>
    <w:rsid w:val="00AD34A6"/>
    <w:rsid w:val="00AD3503"/>
    <w:rsid w:val="00AD3A62"/>
    <w:rsid w:val="00AD3DFE"/>
    <w:rsid w:val="00AD536A"/>
    <w:rsid w:val="00AD5A57"/>
    <w:rsid w:val="00AD7927"/>
    <w:rsid w:val="00AD7A09"/>
    <w:rsid w:val="00AE07CF"/>
    <w:rsid w:val="00AE20B6"/>
    <w:rsid w:val="00AE385D"/>
    <w:rsid w:val="00AE3D1F"/>
    <w:rsid w:val="00AE4126"/>
    <w:rsid w:val="00AE7EA7"/>
    <w:rsid w:val="00AF1394"/>
    <w:rsid w:val="00AF1DB9"/>
    <w:rsid w:val="00AF26C8"/>
    <w:rsid w:val="00AF5E94"/>
    <w:rsid w:val="00B00B67"/>
    <w:rsid w:val="00B02270"/>
    <w:rsid w:val="00B028A2"/>
    <w:rsid w:val="00B02D50"/>
    <w:rsid w:val="00B07090"/>
    <w:rsid w:val="00B07642"/>
    <w:rsid w:val="00B15FB8"/>
    <w:rsid w:val="00B21318"/>
    <w:rsid w:val="00B21954"/>
    <w:rsid w:val="00B25FB5"/>
    <w:rsid w:val="00B25FB8"/>
    <w:rsid w:val="00B2620F"/>
    <w:rsid w:val="00B35B54"/>
    <w:rsid w:val="00B361AC"/>
    <w:rsid w:val="00B3703E"/>
    <w:rsid w:val="00B411CF"/>
    <w:rsid w:val="00B41CED"/>
    <w:rsid w:val="00B47A16"/>
    <w:rsid w:val="00B5006F"/>
    <w:rsid w:val="00B521C8"/>
    <w:rsid w:val="00B52331"/>
    <w:rsid w:val="00B52FDD"/>
    <w:rsid w:val="00B53A67"/>
    <w:rsid w:val="00B53B02"/>
    <w:rsid w:val="00B5469F"/>
    <w:rsid w:val="00B54856"/>
    <w:rsid w:val="00B557EE"/>
    <w:rsid w:val="00B55BD3"/>
    <w:rsid w:val="00B56445"/>
    <w:rsid w:val="00B61920"/>
    <w:rsid w:val="00B6473E"/>
    <w:rsid w:val="00B65CBF"/>
    <w:rsid w:val="00B65E7E"/>
    <w:rsid w:val="00B666C6"/>
    <w:rsid w:val="00B66B14"/>
    <w:rsid w:val="00B66B3B"/>
    <w:rsid w:val="00B706D6"/>
    <w:rsid w:val="00B7099A"/>
    <w:rsid w:val="00B72FCE"/>
    <w:rsid w:val="00B763BA"/>
    <w:rsid w:val="00B76E9B"/>
    <w:rsid w:val="00B77637"/>
    <w:rsid w:val="00B80395"/>
    <w:rsid w:val="00B81E8A"/>
    <w:rsid w:val="00B839DA"/>
    <w:rsid w:val="00B84B5A"/>
    <w:rsid w:val="00B917A3"/>
    <w:rsid w:val="00B9373C"/>
    <w:rsid w:val="00B938DE"/>
    <w:rsid w:val="00B941FB"/>
    <w:rsid w:val="00B95DE0"/>
    <w:rsid w:val="00B97200"/>
    <w:rsid w:val="00BA0434"/>
    <w:rsid w:val="00BA060C"/>
    <w:rsid w:val="00BA22E4"/>
    <w:rsid w:val="00BA3781"/>
    <w:rsid w:val="00BA6574"/>
    <w:rsid w:val="00BB080F"/>
    <w:rsid w:val="00BB141F"/>
    <w:rsid w:val="00BB3263"/>
    <w:rsid w:val="00BB4246"/>
    <w:rsid w:val="00BB587D"/>
    <w:rsid w:val="00BC1B2F"/>
    <w:rsid w:val="00BC3FB4"/>
    <w:rsid w:val="00BC4A9E"/>
    <w:rsid w:val="00BC51B4"/>
    <w:rsid w:val="00BC5ADB"/>
    <w:rsid w:val="00BC6615"/>
    <w:rsid w:val="00BC71BA"/>
    <w:rsid w:val="00BD0462"/>
    <w:rsid w:val="00BD1570"/>
    <w:rsid w:val="00BD2469"/>
    <w:rsid w:val="00BD319A"/>
    <w:rsid w:val="00BD31AE"/>
    <w:rsid w:val="00BD43EF"/>
    <w:rsid w:val="00BD4FCE"/>
    <w:rsid w:val="00BD55AB"/>
    <w:rsid w:val="00BD6870"/>
    <w:rsid w:val="00BD6932"/>
    <w:rsid w:val="00BD7B6B"/>
    <w:rsid w:val="00BE5451"/>
    <w:rsid w:val="00BF1AF2"/>
    <w:rsid w:val="00BF2113"/>
    <w:rsid w:val="00BF2E0D"/>
    <w:rsid w:val="00BF3587"/>
    <w:rsid w:val="00BF3EEB"/>
    <w:rsid w:val="00BF53AA"/>
    <w:rsid w:val="00BF56AD"/>
    <w:rsid w:val="00BF57DB"/>
    <w:rsid w:val="00BF74E9"/>
    <w:rsid w:val="00BF7DBE"/>
    <w:rsid w:val="00C0234F"/>
    <w:rsid w:val="00C0281E"/>
    <w:rsid w:val="00C06878"/>
    <w:rsid w:val="00C10BA8"/>
    <w:rsid w:val="00C1125E"/>
    <w:rsid w:val="00C15326"/>
    <w:rsid w:val="00C15802"/>
    <w:rsid w:val="00C15B2A"/>
    <w:rsid w:val="00C15BA7"/>
    <w:rsid w:val="00C171FA"/>
    <w:rsid w:val="00C1764C"/>
    <w:rsid w:val="00C179F2"/>
    <w:rsid w:val="00C20DAC"/>
    <w:rsid w:val="00C24560"/>
    <w:rsid w:val="00C2683F"/>
    <w:rsid w:val="00C314B4"/>
    <w:rsid w:val="00C32209"/>
    <w:rsid w:val="00C32D75"/>
    <w:rsid w:val="00C345F9"/>
    <w:rsid w:val="00C3510A"/>
    <w:rsid w:val="00C35F2B"/>
    <w:rsid w:val="00C37F26"/>
    <w:rsid w:val="00C40504"/>
    <w:rsid w:val="00C40904"/>
    <w:rsid w:val="00C415D7"/>
    <w:rsid w:val="00C4462B"/>
    <w:rsid w:val="00C44BF0"/>
    <w:rsid w:val="00C4585D"/>
    <w:rsid w:val="00C46CD4"/>
    <w:rsid w:val="00C509C5"/>
    <w:rsid w:val="00C52ABE"/>
    <w:rsid w:val="00C53C5B"/>
    <w:rsid w:val="00C53F0B"/>
    <w:rsid w:val="00C55141"/>
    <w:rsid w:val="00C57421"/>
    <w:rsid w:val="00C574DE"/>
    <w:rsid w:val="00C60695"/>
    <w:rsid w:val="00C61C3E"/>
    <w:rsid w:val="00C64204"/>
    <w:rsid w:val="00C67281"/>
    <w:rsid w:val="00C67BEA"/>
    <w:rsid w:val="00C67C7F"/>
    <w:rsid w:val="00C736FA"/>
    <w:rsid w:val="00C76C87"/>
    <w:rsid w:val="00C76DB2"/>
    <w:rsid w:val="00C77A11"/>
    <w:rsid w:val="00C77AD0"/>
    <w:rsid w:val="00C820AB"/>
    <w:rsid w:val="00C83022"/>
    <w:rsid w:val="00C8476C"/>
    <w:rsid w:val="00C852AD"/>
    <w:rsid w:val="00C8539D"/>
    <w:rsid w:val="00C8630A"/>
    <w:rsid w:val="00C863C2"/>
    <w:rsid w:val="00C876FE"/>
    <w:rsid w:val="00C87967"/>
    <w:rsid w:val="00C87E1D"/>
    <w:rsid w:val="00C90C73"/>
    <w:rsid w:val="00C9212B"/>
    <w:rsid w:val="00C923CE"/>
    <w:rsid w:val="00C93125"/>
    <w:rsid w:val="00C941FC"/>
    <w:rsid w:val="00C94AEC"/>
    <w:rsid w:val="00C96D1E"/>
    <w:rsid w:val="00C978CC"/>
    <w:rsid w:val="00CA18B6"/>
    <w:rsid w:val="00CA34AB"/>
    <w:rsid w:val="00CA3745"/>
    <w:rsid w:val="00CA46C9"/>
    <w:rsid w:val="00CA6DA1"/>
    <w:rsid w:val="00CB04CD"/>
    <w:rsid w:val="00CB0E4F"/>
    <w:rsid w:val="00CB16A9"/>
    <w:rsid w:val="00CB17FC"/>
    <w:rsid w:val="00CB3F53"/>
    <w:rsid w:val="00CB45DF"/>
    <w:rsid w:val="00CB687D"/>
    <w:rsid w:val="00CB6B0A"/>
    <w:rsid w:val="00CB731A"/>
    <w:rsid w:val="00CC18A3"/>
    <w:rsid w:val="00CC279D"/>
    <w:rsid w:val="00CC57FB"/>
    <w:rsid w:val="00CC600A"/>
    <w:rsid w:val="00CC63C8"/>
    <w:rsid w:val="00CC6DEB"/>
    <w:rsid w:val="00CD0424"/>
    <w:rsid w:val="00CD0C07"/>
    <w:rsid w:val="00CD1C00"/>
    <w:rsid w:val="00CD28F8"/>
    <w:rsid w:val="00CD2A09"/>
    <w:rsid w:val="00CD3EFB"/>
    <w:rsid w:val="00CD55E4"/>
    <w:rsid w:val="00CD57ED"/>
    <w:rsid w:val="00CD5D3C"/>
    <w:rsid w:val="00CE02B8"/>
    <w:rsid w:val="00CE1A0D"/>
    <w:rsid w:val="00CE3A8A"/>
    <w:rsid w:val="00CE4762"/>
    <w:rsid w:val="00CE59DD"/>
    <w:rsid w:val="00CE6425"/>
    <w:rsid w:val="00CE6DDE"/>
    <w:rsid w:val="00CF17E9"/>
    <w:rsid w:val="00CF43DF"/>
    <w:rsid w:val="00CF63D0"/>
    <w:rsid w:val="00CF6D25"/>
    <w:rsid w:val="00D0023E"/>
    <w:rsid w:val="00D0189B"/>
    <w:rsid w:val="00D01F88"/>
    <w:rsid w:val="00D02DCF"/>
    <w:rsid w:val="00D02DED"/>
    <w:rsid w:val="00D048C4"/>
    <w:rsid w:val="00D04BA4"/>
    <w:rsid w:val="00D04F50"/>
    <w:rsid w:val="00D058E4"/>
    <w:rsid w:val="00D05A81"/>
    <w:rsid w:val="00D05EC6"/>
    <w:rsid w:val="00D077CC"/>
    <w:rsid w:val="00D10239"/>
    <w:rsid w:val="00D10621"/>
    <w:rsid w:val="00D107AB"/>
    <w:rsid w:val="00D12BBF"/>
    <w:rsid w:val="00D147BF"/>
    <w:rsid w:val="00D1569E"/>
    <w:rsid w:val="00D156DD"/>
    <w:rsid w:val="00D156E9"/>
    <w:rsid w:val="00D2037C"/>
    <w:rsid w:val="00D2160E"/>
    <w:rsid w:val="00D26461"/>
    <w:rsid w:val="00D2647E"/>
    <w:rsid w:val="00D27B88"/>
    <w:rsid w:val="00D27C55"/>
    <w:rsid w:val="00D30ACE"/>
    <w:rsid w:val="00D313D2"/>
    <w:rsid w:val="00D326AB"/>
    <w:rsid w:val="00D33360"/>
    <w:rsid w:val="00D336CF"/>
    <w:rsid w:val="00D342D9"/>
    <w:rsid w:val="00D344D7"/>
    <w:rsid w:val="00D34CF0"/>
    <w:rsid w:val="00D36E8E"/>
    <w:rsid w:val="00D406F4"/>
    <w:rsid w:val="00D42F65"/>
    <w:rsid w:val="00D45145"/>
    <w:rsid w:val="00D466E6"/>
    <w:rsid w:val="00D503BE"/>
    <w:rsid w:val="00D51BFC"/>
    <w:rsid w:val="00D564C5"/>
    <w:rsid w:val="00D576ED"/>
    <w:rsid w:val="00D634B0"/>
    <w:rsid w:val="00D6398D"/>
    <w:rsid w:val="00D65B78"/>
    <w:rsid w:val="00D65E26"/>
    <w:rsid w:val="00D71370"/>
    <w:rsid w:val="00D72FC4"/>
    <w:rsid w:val="00D73D9A"/>
    <w:rsid w:val="00D769A4"/>
    <w:rsid w:val="00D81219"/>
    <w:rsid w:val="00D8139F"/>
    <w:rsid w:val="00D831B0"/>
    <w:rsid w:val="00D8339F"/>
    <w:rsid w:val="00D8490D"/>
    <w:rsid w:val="00D84F19"/>
    <w:rsid w:val="00D8561D"/>
    <w:rsid w:val="00D87395"/>
    <w:rsid w:val="00D87489"/>
    <w:rsid w:val="00D877CB"/>
    <w:rsid w:val="00D87829"/>
    <w:rsid w:val="00D922F5"/>
    <w:rsid w:val="00D93556"/>
    <w:rsid w:val="00D93B77"/>
    <w:rsid w:val="00D94D1D"/>
    <w:rsid w:val="00D959DF"/>
    <w:rsid w:val="00DA0BF0"/>
    <w:rsid w:val="00DA11E3"/>
    <w:rsid w:val="00DA18F6"/>
    <w:rsid w:val="00DA1A63"/>
    <w:rsid w:val="00DA3078"/>
    <w:rsid w:val="00DA4AF2"/>
    <w:rsid w:val="00DA7B1C"/>
    <w:rsid w:val="00DB2E38"/>
    <w:rsid w:val="00DB2FC8"/>
    <w:rsid w:val="00DB5BCF"/>
    <w:rsid w:val="00DB5FCB"/>
    <w:rsid w:val="00DC0976"/>
    <w:rsid w:val="00DC385D"/>
    <w:rsid w:val="00DC5A30"/>
    <w:rsid w:val="00DD3068"/>
    <w:rsid w:val="00DD5F4E"/>
    <w:rsid w:val="00DD5F8E"/>
    <w:rsid w:val="00DD7E85"/>
    <w:rsid w:val="00DE00C1"/>
    <w:rsid w:val="00DE0ADE"/>
    <w:rsid w:val="00DE2CE2"/>
    <w:rsid w:val="00DE3682"/>
    <w:rsid w:val="00DE4F9A"/>
    <w:rsid w:val="00DE50F2"/>
    <w:rsid w:val="00DE6387"/>
    <w:rsid w:val="00DE6A0D"/>
    <w:rsid w:val="00DE6CF7"/>
    <w:rsid w:val="00DE70A8"/>
    <w:rsid w:val="00DE7484"/>
    <w:rsid w:val="00DF051F"/>
    <w:rsid w:val="00DF075A"/>
    <w:rsid w:val="00DF0AD0"/>
    <w:rsid w:val="00DF0BDA"/>
    <w:rsid w:val="00DF138A"/>
    <w:rsid w:val="00DF208C"/>
    <w:rsid w:val="00DF2B37"/>
    <w:rsid w:val="00DF34AF"/>
    <w:rsid w:val="00DF4196"/>
    <w:rsid w:val="00DF59B9"/>
    <w:rsid w:val="00DF614E"/>
    <w:rsid w:val="00DF682A"/>
    <w:rsid w:val="00DF6DFE"/>
    <w:rsid w:val="00DF766E"/>
    <w:rsid w:val="00E0047A"/>
    <w:rsid w:val="00E00D1C"/>
    <w:rsid w:val="00E0177D"/>
    <w:rsid w:val="00E02F37"/>
    <w:rsid w:val="00E03DEE"/>
    <w:rsid w:val="00E048CB"/>
    <w:rsid w:val="00E0705F"/>
    <w:rsid w:val="00E072F6"/>
    <w:rsid w:val="00E07A9E"/>
    <w:rsid w:val="00E1086D"/>
    <w:rsid w:val="00E10E36"/>
    <w:rsid w:val="00E11ADF"/>
    <w:rsid w:val="00E13E51"/>
    <w:rsid w:val="00E14836"/>
    <w:rsid w:val="00E14CE0"/>
    <w:rsid w:val="00E15423"/>
    <w:rsid w:val="00E2349C"/>
    <w:rsid w:val="00E23957"/>
    <w:rsid w:val="00E23A2D"/>
    <w:rsid w:val="00E23F19"/>
    <w:rsid w:val="00E2546F"/>
    <w:rsid w:val="00E26D2B"/>
    <w:rsid w:val="00E272B6"/>
    <w:rsid w:val="00E31B05"/>
    <w:rsid w:val="00E32A97"/>
    <w:rsid w:val="00E32D58"/>
    <w:rsid w:val="00E33011"/>
    <w:rsid w:val="00E339A0"/>
    <w:rsid w:val="00E34B1A"/>
    <w:rsid w:val="00E35A19"/>
    <w:rsid w:val="00E35C61"/>
    <w:rsid w:val="00E36115"/>
    <w:rsid w:val="00E40329"/>
    <w:rsid w:val="00E4042A"/>
    <w:rsid w:val="00E4096E"/>
    <w:rsid w:val="00E41918"/>
    <w:rsid w:val="00E43704"/>
    <w:rsid w:val="00E46456"/>
    <w:rsid w:val="00E464CF"/>
    <w:rsid w:val="00E5265C"/>
    <w:rsid w:val="00E52BC7"/>
    <w:rsid w:val="00E54137"/>
    <w:rsid w:val="00E57ACC"/>
    <w:rsid w:val="00E57F63"/>
    <w:rsid w:val="00E613CF"/>
    <w:rsid w:val="00E61694"/>
    <w:rsid w:val="00E6244A"/>
    <w:rsid w:val="00E6409E"/>
    <w:rsid w:val="00E64180"/>
    <w:rsid w:val="00E6513C"/>
    <w:rsid w:val="00E651B7"/>
    <w:rsid w:val="00E6592C"/>
    <w:rsid w:val="00E72D71"/>
    <w:rsid w:val="00E7324A"/>
    <w:rsid w:val="00E73EC5"/>
    <w:rsid w:val="00E759AB"/>
    <w:rsid w:val="00E77055"/>
    <w:rsid w:val="00E775BC"/>
    <w:rsid w:val="00E77824"/>
    <w:rsid w:val="00E81BC3"/>
    <w:rsid w:val="00E81C6D"/>
    <w:rsid w:val="00E82CB5"/>
    <w:rsid w:val="00E843B9"/>
    <w:rsid w:val="00E86588"/>
    <w:rsid w:val="00E86BD9"/>
    <w:rsid w:val="00E8796C"/>
    <w:rsid w:val="00E879C5"/>
    <w:rsid w:val="00E9672A"/>
    <w:rsid w:val="00E97211"/>
    <w:rsid w:val="00EA1426"/>
    <w:rsid w:val="00EA324B"/>
    <w:rsid w:val="00EA5D7E"/>
    <w:rsid w:val="00EB02CC"/>
    <w:rsid w:val="00EB2E93"/>
    <w:rsid w:val="00EB4C2E"/>
    <w:rsid w:val="00EB509B"/>
    <w:rsid w:val="00EC062E"/>
    <w:rsid w:val="00EC10EF"/>
    <w:rsid w:val="00EC23DB"/>
    <w:rsid w:val="00EC271E"/>
    <w:rsid w:val="00EC3753"/>
    <w:rsid w:val="00EC3F2E"/>
    <w:rsid w:val="00EC555C"/>
    <w:rsid w:val="00EC60FB"/>
    <w:rsid w:val="00EC7BB1"/>
    <w:rsid w:val="00ED0677"/>
    <w:rsid w:val="00ED0C78"/>
    <w:rsid w:val="00ED1C95"/>
    <w:rsid w:val="00ED211F"/>
    <w:rsid w:val="00ED3A69"/>
    <w:rsid w:val="00ED6F3C"/>
    <w:rsid w:val="00ED7168"/>
    <w:rsid w:val="00ED7319"/>
    <w:rsid w:val="00EE10BD"/>
    <w:rsid w:val="00EE164E"/>
    <w:rsid w:val="00EE2D02"/>
    <w:rsid w:val="00EE338C"/>
    <w:rsid w:val="00EE393E"/>
    <w:rsid w:val="00EE49CB"/>
    <w:rsid w:val="00EE5921"/>
    <w:rsid w:val="00EE781D"/>
    <w:rsid w:val="00EF05E5"/>
    <w:rsid w:val="00EF1C26"/>
    <w:rsid w:val="00EF2EEB"/>
    <w:rsid w:val="00EF350D"/>
    <w:rsid w:val="00EF61C7"/>
    <w:rsid w:val="00EF71BC"/>
    <w:rsid w:val="00F00D37"/>
    <w:rsid w:val="00F013CF"/>
    <w:rsid w:val="00F021B3"/>
    <w:rsid w:val="00F03A97"/>
    <w:rsid w:val="00F07220"/>
    <w:rsid w:val="00F07230"/>
    <w:rsid w:val="00F072BC"/>
    <w:rsid w:val="00F11AF2"/>
    <w:rsid w:val="00F11EA9"/>
    <w:rsid w:val="00F144C4"/>
    <w:rsid w:val="00F14D8F"/>
    <w:rsid w:val="00F15C80"/>
    <w:rsid w:val="00F2269A"/>
    <w:rsid w:val="00F24CA5"/>
    <w:rsid w:val="00F27B7F"/>
    <w:rsid w:val="00F27C74"/>
    <w:rsid w:val="00F31860"/>
    <w:rsid w:val="00F31B36"/>
    <w:rsid w:val="00F3301D"/>
    <w:rsid w:val="00F40134"/>
    <w:rsid w:val="00F4281D"/>
    <w:rsid w:val="00F45AD6"/>
    <w:rsid w:val="00F45E86"/>
    <w:rsid w:val="00F45F37"/>
    <w:rsid w:val="00F4695E"/>
    <w:rsid w:val="00F47602"/>
    <w:rsid w:val="00F50D2F"/>
    <w:rsid w:val="00F50F18"/>
    <w:rsid w:val="00F52C44"/>
    <w:rsid w:val="00F52D83"/>
    <w:rsid w:val="00F54B42"/>
    <w:rsid w:val="00F55AA1"/>
    <w:rsid w:val="00F60A92"/>
    <w:rsid w:val="00F60C52"/>
    <w:rsid w:val="00F64D3F"/>
    <w:rsid w:val="00F65DC0"/>
    <w:rsid w:val="00F664DA"/>
    <w:rsid w:val="00F71825"/>
    <w:rsid w:val="00F737B4"/>
    <w:rsid w:val="00F7493A"/>
    <w:rsid w:val="00F75E7C"/>
    <w:rsid w:val="00F75E7D"/>
    <w:rsid w:val="00F77C6D"/>
    <w:rsid w:val="00F8007B"/>
    <w:rsid w:val="00F81B56"/>
    <w:rsid w:val="00F81E59"/>
    <w:rsid w:val="00F82C59"/>
    <w:rsid w:val="00F84057"/>
    <w:rsid w:val="00F85F78"/>
    <w:rsid w:val="00F90DFB"/>
    <w:rsid w:val="00F91D8D"/>
    <w:rsid w:val="00F92698"/>
    <w:rsid w:val="00F92C6F"/>
    <w:rsid w:val="00F93399"/>
    <w:rsid w:val="00F94373"/>
    <w:rsid w:val="00F95991"/>
    <w:rsid w:val="00F965CC"/>
    <w:rsid w:val="00FA03E4"/>
    <w:rsid w:val="00FA333E"/>
    <w:rsid w:val="00FB079A"/>
    <w:rsid w:val="00FB1095"/>
    <w:rsid w:val="00FB2CCC"/>
    <w:rsid w:val="00FB315A"/>
    <w:rsid w:val="00FB40E8"/>
    <w:rsid w:val="00FB518F"/>
    <w:rsid w:val="00FB743C"/>
    <w:rsid w:val="00FC2D0D"/>
    <w:rsid w:val="00FC504A"/>
    <w:rsid w:val="00FC5109"/>
    <w:rsid w:val="00FC5138"/>
    <w:rsid w:val="00FD1283"/>
    <w:rsid w:val="00FD163F"/>
    <w:rsid w:val="00FD2615"/>
    <w:rsid w:val="00FD6E86"/>
    <w:rsid w:val="00FD7C16"/>
    <w:rsid w:val="00FE4A3A"/>
    <w:rsid w:val="00FE5126"/>
    <w:rsid w:val="00FE5F70"/>
    <w:rsid w:val="00FE7D04"/>
    <w:rsid w:val="00FE7E0F"/>
    <w:rsid w:val="00FF09B1"/>
    <w:rsid w:val="00FF1ACA"/>
    <w:rsid w:val="00FF1C9E"/>
    <w:rsid w:val="00FF219C"/>
    <w:rsid w:val="00FF7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5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321B513"/>
  <w15:docId w15:val="{79D3EC11-5265-4867-A6CA-E84466D85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iPriority="0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iPriority="0" w:unhideWhenUsed="1"/>
    <w:lsdException w:name="List Continue 2" w:semiHidden="1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0DC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7F772B"/>
    <w:pPr>
      <w:keepNext/>
      <w:numPr>
        <w:numId w:val="9"/>
      </w:numPr>
      <w:tabs>
        <w:tab w:val="left" w:pos="1080"/>
      </w:tabs>
      <w:spacing w:before="480" w:after="40"/>
      <w:outlineLvl w:val="0"/>
    </w:pPr>
    <w:rPr>
      <w:rFonts w:ascii="Arial" w:hAnsi="Arial"/>
      <w:b/>
      <w:caps/>
      <w:kern w:val="28"/>
      <w:sz w:val="28"/>
    </w:rPr>
  </w:style>
  <w:style w:type="paragraph" w:styleId="Heading2">
    <w:name w:val="heading 2"/>
    <w:basedOn w:val="Normal"/>
    <w:next w:val="Normal"/>
    <w:link w:val="Heading2Char"/>
    <w:qFormat/>
    <w:rsid w:val="007F772B"/>
    <w:pPr>
      <w:numPr>
        <w:ilvl w:val="1"/>
        <w:numId w:val="9"/>
      </w:numPr>
      <w:tabs>
        <w:tab w:val="left" w:pos="1080"/>
      </w:tabs>
      <w:spacing w:before="240" w:after="4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Heading3Char"/>
    <w:qFormat/>
    <w:rsid w:val="00C15326"/>
    <w:pPr>
      <w:numPr>
        <w:ilvl w:val="2"/>
        <w:numId w:val="9"/>
      </w:numPr>
      <w:tabs>
        <w:tab w:val="left" w:pos="1080"/>
      </w:tabs>
      <w:spacing w:before="240" w:after="40"/>
      <w:outlineLvl w:val="2"/>
    </w:pPr>
    <w:rPr>
      <w:rFonts w:ascii="Arial" w:hAnsi="Arial"/>
      <w:b/>
      <w:sz w:val="22"/>
    </w:rPr>
  </w:style>
  <w:style w:type="paragraph" w:styleId="Heading4">
    <w:name w:val="heading 4"/>
    <w:basedOn w:val="Normal"/>
    <w:next w:val="Normal"/>
    <w:link w:val="Heading4Char"/>
    <w:qFormat/>
    <w:rsid w:val="007F772B"/>
    <w:pPr>
      <w:numPr>
        <w:ilvl w:val="3"/>
        <w:numId w:val="9"/>
      </w:numPr>
      <w:tabs>
        <w:tab w:val="left" w:pos="1080"/>
      </w:tabs>
      <w:spacing w:before="240" w:after="40"/>
      <w:outlineLvl w:val="3"/>
    </w:pPr>
    <w:rPr>
      <w:rFonts w:ascii="Arial" w:hAnsi="Arial"/>
      <w:b/>
      <w:i/>
    </w:rPr>
  </w:style>
  <w:style w:type="paragraph" w:styleId="Heading5">
    <w:name w:val="heading 5"/>
    <w:basedOn w:val="Normal"/>
    <w:next w:val="Normal"/>
    <w:link w:val="Heading5Char"/>
    <w:qFormat/>
    <w:rsid w:val="007F772B"/>
    <w:pPr>
      <w:numPr>
        <w:ilvl w:val="4"/>
        <w:numId w:val="9"/>
      </w:numPr>
      <w:tabs>
        <w:tab w:val="left" w:pos="1080"/>
      </w:tabs>
      <w:spacing w:before="240" w:after="40"/>
      <w:outlineLvl w:val="4"/>
    </w:pPr>
    <w:rPr>
      <w:rFonts w:ascii="Arial" w:hAnsi="Arial"/>
      <w:b/>
      <w:smallCaps/>
    </w:rPr>
  </w:style>
  <w:style w:type="paragraph" w:styleId="Heading6">
    <w:name w:val="heading 6"/>
    <w:basedOn w:val="Normal"/>
    <w:next w:val="Normal"/>
    <w:link w:val="Heading6Char"/>
    <w:rsid w:val="007F772B"/>
    <w:pPr>
      <w:keepNext/>
      <w:numPr>
        <w:ilvl w:val="5"/>
        <w:numId w:val="9"/>
      </w:numPr>
      <w:spacing w:before="240" w:after="240"/>
      <w:jc w:val="center"/>
      <w:outlineLvl w:val="5"/>
    </w:pPr>
    <w:rPr>
      <w:rFonts w:ascii="Arial" w:hAnsi="Arial"/>
      <w:b/>
    </w:rPr>
  </w:style>
  <w:style w:type="paragraph" w:styleId="Heading7">
    <w:name w:val="heading 7"/>
    <w:basedOn w:val="Normal"/>
    <w:next w:val="Normal"/>
    <w:link w:val="Heading7Char"/>
    <w:rsid w:val="007F772B"/>
    <w:pPr>
      <w:keepNext/>
      <w:numPr>
        <w:ilvl w:val="6"/>
        <w:numId w:val="9"/>
      </w:numPr>
      <w:spacing w:before="240" w:after="240"/>
      <w:jc w:val="center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rsid w:val="007F772B"/>
    <w:pPr>
      <w:numPr>
        <w:ilvl w:val="7"/>
        <w:numId w:val="9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rsid w:val="007F772B"/>
    <w:pPr>
      <w:numPr>
        <w:ilvl w:val="8"/>
        <w:numId w:val="9"/>
      </w:num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lockLabel">
    <w:name w:val="Block Label"/>
    <w:basedOn w:val="Normal"/>
    <w:next w:val="Normal"/>
    <w:rsid w:val="007F772B"/>
    <w:rPr>
      <w:b/>
      <w:sz w:val="22"/>
    </w:rPr>
  </w:style>
  <w:style w:type="paragraph" w:customStyle="1" w:styleId="BlockLine">
    <w:name w:val="Block Line"/>
    <w:basedOn w:val="Normal"/>
    <w:next w:val="Normal"/>
    <w:rsid w:val="007F772B"/>
    <w:pPr>
      <w:pBdr>
        <w:top w:val="single" w:sz="6" w:space="1" w:color="auto"/>
        <w:between w:val="single" w:sz="6" w:space="1" w:color="auto"/>
      </w:pBdr>
      <w:spacing w:before="240"/>
      <w:ind w:left="1700"/>
    </w:pPr>
  </w:style>
  <w:style w:type="paragraph" w:styleId="BlockText">
    <w:name w:val="Block Text"/>
    <w:basedOn w:val="Normal"/>
    <w:rsid w:val="007F772B"/>
  </w:style>
  <w:style w:type="paragraph" w:styleId="BodyText">
    <w:name w:val="Body Text"/>
    <w:basedOn w:val="Normal"/>
    <w:link w:val="BodyTextChar"/>
    <w:uiPriority w:val="1"/>
    <w:qFormat/>
    <w:rsid w:val="007F772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7F772B"/>
    <w:rPr>
      <w:rFonts w:ascii="Times New Roman" w:eastAsia="Times New Roman" w:hAnsi="Times New Roman" w:cs="Times New Roman"/>
      <w:sz w:val="24"/>
      <w:szCs w:val="20"/>
    </w:rPr>
  </w:style>
  <w:style w:type="paragraph" w:customStyle="1" w:styleId="Bodydescription">
    <w:name w:val="Body description"/>
    <w:basedOn w:val="BodyText"/>
    <w:rsid w:val="007F772B"/>
    <w:pPr>
      <w:ind w:left="360"/>
    </w:pPr>
  </w:style>
  <w:style w:type="paragraph" w:styleId="BodyText2">
    <w:name w:val="Body Text 2"/>
    <w:basedOn w:val="Normal"/>
    <w:link w:val="BodyText2Char"/>
    <w:uiPriority w:val="99"/>
    <w:unhideWhenUsed/>
    <w:rsid w:val="007F772B"/>
    <w:pPr>
      <w:spacing w:after="200" w:line="276" w:lineRule="auto"/>
    </w:pPr>
    <w:rPr>
      <w:rFonts w:eastAsiaTheme="minorEastAsia"/>
      <w:b/>
      <w:color w:val="002060"/>
    </w:rPr>
  </w:style>
  <w:style w:type="character" w:customStyle="1" w:styleId="BodyText2Char">
    <w:name w:val="Body Text 2 Char"/>
    <w:basedOn w:val="DefaultParagraphFont"/>
    <w:link w:val="BodyText2"/>
    <w:uiPriority w:val="99"/>
    <w:rsid w:val="007F772B"/>
    <w:rPr>
      <w:rFonts w:ascii="Times New Roman" w:hAnsi="Times New Roman" w:cs="Times New Roman"/>
      <w:b/>
      <w:color w:val="002060"/>
      <w:sz w:val="24"/>
      <w:szCs w:val="20"/>
    </w:rPr>
  </w:style>
  <w:style w:type="paragraph" w:styleId="BodyText3">
    <w:name w:val="Body Text 3"/>
    <w:basedOn w:val="Normal"/>
    <w:link w:val="BodyText3Char"/>
    <w:uiPriority w:val="99"/>
    <w:unhideWhenUsed/>
    <w:rsid w:val="007F772B"/>
    <w:pPr>
      <w:spacing w:after="200" w:line="276" w:lineRule="auto"/>
      <w:jc w:val="center"/>
    </w:pPr>
    <w:rPr>
      <w:rFonts w:eastAsiaTheme="minorEastAsia"/>
      <w:noProof/>
      <w:sz w:val="22"/>
      <w:szCs w:val="22"/>
    </w:rPr>
  </w:style>
  <w:style w:type="character" w:customStyle="1" w:styleId="BodyText3Char">
    <w:name w:val="Body Text 3 Char"/>
    <w:basedOn w:val="DefaultParagraphFont"/>
    <w:link w:val="BodyText3"/>
    <w:uiPriority w:val="99"/>
    <w:rsid w:val="007F772B"/>
    <w:rPr>
      <w:rFonts w:ascii="Times New Roman" w:hAnsi="Times New Roman" w:cs="Times New Roman"/>
      <w:noProof/>
    </w:rPr>
  </w:style>
  <w:style w:type="paragraph" w:styleId="BodyTextIndent">
    <w:name w:val="Body Text Indent"/>
    <w:basedOn w:val="Normal"/>
    <w:link w:val="BodyTextIndentChar"/>
    <w:rsid w:val="007F772B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7F772B"/>
    <w:rPr>
      <w:rFonts w:ascii="Times New Roman" w:eastAsia="Times New Roman" w:hAnsi="Times New Roman" w:cs="Times New Roman"/>
      <w:sz w:val="24"/>
      <w:szCs w:val="20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7F772B"/>
    <w:pPr>
      <w:spacing w:after="200" w:line="276" w:lineRule="auto"/>
      <w:ind w:left="720"/>
      <w:jc w:val="both"/>
    </w:pPr>
    <w:rPr>
      <w:rFonts w:eastAsiaTheme="minorEastAsia"/>
      <w:sz w:val="22"/>
      <w:szCs w:val="22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7F772B"/>
    <w:rPr>
      <w:rFonts w:ascii="Times New Roman" w:hAnsi="Times New Roman" w:cs="Times New Roman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7F772B"/>
    <w:pPr>
      <w:spacing w:after="200"/>
      <w:ind w:left="480"/>
      <w:jc w:val="both"/>
    </w:pPr>
    <w:rPr>
      <w:rFonts w:eastAsiaTheme="minorEastAsia"/>
      <w:sz w:val="22"/>
      <w:szCs w:val="22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7F772B"/>
    <w:rPr>
      <w:rFonts w:ascii="Times New Roman" w:hAnsi="Times New Roman" w:cs="Times New Roman"/>
    </w:rPr>
  </w:style>
  <w:style w:type="paragraph" w:customStyle="1" w:styleId="Bullet">
    <w:name w:val="Bullet"/>
    <w:basedOn w:val="Normal"/>
    <w:qFormat/>
    <w:rsid w:val="007F772B"/>
    <w:pPr>
      <w:numPr>
        <w:numId w:val="2"/>
      </w:numPr>
    </w:pPr>
  </w:style>
  <w:style w:type="paragraph" w:customStyle="1" w:styleId="BulletBoth">
    <w:name w:val="Bullet Both"/>
    <w:basedOn w:val="Normal"/>
    <w:qFormat/>
    <w:rsid w:val="007F772B"/>
    <w:pPr>
      <w:numPr>
        <w:numId w:val="3"/>
      </w:numPr>
      <w:spacing w:before="60" w:after="60"/>
    </w:pPr>
  </w:style>
  <w:style w:type="paragraph" w:customStyle="1" w:styleId="BulletFirst">
    <w:name w:val="Bullet First"/>
    <w:basedOn w:val="Normal"/>
    <w:next w:val="Normal"/>
    <w:qFormat/>
    <w:rsid w:val="007F772B"/>
    <w:pPr>
      <w:numPr>
        <w:numId w:val="4"/>
      </w:numPr>
      <w:spacing w:before="120"/>
    </w:pPr>
  </w:style>
  <w:style w:type="paragraph" w:customStyle="1" w:styleId="BulletLast">
    <w:name w:val="Bullet Last"/>
    <w:basedOn w:val="Normal"/>
    <w:next w:val="Normal"/>
    <w:qFormat/>
    <w:rsid w:val="007F772B"/>
    <w:pPr>
      <w:numPr>
        <w:numId w:val="5"/>
      </w:numPr>
      <w:spacing w:after="120"/>
    </w:pPr>
  </w:style>
  <w:style w:type="paragraph" w:styleId="Caption">
    <w:name w:val="caption"/>
    <w:basedOn w:val="Normal"/>
    <w:next w:val="Normal"/>
    <w:uiPriority w:val="99"/>
    <w:qFormat/>
    <w:rsid w:val="007F772B"/>
    <w:pPr>
      <w:spacing w:before="120" w:after="120"/>
    </w:pPr>
    <w:rPr>
      <w:b/>
    </w:rPr>
  </w:style>
  <w:style w:type="paragraph" w:customStyle="1" w:styleId="ChapterTitle">
    <w:name w:val="Chapter Title"/>
    <w:basedOn w:val="Normal"/>
    <w:next w:val="Normal"/>
    <w:rsid w:val="007F772B"/>
    <w:pPr>
      <w:spacing w:after="240"/>
      <w:jc w:val="center"/>
    </w:pPr>
    <w:rPr>
      <w:rFonts w:ascii="Helvetica" w:hAnsi="Helvetica"/>
      <w:b/>
      <w:sz w:val="32"/>
    </w:rPr>
  </w:style>
  <w:style w:type="paragraph" w:customStyle="1" w:styleId="ContinuedTableLabe">
    <w:name w:val="Continued Table Labe"/>
    <w:basedOn w:val="BlockLabel"/>
    <w:rsid w:val="007F772B"/>
  </w:style>
  <w:style w:type="paragraph" w:customStyle="1" w:styleId="Dash">
    <w:name w:val="Dash"/>
    <w:basedOn w:val="Normal"/>
    <w:rsid w:val="007F772B"/>
    <w:pPr>
      <w:numPr>
        <w:numId w:val="6"/>
      </w:numPr>
    </w:pPr>
  </w:style>
  <w:style w:type="paragraph" w:customStyle="1" w:styleId="DashBoth">
    <w:name w:val="Dash Both"/>
    <w:basedOn w:val="Normal"/>
    <w:rsid w:val="007F772B"/>
    <w:pPr>
      <w:numPr>
        <w:numId w:val="7"/>
      </w:numPr>
      <w:spacing w:before="60" w:after="60"/>
    </w:pPr>
  </w:style>
  <w:style w:type="paragraph" w:customStyle="1" w:styleId="DashFirst">
    <w:name w:val="Dash First"/>
    <w:basedOn w:val="BulletFirst"/>
    <w:next w:val="Dash"/>
    <w:rsid w:val="007F772B"/>
    <w:pPr>
      <w:numPr>
        <w:numId w:val="8"/>
      </w:numPr>
    </w:pPr>
  </w:style>
  <w:style w:type="paragraph" w:customStyle="1" w:styleId="DashLast">
    <w:name w:val="Dash Last"/>
    <w:basedOn w:val="Dash"/>
    <w:next w:val="Normal"/>
    <w:rsid w:val="007F772B"/>
    <w:pPr>
      <w:numPr>
        <w:numId w:val="0"/>
      </w:numPr>
      <w:tabs>
        <w:tab w:val="num" w:pos="0"/>
      </w:tabs>
      <w:spacing w:after="120"/>
      <w:ind w:left="1080" w:hanging="360"/>
    </w:pPr>
  </w:style>
  <w:style w:type="paragraph" w:customStyle="1" w:styleId="Description">
    <w:name w:val="Description"/>
    <w:basedOn w:val="BodyText"/>
    <w:next w:val="Bodydescription"/>
    <w:rsid w:val="007F772B"/>
    <w:pPr>
      <w:keepNext/>
      <w:spacing w:before="60" w:after="60"/>
      <w:ind w:left="720" w:hanging="720"/>
    </w:pPr>
    <w:rPr>
      <w:b/>
    </w:rPr>
  </w:style>
  <w:style w:type="paragraph" w:customStyle="1" w:styleId="Exhibit1">
    <w:name w:val="Exhibit1"/>
    <w:basedOn w:val="Heading1"/>
    <w:next w:val="Normal"/>
    <w:rsid w:val="007F772B"/>
    <w:pPr>
      <w:outlineLvl w:val="9"/>
    </w:pPr>
    <w:rPr>
      <w:caps w:val="0"/>
    </w:rPr>
  </w:style>
  <w:style w:type="paragraph" w:customStyle="1" w:styleId="FigTitle">
    <w:name w:val="FigTitle"/>
    <w:basedOn w:val="Normal"/>
    <w:rsid w:val="007F772B"/>
    <w:pPr>
      <w:spacing w:before="240" w:after="240"/>
      <w:jc w:val="center"/>
    </w:pPr>
    <w:rPr>
      <w:rFonts w:ascii="Arial" w:hAnsi="Arial"/>
      <w:b/>
    </w:rPr>
  </w:style>
  <w:style w:type="paragraph" w:customStyle="1" w:styleId="FigTitleA">
    <w:name w:val="FigTitleA"/>
    <w:basedOn w:val="Normal"/>
    <w:rsid w:val="007F772B"/>
    <w:pPr>
      <w:spacing w:before="240" w:after="240"/>
      <w:jc w:val="center"/>
    </w:pPr>
    <w:rPr>
      <w:rFonts w:ascii="Arial" w:hAnsi="Arial"/>
      <w:b/>
    </w:rPr>
  </w:style>
  <w:style w:type="paragraph" w:customStyle="1" w:styleId="Figure">
    <w:name w:val="Figure"/>
    <w:basedOn w:val="Normal"/>
    <w:rsid w:val="007F772B"/>
    <w:pPr>
      <w:spacing w:before="240" w:after="240"/>
      <w:jc w:val="center"/>
    </w:pPr>
  </w:style>
  <w:style w:type="paragraph" w:styleId="Footer">
    <w:name w:val="footer"/>
    <w:basedOn w:val="Normal"/>
    <w:link w:val="FooterChar"/>
    <w:uiPriority w:val="99"/>
    <w:rsid w:val="007F772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72B"/>
    <w:rPr>
      <w:rFonts w:ascii="Times New Roman" w:eastAsia="Times New Roman" w:hAnsi="Times New Roman" w:cs="Times New Roman"/>
      <w:sz w:val="24"/>
      <w:szCs w:val="20"/>
    </w:rPr>
  </w:style>
  <w:style w:type="character" w:styleId="FootnoteReference">
    <w:name w:val="footnote reference"/>
    <w:basedOn w:val="DefaultParagraphFont"/>
    <w:semiHidden/>
    <w:rsid w:val="007F772B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7F772B"/>
  </w:style>
  <w:style w:type="character" w:customStyle="1" w:styleId="FootnoteTextChar">
    <w:name w:val="Footnote Text Char"/>
    <w:basedOn w:val="DefaultParagraphFont"/>
    <w:link w:val="FootnoteText"/>
    <w:semiHidden/>
    <w:rsid w:val="007F772B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basedOn w:val="Normal"/>
    <w:link w:val="HeaderChar"/>
    <w:rsid w:val="007F772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7F772B"/>
    <w:rPr>
      <w:rFonts w:ascii="Times New Roman" w:eastAsia="Times New Roman" w:hAnsi="Times New Roman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772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772B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7F772B"/>
    <w:rPr>
      <w:rFonts w:ascii="Arial" w:eastAsia="Times New Roman" w:hAnsi="Arial" w:cs="Times New Roman"/>
      <w:b/>
      <w:caps/>
      <w:kern w:val="28"/>
      <w:sz w:val="28"/>
      <w:szCs w:val="20"/>
    </w:rPr>
  </w:style>
  <w:style w:type="paragraph" w:customStyle="1" w:styleId="Heading1a">
    <w:name w:val="Heading 1a"/>
    <w:basedOn w:val="Heading1"/>
    <w:next w:val="Normal"/>
    <w:qFormat/>
    <w:rsid w:val="007F772B"/>
    <w:pPr>
      <w:numPr>
        <w:numId w:val="0"/>
      </w:numPr>
      <w:ind w:left="1080" w:hanging="1080"/>
      <w:outlineLvl w:val="9"/>
    </w:pPr>
  </w:style>
  <w:style w:type="paragraph" w:customStyle="1" w:styleId="Heading2a">
    <w:name w:val="Heading 2a"/>
    <w:basedOn w:val="Heading2"/>
    <w:next w:val="Normal"/>
    <w:rsid w:val="007F772B"/>
    <w:pPr>
      <w:keepNext/>
      <w:widowControl w:val="0"/>
      <w:ind w:left="1080" w:hanging="1080"/>
      <w:outlineLvl w:val="9"/>
    </w:pPr>
  </w:style>
  <w:style w:type="character" w:customStyle="1" w:styleId="Heading2Char">
    <w:name w:val="Heading 2 Char"/>
    <w:basedOn w:val="DefaultParagraphFont"/>
    <w:link w:val="Heading2"/>
    <w:rsid w:val="007F772B"/>
    <w:rPr>
      <w:rFonts w:ascii="Arial" w:eastAsia="Times New Roman" w:hAnsi="Arial" w:cs="Times New Roman"/>
      <w:b/>
      <w:sz w:val="28"/>
      <w:szCs w:val="20"/>
    </w:rPr>
  </w:style>
  <w:style w:type="paragraph" w:customStyle="1" w:styleId="Heading3a">
    <w:name w:val="Heading 3a"/>
    <w:basedOn w:val="Heading3"/>
    <w:rsid w:val="007F772B"/>
    <w:pPr>
      <w:ind w:left="864" w:hanging="864"/>
      <w:outlineLvl w:val="9"/>
    </w:pPr>
  </w:style>
  <w:style w:type="paragraph" w:customStyle="1" w:styleId="Heading4A">
    <w:name w:val="Heading 4A"/>
    <w:basedOn w:val="Heading4"/>
    <w:rsid w:val="007F772B"/>
    <w:pPr>
      <w:keepNext/>
      <w:tabs>
        <w:tab w:val="clear" w:pos="1080"/>
        <w:tab w:val="left" w:pos="0"/>
      </w:tabs>
      <w:spacing w:after="240"/>
      <w:ind w:left="360"/>
      <w:outlineLvl w:val="9"/>
    </w:pPr>
  </w:style>
  <w:style w:type="character" w:customStyle="1" w:styleId="Heading3Char">
    <w:name w:val="Heading 3 Char"/>
    <w:basedOn w:val="DefaultParagraphFont"/>
    <w:link w:val="Heading3"/>
    <w:rsid w:val="00C15326"/>
    <w:rPr>
      <w:rFonts w:ascii="Arial" w:eastAsia="Times New Roman" w:hAnsi="Arial" w:cs="Times New Roman"/>
      <w:b/>
      <w:szCs w:val="20"/>
    </w:rPr>
  </w:style>
  <w:style w:type="character" w:styleId="Hyperlink">
    <w:name w:val="Hyperlink"/>
    <w:basedOn w:val="DefaultParagraphFont"/>
    <w:uiPriority w:val="99"/>
    <w:unhideWhenUsed/>
    <w:qFormat/>
    <w:rsid w:val="00A71AC1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semiHidden/>
    <w:rsid w:val="007F772B"/>
    <w:pPr>
      <w:tabs>
        <w:tab w:val="right" w:pos="3960"/>
      </w:tabs>
      <w:ind w:left="200" w:hanging="200"/>
    </w:pPr>
    <w:rPr>
      <w:sz w:val="18"/>
    </w:rPr>
  </w:style>
  <w:style w:type="character" w:customStyle="1" w:styleId="Heading4Char">
    <w:name w:val="Heading 4 Char"/>
    <w:basedOn w:val="DefaultParagraphFont"/>
    <w:link w:val="Heading4"/>
    <w:rsid w:val="007F772B"/>
    <w:rPr>
      <w:rFonts w:ascii="Arial" w:eastAsia="Times New Roman" w:hAnsi="Arial" w:cs="Times New Roman"/>
      <w:b/>
      <w:i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F772B"/>
    <w:rPr>
      <w:rFonts w:ascii="Arial" w:eastAsia="Times New Roman" w:hAnsi="Arial" w:cs="Times New Roman"/>
      <w:b/>
      <w:smallCaps/>
      <w:sz w:val="24"/>
      <w:szCs w:val="20"/>
    </w:rPr>
  </w:style>
  <w:style w:type="paragraph" w:styleId="Index2">
    <w:name w:val="index 2"/>
    <w:basedOn w:val="Normal"/>
    <w:next w:val="Normal"/>
    <w:autoRedefine/>
    <w:semiHidden/>
    <w:rsid w:val="007F772B"/>
    <w:pPr>
      <w:tabs>
        <w:tab w:val="right" w:pos="3960"/>
      </w:tabs>
      <w:ind w:left="400" w:hanging="200"/>
    </w:pPr>
    <w:rPr>
      <w:sz w:val="18"/>
    </w:rPr>
  </w:style>
  <w:style w:type="paragraph" w:styleId="Index3">
    <w:name w:val="index 3"/>
    <w:basedOn w:val="Normal"/>
    <w:next w:val="Normal"/>
    <w:autoRedefine/>
    <w:semiHidden/>
    <w:rsid w:val="007F772B"/>
    <w:pPr>
      <w:tabs>
        <w:tab w:val="right" w:pos="3960"/>
      </w:tabs>
      <w:ind w:left="600" w:hanging="200"/>
    </w:pPr>
    <w:rPr>
      <w:sz w:val="18"/>
    </w:rPr>
  </w:style>
  <w:style w:type="paragraph" w:styleId="Index4">
    <w:name w:val="index 4"/>
    <w:basedOn w:val="Normal"/>
    <w:next w:val="Normal"/>
    <w:autoRedefine/>
    <w:semiHidden/>
    <w:rsid w:val="007F772B"/>
    <w:pPr>
      <w:tabs>
        <w:tab w:val="right" w:pos="3960"/>
      </w:tabs>
      <w:ind w:left="800" w:hanging="200"/>
    </w:pPr>
    <w:rPr>
      <w:sz w:val="18"/>
    </w:rPr>
  </w:style>
  <w:style w:type="paragraph" w:styleId="Index5">
    <w:name w:val="index 5"/>
    <w:basedOn w:val="Normal"/>
    <w:next w:val="Normal"/>
    <w:autoRedefine/>
    <w:semiHidden/>
    <w:rsid w:val="007F772B"/>
    <w:pPr>
      <w:tabs>
        <w:tab w:val="right" w:pos="3960"/>
      </w:tabs>
      <w:ind w:left="1000" w:hanging="200"/>
    </w:pPr>
    <w:rPr>
      <w:sz w:val="18"/>
    </w:rPr>
  </w:style>
  <w:style w:type="paragraph" w:styleId="Index6">
    <w:name w:val="index 6"/>
    <w:basedOn w:val="Normal"/>
    <w:next w:val="Normal"/>
    <w:autoRedefine/>
    <w:semiHidden/>
    <w:rsid w:val="007F772B"/>
    <w:pPr>
      <w:tabs>
        <w:tab w:val="right" w:pos="3960"/>
      </w:tabs>
      <w:ind w:left="1200" w:hanging="200"/>
    </w:pPr>
    <w:rPr>
      <w:sz w:val="18"/>
    </w:rPr>
  </w:style>
  <w:style w:type="paragraph" w:styleId="Index7">
    <w:name w:val="index 7"/>
    <w:basedOn w:val="Normal"/>
    <w:next w:val="Normal"/>
    <w:autoRedefine/>
    <w:semiHidden/>
    <w:rsid w:val="007F772B"/>
    <w:pPr>
      <w:tabs>
        <w:tab w:val="right" w:pos="3960"/>
      </w:tabs>
      <w:ind w:left="1400" w:hanging="200"/>
    </w:pPr>
    <w:rPr>
      <w:sz w:val="18"/>
    </w:rPr>
  </w:style>
  <w:style w:type="paragraph" w:styleId="Index8">
    <w:name w:val="index 8"/>
    <w:basedOn w:val="Normal"/>
    <w:next w:val="Normal"/>
    <w:autoRedefine/>
    <w:semiHidden/>
    <w:rsid w:val="007F772B"/>
    <w:pPr>
      <w:tabs>
        <w:tab w:val="right" w:pos="3960"/>
      </w:tabs>
      <w:ind w:left="1600" w:hanging="200"/>
    </w:pPr>
    <w:rPr>
      <w:sz w:val="18"/>
    </w:rPr>
  </w:style>
  <w:style w:type="paragraph" w:styleId="Index9">
    <w:name w:val="index 9"/>
    <w:basedOn w:val="Normal"/>
    <w:next w:val="Normal"/>
    <w:autoRedefine/>
    <w:semiHidden/>
    <w:rsid w:val="007F772B"/>
    <w:pPr>
      <w:tabs>
        <w:tab w:val="right" w:pos="3960"/>
      </w:tabs>
      <w:ind w:left="1800" w:hanging="200"/>
    </w:pPr>
    <w:rPr>
      <w:sz w:val="18"/>
    </w:rPr>
  </w:style>
  <w:style w:type="paragraph" w:styleId="IndexHeading">
    <w:name w:val="index heading"/>
    <w:basedOn w:val="Normal"/>
    <w:next w:val="Index1"/>
    <w:semiHidden/>
    <w:rsid w:val="007F772B"/>
    <w:pPr>
      <w:spacing w:before="240" w:after="120"/>
      <w:jc w:val="center"/>
    </w:pPr>
    <w:rPr>
      <w:b/>
      <w:sz w:val="26"/>
    </w:rPr>
  </w:style>
  <w:style w:type="paragraph" w:styleId="List">
    <w:name w:val="List"/>
    <w:basedOn w:val="Normal"/>
    <w:rsid w:val="007F772B"/>
    <w:pPr>
      <w:ind w:left="360" w:hanging="360"/>
    </w:pPr>
  </w:style>
  <w:style w:type="character" w:customStyle="1" w:styleId="Heading6Char">
    <w:name w:val="Heading 6 Char"/>
    <w:basedOn w:val="DefaultParagraphFont"/>
    <w:link w:val="Heading6"/>
    <w:rsid w:val="007F772B"/>
    <w:rPr>
      <w:rFonts w:ascii="Arial" w:eastAsia="Times New Roman" w:hAnsi="Arial" w:cs="Times New Roman"/>
      <w:b/>
      <w:sz w:val="24"/>
      <w:szCs w:val="20"/>
    </w:rPr>
  </w:style>
  <w:style w:type="paragraph" w:styleId="List2">
    <w:name w:val="List 2"/>
    <w:basedOn w:val="Normal"/>
    <w:rsid w:val="007F772B"/>
    <w:pPr>
      <w:ind w:left="720" w:hanging="360"/>
    </w:pPr>
  </w:style>
  <w:style w:type="character" w:customStyle="1" w:styleId="Heading7Char">
    <w:name w:val="Heading 7 Char"/>
    <w:basedOn w:val="DefaultParagraphFont"/>
    <w:link w:val="Heading7"/>
    <w:rsid w:val="007F772B"/>
    <w:rPr>
      <w:rFonts w:ascii="Times New Roman" w:eastAsia="Times New Roman" w:hAnsi="Times New Roman" w:cs="Times New Roman"/>
      <w:b/>
      <w:sz w:val="24"/>
      <w:szCs w:val="20"/>
    </w:rPr>
  </w:style>
  <w:style w:type="paragraph" w:styleId="List3">
    <w:name w:val="List 3"/>
    <w:basedOn w:val="Normal"/>
    <w:rsid w:val="007F772B"/>
    <w:pPr>
      <w:ind w:left="1080" w:hanging="360"/>
    </w:pPr>
  </w:style>
  <w:style w:type="paragraph" w:styleId="ListBullet">
    <w:name w:val="List Bullet"/>
    <w:basedOn w:val="Normal"/>
    <w:autoRedefine/>
    <w:rsid w:val="007F772B"/>
    <w:pPr>
      <w:ind w:left="360" w:hanging="360"/>
    </w:pPr>
  </w:style>
  <w:style w:type="paragraph" w:styleId="ListBullet2">
    <w:name w:val="List Bullet 2"/>
    <w:basedOn w:val="Normal"/>
    <w:autoRedefine/>
    <w:rsid w:val="007F772B"/>
    <w:pPr>
      <w:ind w:left="720" w:hanging="360"/>
    </w:pPr>
  </w:style>
  <w:style w:type="paragraph" w:styleId="ListContinue">
    <w:name w:val="List Continue"/>
    <w:basedOn w:val="Normal"/>
    <w:rsid w:val="007F772B"/>
    <w:pPr>
      <w:spacing w:after="120"/>
      <w:ind w:left="360"/>
    </w:pPr>
  </w:style>
  <w:style w:type="paragraph" w:styleId="ListContinue3">
    <w:name w:val="List Continue 3"/>
    <w:basedOn w:val="Normal"/>
    <w:rsid w:val="007F772B"/>
    <w:pPr>
      <w:spacing w:after="120"/>
      <w:ind w:left="1080"/>
    </w:pPr>
  </w:style>
  <w:style w:type="character" w:customStyle="1" w:styleId="Heading8Char">
    <w:name w:val="Heading 8 Char"/>
    <w:basedOn w:val="DefaultParagraphFont"/>
    <w:link w:val="Heading8"/>
    <w:rsid w:val="007F772B"/>
    <w:rPr>
      <w:rFonts w:ascii="Arial" w:eastAsia="Times New Roman" w:hAnsi="Arial" w:cs="Times New Roman"/>
      <w:i/>
      <w:sz w:val="24"/>
      <w:szCs w:val="20"/>
    </w:rPr>
  </w:style>
  <w:style w:type="character" w:customStyle="1" w:styleId="Heading9Char">
    <w:name w:val="Heading 9 Char"/>
    <w:basedOn w:val="DefaultParagraphFont"/>
    <w:link w:val="Heading9"/>
    <w:rsid w:val="007F772B"/>
    <w:rPr>
      <w:rFonts w:ascii="Arial" w:eastAsia="Times New Roman" w:hAnsi="Arial" w:cs="Times New Roman"/>
      <w:i/>
      <w:sz w:val="18"/>
      <w:szCs w:val="20"/>
    </w:rPr>
  </w:style>
  <w:style w:type="paragraph" w:customStyle="1" w:styleId="NumList">
    <w:name w:val="NumList"/>
    <w:basedOn w:val="Normal"/>
    <w:qFormat/>
    <w:rsid w:val="007F772B"/>
    <w:pPr>
      <w:ind w:left="360" w:hanging="360"/>
    </w:pPr>
  </w:style>
  <w:style w:type="paragraph" w:customStyle="1" w:styleId="NumListBoth">
    <w:name w:val="NumList Both"/>
    <w:basedOn w:val="NumList"/>
    <w:qFormat/>
    <w:rsid w:val="007F772B"/>
    <w:pPr>
      <w:spacing w:before="60" w:after="60"/>
    </w:pPr>
  </w:style>
  <w:style w:type="paragraph" w:customStyle="1" w:styleId="NumListFirst">
    <w:name w:val="NumList First"/>
    <w:basedOn w:val="Normal"/>
    <w:next w:val="NumList"/>
    <w:qFormat/>
    <w:rsid w:val="007F772B"/>
    <w:pPr>
      <w:spacing w:before="120"/>
      <w:ind w:left="360" w:hanging="360"/>
    </w:pPr>
  </w:style>
  <w:style w:type="paragraph" w:customStyle="1" w:styleId="NumListLast">
    <w:name w:val="NumList Last"/>
    <w:basedOn w:val="Normal"/>
    <w:next w:val="Normal"/>
    <w:qFormat/>
    <w:rsid w:val="007F772B"/>
    <w:pPr>
      <w:spacing w:after="120"/>
      <w:ind w:left="360" w:hanging="360"/>
    </w:pPr>
  </w:style>
  <w:style w:type="paragraph" w:styleId="Revision">
    <w:name w:val="Revision"/>
    <w:hidden/>
    <w:uiPriority w:val="99"/>
    <w:semiHidden/>
    <w:rsid w:val="00FB40E8"/>
    <w:pPr>
      <w:spacing w:after="0" w:line="240" w:lineRule="auto"/>
    </w:pPr>
  </w:style>
  <w:style w:type="character" w:styleId="PageNumber">
    <w:name w:val="page number"/>
    <w:basedOn w:val="DefaultParagraphFont"/>
    <w:rsid w:val="007F772B"/>
  </w:style>
  <w:style w:type="paragraph" w:customStyle="1" w:styleId="StdPara">
    <w:name w:val="Std Para"/>
    <w:qFormat/>
    <w:rsid w:val="007F772B"/>
    <w:pPr>
      <w:spacing w:after="240" w:line="240" w:lineRule="auto"/>
    </w:pPr>
    <w:rPr>
      <w:rFonts w:ascii="Times New Roman" w:eastAsia="Times New Roman" w:hAnsi="Times New Roman" w:cs="Times New Roman"/>
      <w:szCs w:val="20"/>
      <w:lang w:eastAsia="ja-JP"/>
    </w:rPr>
  </w:style>
  <w:style w:type="paragraph" w:customStyle="1" w:styleId="SubNumList">
    <w:name w:val="SubNumList"/>
    <w:basedOn w:val="NumList"/>
    <w:rsid w:val="007F772B"/>
    <w:pPr>
      <w:ind w:left="720"/>
    </w:pPr>
  </w:style>
  <w:style w:type="paragraph" w:customStyle="1" w:styleId="SubNumListBoth">
    <w:name w:val="SubNumList Both"/>
    <w:basedOn w:val="SubNumList"/>
    <w:rsid w:val="007F772B"/>
    <w:pPr>
      <w:spacing w:before="60" w:after="60"/>
    </w:pPr>
  </w:style>
  <w:style w:type="paragraph" w:customStyle="1" w:styleId="SubNumListFirst">
    <w:name w:val="SubNumList First"/>
    <w:basedOn w:val="NumListFirst"/>
    <w:next w:val="SubNumList"/>
    <w:rsid w:val="007F772B"/>
    <w:pPr>
      <w:ind w:left="720"/>
    </w:pPr>
  </w:style>
  <w:style w:type="paragraph" w:customStyle="1" w:styleId="SubNumListLast">
    <w:name w:val="SubNumList Last"/>
    <w:basedOn w:val="NumListLast"/>
    <w:next w:val="Normal"/>
    <w:rsid w:val="007F772B"/>
    <w:pPr>
      <w:ind w:left="720"/>
    </w:pPr>
  </w:style>
  <w:style w:type="paragraph" w:customStyle="1" w:styleId="TableHeaderText">
    <w:name w:val="Table Header Text"/>
    <w:basedOn w:val="Normal"/>
    <w:rsid w:val="007F772B"/>
    <w:pPr>
      <w:jc w:val="center"/>
    </w:pPr>
    <w:rPr>
      <w:b/>
    </w:rPr>
  </w:style>
  <w:style w:type="paragraph" w:styleId="TableofFigures">
    <w:name w:val="table of figures"/>
    <w:basedOn w:val="Normal"/>
    <w:next w:val="Normal"/>
    <w:uiPriority w:val="99"/>
    <w:rsid w:val="007F772B"/>
    <w:pPr>
      <w:tabs>
        <w:tab w:val="right" w:leader="dot" w:pos="9360"/>
      </w:tabs>
      <w:ind w:left="440" w:hanging="440"/>
    </w:pPr>
  </w:style>
  <w:style w:type="paragraph" w:customStyle="1" w:styleId="TableText">
    <w:name w:val="Table Text"/>
    <w:basedOn w:val="Normal"/>
    <w:link w:val="TableTextChar"/>
    <w:rsid w:val="007F772B"/>
  </w:style>
  <w:style w:type="paragraph" w:customStyle="1" w:styleId="Titlesheet">
    <w:name w:val="Titlesheet"/>
    <w:basedOn w:val="Normal"/>
    <w:rsid w:val="007F772B"/>
    <w:pPr>
      <w:jc w:val="center"/>
    </w:pPr>
    <w:rPr>
      <w:rFonts w:ascii="Arial" w:hAnsi="Arial"/>
      <w:b/>
      <w:sz w:val="28"/>
    </w:rPr>
  </w:style>
  <w:style w:type="paragraph" w:styleId="TOC1">
    <w:name w:val="toc 1"/>
    <w:basedOn w:val="Normal"/>
    <w:next w:val="Normal"/>
    <w:uiPriority w:val="39"/>
    <w:rsid w:val="007F772B"/>
    <w:pPr>
      <w:tabs>
        <w:tab w:val="left" w:pos="274"/>
        <w:tab w:val="right" w:leader="dot" w:pos="9360"/>
      </w:tabs>
      <w:spacing w:before="360"/>
    </w:pPr>
    <w:rPr>
      <w:rFonts w:ascii="Arial" w:hAnsi="Arial"/>
      <w:b/>
      <w:caps/>
    </w:rPr>
  </w:style>
  <w:style w:type="paragraph" w:styleId="TOC2">
    <w:name w:val="toc 2"/>
    <w:basedOn w:val="Normal"/>
    <w:next w:val="Normal"/>
    <w:uiPriority w:val="39"/>
    <w:rsid w:val="007F772B"/>
    <w:pPr>
      <w:tabs>
        <w:tab w:val="left" w:pos="850"/>
        <w:tab w:val="right" w:leader="dot" w:pos="9360"/>
      </w:tabs>
      <w:ind w:left="900" w:right="480" w:hanging="420"/>
    </w:pPr>
  </w:style>
  <w:style w:type="paragraph" w:styleId="TOC3">
    <w:name w:val="toc 3"/>
    <w:basedOn w:val="Normal"/>
    <w:next w:val="Normal"/>
    <w:uiPriority w:val="39"/>
    <w:rsid w:val="007F772B"/>
    <w:pPr>
      <w:tabs>
        <w:tab w:val="right" w:leader="dot" w:pos="9360"/>
      </w:tabs>
      <w:ind w:left="1440" w:right="480" w:hanging="540"/>
    </w:pPr>
  </w:style>
  <w:style w:type="paragraph" w:styleId="TOC4">
    <w:name w:val="toc 4"/>
    <w:basedOn w:val="Normal"/>
    <w:next w:val="Normal"/>
    <w:semiHidden/>
    <w:rsid w:val="007F772B"/>
    <w:pPr>
      <w:tabs>
        <w:tab w:val="right" w:leader="dot" w:pos="9360"/>
      </w:tabs>
      <w:ind w:left="2160" w:right="480" w:hanging="720"/>
    </w:pPr>
  </w:style>
  <w:style w:type="paragraph" w:styleId="TOC5">
    <w:name w:val="toc 5"/>
    <w:basedOn w:val="Normal"/>
    <w:next w:val="Normal"/>
    <w:semiHidden/>
    <w:rsid w:val="007F772B"/>
    <w:pPr>
      <w:tabs>
        <w:tab w:val="right" w:leader="dot" w:pos="9360"/>
      </w:tabs>
      <w:ind w:left="3060" w:right="540" w:hanging="900"/>
    </w:pPr>
  </w:style>
  <w:style w:type="paragraph" w:styleId="TOC6">
    <w:name w:val="toc 6"/>
    <w:basedOn w:val="Normal"/>
    <w:next w:val="Normal"/>
    <w:semiHidden/>
    <w:rsid w:val="007F772B"/>
    <w:pPr>
      <w:tabs>
        <w:tab w:val="right" w:leader="dot" w:pos="9360"/>
      </w:tabs>
      <w:ind w:left="1080" w:right="450" w:hanging="1080"/>
    </w:pPr>
  </w:style>
  <w:style w:type="paragraph" w:styleId="TOC7">
    <w:name w:val="toc 7"/>
    <w:basedOn w:val="Normal"/>
    <w:next w:val="Normal"/>
    <w:autoRedefine/>
    <w:semiHidden/>
    <w:rsid w:val="007F772B"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autoRedefine/>
    <w:semiHidden/>
    <w:rsid w:val="007F772B"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autoRedefine/>
    <w:semiHidden/>
    <w:rsid w:val="007F772B"/>
    <w:pPr>
      <w:tabs>
        <w:tab w:val="right" w:leader="dot" w:pos="9360"/>
      </w:tabs>
      <w:ind w:left="1920"/>
    </w:pPr>
  </w:style>
  <w:style w:type="paragraph" w:styleId="ListParagraph">
    <w:name w:val="List Paragraph"/>
    <w:basedOn w:val="Normal"/>
    <w:link w:val="ListParagraphChar"/>
    <w:uiPriority w:val="34"/>
    <w:qFormat/>
    <w:rsid w:val="000A15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C5729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04F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04F50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04F50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4F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4F50"/>
    <w:rPr>
      <w:rFonts w:ascii="Times New Roman" w:eastAsia="Times New Roman" w:hAnsi="Times New Roman" w:cs="Times New Roman"/>
      <w:b/>
      <w:bCs/>
      <w:sz w:val="20"/>
      <w:szCs w:val="20"/>
    </w:rPr>
  </w:style>
  <w:style w:type="table" w:styleId="TableGrid">
    <w:name w:val="Table Grid"/>
    <w:basedOn w:val="TableNormal"/>
    <w:uiPriority w:val="59"/>
    <w:rsid w:val="00FE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FE5F7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CellHead">
    <w:name w:val="Cell Head"/>
    <w:basedOn w:val="Normal"/>
    <w:rsid w:val="00763F7E"/>
    <w:pPr>
      <w:spacing w:beforeLines="50" w:afterLines="25"/>
      <w:jc w:val="both"/>
    </w:pPr>
    <w:rPr>
      <w:rFonts w:ascii="Arial" w:hAnsi="Arial"/>
      <w:b/>
      <w:sz w:val="20"/>
    </w:rPr>
  </w:style>
  <w:style w:type="paragraph" w:customStyle="1" w:styleId="TableParagraph">
    <w:name w:val="Table Paragraph"/>
    <w:basedOn w:val="Normal"/>
    <w:uiPriority w:val="1"/>
    <w:qFormat/>
    <w:rsid w:val="00E0705F"/>
    <w:pPr>
      <w:widowControl w:val="0"/>
      <w:autoSpaceDE w:val="0"/>
      <w:autoSpaceDN w:val="0"/>
      <w:spacing w:line="255" w:lineRule="exact"/>
      <w:ind w:left="28"/>
    </w:pPr>
    <w:rPr>
      <w:rFonts w:eastAsia="Arial"/>
      <w:sz w:val="22"/>
      <w:szCs w:val="22"/>
      <w:lang w:bidi="en-US"/>
    </w:rPr>
  </w:style>
  <w:style w:type="table" w:customStyle="1" w:styleId="TableGrid1">
    <w:name w:val="Table Grid1"/>
    <w:basedOn w:val="TableNormal"/>
    <w:next w:val="TableGrid"/>
    <w:rsid w:val="00C77AD0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link w:val="TitleChar"/>
    <w:rsid w:val="003A3372"/>
    <w:pPr>
      <w:ind w:left="-90"/>
      <w:jc w:val="center"/>
    </w:pPr>
    <w:rPr>
      <w:b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3A3372"/>
    <w:rPr>
      <w:rFonts w:ascii="Times New Roman" w:eastAsia="Times New Roman" w:hAnsi="Times New Roman" w:cs="Times New Roman"/>
      <w:b/>
      <w:sz w:val="40"/>
      <w:szCs w:val="40"/>
    </w:rPr>
  </w:style>
  <w:style w:type="paragraph" w:customStyle="1" w:styleId="instructionaltext">
    <w:name w:val="instructionaltext"/>
    <w:basedOn w:val="Normal"/>
    <w:rsid w:val="003A3372"/>
    <w:pPr>
      <w:spacing w:before="100" w:beforeAutospacing="1" w:after="100" w:afterAutospacing="1"/>
    </w:pPr>
    <w:rPr>
      <w:rFonts w:eastAsiaTheme="minorHAnsi"/>
      <w:szCs w:val="24"/>
    </w:rPr>
  </w:style>
  <w:style w:type="character" w:customStyle="1" w:styleId="ListParagraphChar">
    <w:name w:val="List Paragraph Char"/>
    <w:link w:val="ListParagraph"/>
    <w:uiPriority w:val="34"/>
    <w:rsid w:val="003A3372"/>
    <w:rPr>
      <w:rFonts w:ascii="Times New Roman" w:eastAsia="Times New Roman" w:hAnsi="Times New Roman" w:cs="Times New Roman"/>
      <w:sz w:val="24"/>
      <w:szCs w:val="20"/>
    </w:rPr>
  </w:style>
  <w:style w:type="paragraph" w:customStyle="1" w:styleId="TableHead">
    <w:name w:val="Table Head"/>
    <w:basedOn w:val="Normal"/>
    <w:rsid w:val="00445D70"/>
    <w:pPr>
      <w:keepNext/>
      <w:spacing w:before="40" w:after="40"/>
      <w:jc w:val="center"/>
    </w:pPr>
    <w:rPr>
      <w:b/>
      <w:sz w:val="22"/>
    </w:rPr>
  </w:style>
  <w:style w:type="character" w:customStyle="1" w:styleId="TableTextChar">
    <w:name w:val="Table Text Char"/>
    <w:link w:val="TableText"/>
    <w:rsid w:val="00445D70"/>
    <w:rPr>
      <w:rFonts w:ascii="Times New Roman" w:eastAsia="Times New Roman" w:hAnsi="Times New Roman" w:cs="Times New Roman"/>
      <w:sz w:val="24"/>
      <w:szCs w:val="20"/>
    </w:rPr>
  </w:style>
  <w:style w:type="paragraph" w:customStyle="1" w:styleId="Instructions">
    <w:name w:val="Instructions"/>
    <w:basedOn w:val="StdPara"/>
    <w:qFormat/>
    <w:rsid w:val="008800DC"/>
    <w:rPr>
      <w:rFonts w:eastAsiaTheme="majorEastAsia"/>
      <w:i/>
      <w:noProof/>
      <w:color w:val="0070C0"/>
    </w:rPr>
  </w:style>
  <w:style w:type="character" w:customStyle="1" w:styleId="ms-rtefontsize-2">
    <w:name w:val="ms-rtefontsize-2"/>
    <w:basedOn w:val="DefaultParagraphFont"/>
    <w:rsid w:val="00AE4126"/>
  </w:style>
  <w:style w:type="paragraph" w:styleId="NormalWeb">
    <w:name w:val="Normal (Web)"/>
    <w:basedOn w:val="Normal"/>
    <w:uiPriority w:val="99"/>
    <w:unhideWhenUsed/>
    <w:rsid w:val="00AE4126"/>
    <w:pPr>
      <w:spacing w:before="100" w:beforeAutospacing="1" w:after="100" w:afterAutospacing="1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51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12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6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6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21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42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footer" Target="footer3.xml"/><Relationship Id="rId42" Type="http://schemas.openxmlformats.org/officeDocument/2006/relationships/image" Target="media/image13.emf"/><Relationship Id="rId47" Type="http://schemas.openxmlformats.org/officeDocument/2006/relationships/oleObject" Target="embeddings/oleObject13.bin"/><Relationship Id="rId63" Type="http://schemas.openxmlformats.org/officeDocument/2006/relationships/oleObject" Target="embeddings/oleObject21.bin"/><Relationship Id="rId68" Type="http://schemas.openxmlformats.org/officeDocument/2006/relationships/image" Target="media/image26.emf"/><Relationship Id="rId84" Type="http://schemas.openxmlformats.org/officeDocument/2006/relationships/image" Target="media/image34.emf"/><Relationship Id="rId89" Type="http://schemas.openxmlformats.org/officeDocument/2006/relationships/oleObject" Target="embeddings/oleObject34.bin"/><Relationship Id="rId16" Type="http://schemas.openxmlformats.org/officeDocument/2006/relationships/hyperlink" Target="https://section508.gov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8.emf"/><Relationship Id="rId37" Type="http://schemas.openxmlformats.org/officeDocument/2006/relationships/oleObject" Target="embeddings/oleObject8.bin"/><Relationship Id="rId53" Type="http://schemas.openxmlformats.org/officeDocument/2006/relationships/oleObject" Target="embeddings/oleObject16.bin"/><Relationship Id="rId58" Type="http://schemas.openxmlformats.org/officeDocument/2006/relationships/image" Target="media/image21.emf"/><Relationship Id="rId74" Type="http://schemas.openxmlformats.org/officeDocument/2006/relationships/image" Target="media/image29.emf"/><Relationship Id="rId79" Type="http://schemas.openxmlformats.org/officeDocument/2006/relationships/oleObject" Target="embeddings/oleObject29.bin"/><Relationship Id="rId5" Type="http://schemas.openxmlformats.org/officeDocument/2006/relationships/customXml" Target="../customXml/item5.xml"/><Relationship Id="rId90" Type="http://schemas.openxmlformats.org/officeDocument/2006/relationships/image" Target="media/image37.emf"/><Relationship Id="rId22" Type="http://schemas.openxmlformats.org/officeDocument/2006/relationships/image" Target="media/image3.emf"/><Relationship Id="rId27" Type="http://schemas.openxmlformats.org/officeDocument/2006/relationships/oleObject" Target="embeddings/oleObject3.bin"/><Relationship Id="rId43" Type="http://schemas.openxmlformats.org/officeDocument/2006/relationships/oleObject" Target="embeddings/oleObject11.bin"/><Relationship Id="rId48" Type="http://schemas.openxmlformats.org/officeDocument/2006/relationships/image" Target="media/image16.emf"/><Relationship Id="rId64" Type="http://schemas.openxmlformats.org/officeDocument/2006/relationships/image" Target="media/image24.emf"/><Relationship Id="rId69" Type="http://schemas.openxmlformats.org/officeDocument/2006/relationships/oleObject" Target="embeddings/oleObject24.bin"/><Relationship Id="rId8" Type="http://schemas.openxmlformats.org/officeDocument/2006/relationships/settings" Target="settings.xml"/><Relationship Id="rId51" Type="http://schemas.openxmlformats.org/officeDocument/2006/relationships/oleObject" Target="embeddings/oleObject15.bin"/><Relationship Id="rId72" Type="http://schemas.openxmlformats.org/officeDocument/2006/relationships/image" Target="media/image28.emf"/><Relationship Id="rId80" Type="http://schemas.openxmlformats.org/officeDocument/2006/relationships/image" Target="media/image32.emf"/><Relationship Id="rId85" Type="http://schemas.openxmlformats.org/officeDocument/2006/relationships/oleObject" Target="embeddings/oleObject32.bin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yperlink" Target="mailto:Joseph.Shaw@usda.gov" TargetMode="External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6.bin"/><Relationship Id="rId38" Type="http://schemas.openxmlformats.org/officeDocument/2006/relationships/image" Target="media/image11.emf"/><Relationship Id="rId46" Type="http://schemas.openxmlformats.org/officeDocument/2006/relationships/image" Target="media/image15.emf"/><Relationship Id="rId59" Type="http://schemas.openxmlformats.org/officeDocument/2006/relationships/oleObject" Target="embeddings/oleObject19.bin"/><Relationship Id="rId67" Type="http://schemas.openxmlformats.org/officeDocument/2006/relationships/oleObject" Target="embeddings/oleObject23.bin"/><Relationship Id="rId20" Type="http://schemas.openxmlformats.org/officeDocument/2006/relationships/header" Target="header2.xml"/><Relationship Id="rId41" Type="http://schemas.openxmlformats.org/officeDocument/2006/relationships/oleObject" Target="embeddings/oleObject10.bin"/><Relationship Id="rId54" Type="http://schemas.openxmlformats.org/officeDocument/2006/relationships/image" Target="media/image19.emf"/><Relationship Id="rId62" Type="http://schemas.openxmlformats.org/officeDocument/2006/relationships/image" Target="media/image23.emf"/><Relationship Id="rId70" Type="http://schemas.openxmlformats.org/officeDocument/2006/relationships/image" Target="media/image27.emf"/><Relationship Id="rId75" Type="http://schemas.openxmlformats.org/officeDocument/2006/relationships/oleObject" Target="embeddings/oleObject27.bin"/><Relationship Id="rId83" Type="http://schemas.openxmlformats.org/officeDocument/2006/relationships/oleObject" Target="embeddings/oleObject31.bin"/><Relationship Id="rId88" Type="http://schemas.openxmlformats.org/officeDocument/2006/relationships/image" Target="media/image36.emf"/><Relationship Id="rId91" Type="http://schemas.openxmlformats.org/officeDocument/2006/relationships/oleObject" Target="embeddings/oleObject35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fncspro.usda.net/offices/oit/Documents/Forms/AllItems.aspx?RootFolder=%2Foffices%2Foit%2FDocuments%2F504%2D508%20Compliance%20%2D%20Accessibility&amp;View=%7BB47848DF%2D6059%2D4D43%2DAB0C%2D8ECEDC92AD4C%7D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6.emf"/><Relationship Id="rId36" Type="http://schemas.openxmlformats.org/officeDocument/2006/relationships/image" Target="media/image10.emf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Relationship Id="rId10" Type="http://schemas.openxmlformats.org/officeDocument/2006/relationships/footnotes" Target="footnotes.xml"/><Relationship Id="rId31" Type="http://schemas.openxmlformats.org/officeDocument/2006/relationships/oleObject" Target="embeddings/oleObject5.bin"/><Relationship Id="rId44" Type="http://schemas.openxmlformats.org/officeDocument/2006/relationships/image" Target="media/image14.emf"/><Relationship Id="rId52" Type="http://schemas.openxmlformats.org/officeDocument/2006/relationships/image" Target="media/image18.emf"/><Relationship Id="rId60" Type="http://schemas.openxmlformats.org/officeDocument/2006/relationships/image" Target="media/image22.emf"/><Relationship Id="rId65" Type="http://schemas.openxmlformats.org/officeDocument/2006/relationships/oleObject" Target="embeddings/oleObject22.bin"/><Relationship Id="rId73" Type="http://schemas.openxmlformats.org/officeDocument/2006/relationships/oleObject" Target="embeddings/oleObject26.bin"/><Relationship Id="rId78" Type="http://schemas.openxmlformats.org/officeDocument/2006/relationships/image" Target="media/image31.emf"/><Relationship Id="rId81" Type="http://schemas.openxmlformats.org/officeDocument/2006/relationships/oleObject" Target="embeddings/oleObject30.bin"/><Relationship Id="rId86" Type="http://schemas.openxmlformats.org/officeDocument/2006/relationships/image" Target="media/image35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hyperlink" Target="mailto:Kevin.Russ@usda.gov" TargetMode="External"/><Relationship Id="rId39" Type="http://schemas.openxmlformats.org/officeDocument/2006/relationships/oleObject" Target="embeddings/oleObject9.bin"/><Relationship Id="rId34" Type="http://schemas.openxmlformats.org/officeDocument/2006/relationships/image" Target="media/image9.emf"/><Relationship Id="rId50" Type="http://schemas.openxmlformats.org/officeDocument/2006/relationships/image" Target="media/image17.emf"/><Relationship Id="rId55" Type="http://schemas.openxmlformats.org/officeDocument/2006/relationships/oleObject" Target="embeddings/oleObject17.bin"/><Relationship Id="rId76" Type="http://schemas.openxmlformats.org/officeDocument/2006/relationships/image" Target="media/image30.emf"/><Relationship Id="rId7" Type="http://schemas.openxmlformats.org/officeDocument/2006/relationships/styles" Target="styles.xml"/><Relationship Id="rId71" Type="http://schemas.openxmlformats.org/officeDocument/2006/relationships/oleObject" Target="embeddings/oleObject25.bin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4.bin"/><Relationship Id="rId24" Type="http://schemas.openxmlformats.org/officeDocument/2006/relationships/image" Target="media/image4.emf"/><Relationship Id="rId40" Type="http://schemas.openxmlformats.org/officeDocument/2006/relationships/image" Target="media/image12.emf"/><Relationship Id="rId45" Type="http://schemas.openxmlformats.org/officeDocument/2006/relationships/oleObject" Target="embeddings/oleObject12.bin"/><Relationship Id="rId66" Type="http://schemas.openxmlformats.org/officeDocument/2006/relationships/image" Target="media/image25.emf"/><Relationship Id="rId87" Type="http://schemas.openxmlformats.org/officeDocument/2006/relationships/oleObject" Target="embeddings/oleObject33.bin"/><Relationship Id="rId61" Type="http://schemas.openxmlformats.org/officeDocument/2006/relationships/oleObject" Target="embeddings/oleObject20.bin"/><Relationship Id="rId82" Type="http://schemas.openxmlformats.org/officeDocument/2006/relationships/image" Target="media/image33.emf"/><Relationship Id="rId19" Type="http://schemas.openxmlformats.org/officeDocument/2006/relationships/hyperlink" Target="mailto:Max.Mounger@usda.gov" TargetMode="External"/><Relationship Id="rId14" Type="http://schemas.openxmlformats.org/officeDocument/2006/relationships/footer" Target="footer2.xml"/><Relationship Id="rId30" Type="http://schemas.openxmlformats.org/officeDocument/2006/relationships/image" Target="media/image7.emf"/><Relationship Id="rId35" Type="http://schemas.openxmlformats.org/officeDocument/2006/relationships/oleObject" Target="embeddings/oleObject7.bin"/><Relationship Id="rId56" Type="http://schemas.openxmlformats.org/officeDocument/2006/relationships/image" Target="media/image20.emf"/><Relationship Id="rId77" Type="http://schemas.openxmlformats.org/officeDocument/2006/relationships/oleObject" Target="embeddings/oleObject28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ris.rodriguez-amaya\Documents\Custom%20Office%20Templates\OIT-Document-Template-508-V1-200218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BC8A2ADFB14A4583F7A41BED0DAAD6" ma:contentTypeVersion="1" ma:contentTypeDescription="Create a new document." ma:contentTypeScope="" ma:versionID="448ead3c472e7a24291ab9dbb194b045">
  <xsd:schema xmlns:xsd="http://www.w3.org/2001/XMLSchema" xmlns:xs="http://www.w3.org/2001/XMLSchema" xmlns:p="http://schemas.microsoft.com/office/2006/metadata/properties" xmlns:ns2="a962400d-f753-4618-8b3a-acffb4d00039" targetNamespace="http://schemas.microsoft.com/office/2006/metadata/properties" ma:root="true" ma:fieldsID="f4196883730815d78bd4936e966127b4" ns2:_="">
    <xsd:import namespace="a962400d-f753-4618-8b3a-acffb4d00039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62400d-f753-4618-8b3a-acffb4d00039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>
  <documentManagement>
    <_dlc_DocId xmlns="a962400d-f753-4618-8b3a-acffb4d00039">TAJ556MMHHRD-2146497143-3388</_dlc_DocId>
    <_dlc_DocIdUrl xmlns="a962400d-f753-4618-8b3a-acffb4d00039">
      <Url>https://fncspro.usda.net/offices/oit/pmd/_layouts/15/DocIdRedir.aspx?ID=TAJ556MMHHRD-1893858884-363</Url>
      <Description>TAJ556MMHHRD-1893858884-363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E42178B9-702F-478B-88EE-60FF1184A6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62400d-f753-4618-8b3a-acffb4d000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629718-6BD8-411F-863D-A2872158838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E098CDF-36FF-4E6C-969D-86376611C9D4}">
  <ds:schemaRefs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2006/metadata/properties"/>
    <ds:schemaRef ds:uri="http://schemas.microsoft.com/office/2006/documentManagement/types"/>
    <ds:schemaRef ds:uri="a962400d-f753-4618-8b3a-acffb4d00039"/>
    <ds:schemaRef ds:uri="http://www.w3.org/XML/1998/namespace"/>
    <ds:schemaRef ds:uri="http://schemas.microsoft.com/office/infopath/2007/PartnerControl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4BCDA59C-D86B-4AAE-8007-A7AF2F1C875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FC0BA76-0373-497A-BD44-283E9C4E456E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OIT-Document-Template-508-V1-200218.dotx</Template>
  <TotalTime>519</TotalTime>
  <Pages>15</Pages>
  <Words>2671</Words>
  <Characters>15228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Process Agreement</vt:lpstr>
    </vt:vector>
  </TitlesOfParts>
  <Manager>joseph.shaw@usda.gov</Manager>
  <Company>USDA-FNS</Company>
  <LinksUpToDate>false</LinksUpToDate>
  <CharactersWithSpaces>17864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Process Agreement</dc:title>
  <dc:subject/>
  <dc:creator>Panum Group</dc:creator>
  <cp:keywords/>
  <dc:description/>
  <cp:lastModifiedBy>Mounger, Max - FNS (Contractor)</cp:lastModifiedBy>
  <cp:revision>32</cp:revision>
  <cp:lastPrinted>2019-07-30T19:45:00Z</cp:lastPrinted>
  <dcterms:created xsi:type="dcterms:W3CDTF">2021-04-21T17:05:00Z</dcterms:created>
  <dcterms:modified xsi:type="dcterms:W3CDTF">2021-09-09T16:18:00Z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0x010100F8BC8A2ADFB14A4583F7A41BED0DAAD6</vt:lpwstr>
  </property>
  <property fmtid="{D5CDD505-2E9C-101B-9397-08002B2CF9AE}" pid="3" name="_dlc_DocIdItemGuid">
    <vt:lpwstr>d1042a00-3138-4f37-a421-cf17157c35e4</vt:lpwstr>
  </property>
  <property fmtid="{D5CDD505-2E9C-101B-9397-08002B2CF9AE}" pid="4" name="_dlc_DocId">
    <vt:lpwstr>TAJ556MMHHRD-1893858884-363</vt:lpwstr>
  </property>
  <property fmtid="{D5CDD505-2E9C-101B-9397-08002B2CF9AE}" pid="5" name="_dlc_DocIdUrl">
    <vt:lpwstr>https://fncspro.usda.net/collaboration/pmb/_layouts/15/DocIdRedir.aspx?ID=TAJ556MMHHRD-1893858884-363, TAJ556MMHHRD-1893858884-363</vt:lpwstr>
  </property>
</Properties>
</file>